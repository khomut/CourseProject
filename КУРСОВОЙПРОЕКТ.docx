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FED0B7" w14:textId="77777777" w:rsidR="00BB22C1" w:rsidRPr="00AB3172" w:rsidRDefault="00654CC3" w:rsidP="00654CC3">
      <w:pPr>
        <w:pStyle w:val="1"/>
      </w:pPr>
      <w:r w:rsidRPr="00AB3172">
        <w:t>Сбор и анализ требований</w:t>
      </w:r>
    </w:p>
    <w:p w14:paraId="5E99C10A" w14:textId="6CE6C8E6" w:rsidR="00654CC3" w:rsidRPr="00AB3172" w:rsidRDefault="00C53B8E" w:rsidP="00654CC3">
      <w:pPr>
        <w:pStyle w:val="2"/>
      </w:pPr>
      <w:r w:rsidRPr="00AB3172">
        <w:t>Назначение и область применения</w:t>
      </w:r>
    </w:p>
    <w:p w14:paraId="643AFCD6" w14:textId="03BDFA11" w:rsidR="00C53B8E" w:rsidRPr="00AB3172" w:rsidRDefault="00D935E3" w:rsidP="00E60BAE">
      <w:pPr>
        <w:pStyle w:val="a3"/>
        <w:rPr>
          <w:szCs w:val="28"/>
        </w:rPr>
      </w:pPr>
      <w:r w:rsidRPr="00AB3172">
        <w:t>Разра</w:t>
      </w:r>
      <w:r w:rsidR="0022612A" w:rsidRPr="00AB3172">
        <w:t>батываем</w:t>
      </w:r>
      <w:r w:rsidR="00EA7FC6" w:rsidRPr="00AB3172">
        <w:t>ый генератор уроков предназначен</w:t>
      </w:r>
      <w:r w:rsidRPr="00AB3172">
        <w:t xml:space="preserve"> для автоматизации</w:t>
      </w:r>
      <w:r w:rsidRPr="00AB3172">
        <w:rPr>
          <w:szCs w:val="28"/>
        </w:rPr>
        <w:t xml:space="preserve"> процесса создания интерактивных занятий</w:t>
      </w:r>
      <w:r w:rsidR="00C53B8E" w:rsidRPr="00AB3172">
        <w:rPr>
          <w:szCs w:val="28"/>
        </w:rPr>
        <w:t xml:space="preserve"> для изучения английского языка, повышение эффективности обучения</w:t>
      </w:r>
      <w:r w:rsidR="00E60BAE" w:rsidRPr="00AB3172">
        <w:rPr>
          <w:szCs w:val="28"/>
        </w:rPr>
        <w:t xml:space="preserve"> за счет высокого уровня адаптивности и персонализации генерируемых заданий, а также гибкого управления личным словарем. </w:t>
      </w:r>
    </w:p>
    <w:p w14:paraId="4B8F7E30" w14:textId="6117AC54" w:rsidR="00654CC3" w:rsidRPr="00AB3172" w:rsidRDefault="00C53B8E" w:rsidP="00E60BAE">
      <w:pPr>
        <w:pStyle w:val="a3"/>
        <w:rPr>
          <w:szCs w:val="28"/>
        </w:rPr>
      </w:pPr>
      <w:r w:rsidRPr="00AB3172">
        <w:rPr>
          <w:szCs w:val="28"/>
        </w:rPr>
        <w:t>Областью применения являются организации, в которых</w:t>
      </w:r>
      <w:r w:rsidR="00E60BAE" w:rsidRPr="00AB3172">
        <w:rPr>
          <w:szCs w:val="28"/>
        </w:rPr>
        <w:t xml:space="preserve"> требуется или жела</w:t>
      </w:r>
      <w:r w:rsidR="0022612A" w:rsidRPr="00AB3172">
        <w:rPr>
          <w:szCs w:val="28"/>
        </w:rPr>
        <w:t>тельно знание английского языка и может использова</w:t>
      </w:r>
      <w:r w:rsidR="00E60BAE" w:rsidRPr="00AB3172">
        <w:rPr>
          <w:szCs w:val="28"/>
        </w:rPr>
        <w:t>т</w:t>
      </w:r>
      <w:r w:rsidR="0022612A" w:rsidRPr="00AB3172">
        <w:rPr>
          <w:szCs w:val="28"/>
        </w:rPr>
        <w:t>ь</w:t>
      </w:r>
      <w:r w:rsidR="00E60BAE" w:rsidRPr="00AB3172">
        <w:rPr>
          <w:szCs w:val="28"/>
        </w:rPr>
        <w:t>ся в программе корпоративного обучения персонала.</w:t>
      </w:r>
      <w:r w:rsidRPr="00AB3172">
        <w:rPr>
          <w:szCs w:val="28"/>
        </w:rPr>
        <w:t xml:space="preserve"> Основными категориями пользователей будут являться сотрудники, желающие повысить свой уровень владения английским языком</w:t>
      </w:r>
      <w:r w:rsidR="0022612A" w:rsidRPr="00AB3172">
        <w:rPr>
          <w:szCs w:val="28"/>
        </w:rPr>
        <w:t>.</w:t>
      </w:r>
    </w:p>
    <w:p w14:paraId="5AE8E44F" w14:textId="77777777" w:rsidR="0022612A" w:rsidRPr="00AB3172" w:rsidRDefault="0022612A" w:rsidP="0022612A">
      <w:pPr>
        <w:pStyle w:val="2"/>
      </w:pPr>
      <w:r w:rsidRPr="00AB3172">
        <w:t>Постановка задачи</w:t>
      </w:r>
    </w:p>
    <w:p w14:paraId="338B819E" w14:textId="250DF20C" w:rsidR="005D68D5" w:rsidRPr="00AB3172" w:rsidRDefault="0022612A" w:rsidP="005D68D5">
      <w:pPr>
        <w:pStyle w:val="a3"/>
      </w:pPr>
      <w:r w:rsidRPr="00AB3172">
        <w:t xml:space="preserve">Требуется разработать </w:t>
      </w:r>
      <w:r w:rsidR="00EA7FC6" w:rsidRPr="00AB3172">
        <w:t>генератор уроков, предоставляющий</w:t>
      </w:r>
      <w:r w:rsidRPr="00AB3172">
        <w:t xml:space="preserve"> доступ к следующей функциона</w:t>
      </w:r>
      <w:r w:rsidR="00923717" w:rsidRPr="00AB3172">
        <w:t>льности</w:t>
      </w:r>
      <w:r w:rsidRPr="00AB3172">
        <w:t>:</w:t>
      </w:r>
    </w:p>
    <w:p w14:paraId="17755D7E" w14:textId="3C8968F4" w:rsidR="005D68D5" w:rsidRPr="00AB3172" w:rsidRDefault="005D68D5" w:rsidP="00420F62">
      <w:pPr>
        <w:pStyle w:val="a1"/>
      </w:pPr>
      <w:r w:rsidRPr="00AB3172">
        <w:rPr>
          <w:szCs w:val="28"/>
        </w:rPr>
        <w:t>регистрация</w:t>
      </w:r>
      <w:r w:rsidR="00EA7FC6" w:rsidRPr="00AB3172">
        <w:rPr>
          <w:szCs w:val="28"/>
        </w:rPr>
        <w:t xml:space="preserve"> и </w:t>
      </w:r>
      <w:r w:rsidRPr="00AB3172">
        <w:rPr>
          <w:szCs w:val="28"/>
        </w:rPr>
        <w:t>авторизация</w:t>
      </w:r>
      <w:r w:rsidR="00EA7FC6" w:rsidRPr="00AB3172">
        <w:rPr>
          <w:szCs w:val="28"/>
        </w:rPr>
        <w:t xml:space="preserve"> пользователей</w:t>
      </w:r>
      <w:r w:rsidRPr="00AB3172">
        <w:rPr>
          <w:szCs w:val="28"/>
        </w:rPr>
        <w:t>;</w:t>
      </w:r>
    </w:p>
    <w:p w14:paraId="1B4E39F9" w14:textId="2ED98E5A" w:rsidR="0022612A" w:rsidRPr="00AB3172" w:rsidRDefault="005D68D5" w:rsidP="00F20FD9">
      <w:pPr>
        <w:pStyle w:val="a1"/>
      </w:pPr>
      <w:r w:rsidRPr="00AB3172">
        <w:rPr>
          <w:szCs w:val="28"/>
        </w:rPr>
        <w:t>просмотр</w:t>
      </w:r>
      <w:r w:rsidR="005D1D5C" w:rsidRPr="00AB3172">
        <w:rPr>
          <w:szCs w:val="28"/>
        </w:rPr>
        <w:t xml:space="preserve"> и изменение</w:t>
      </w:r>
      <w:r w:rsidRPr="00AB3172">
        <w:rPr>
          <w:szCs w:val="28"/>
        </w:rPr>
        <w:t xml:space="preserve"> информации о пользователях;</w:t>
      </w:r>
    </w:p>
    <w:p w14:paraId="2312CF6A" w14:textId="77777777" w:rsidR="005D68D5" w:rsidRPr="00AB3172" w:rsidRDefault="005D68D5" w:rsidP="00923717">
      <w:pPr>
        <w:pStyle w:val="a1"/>
      </w:pPr>
      <w:r w:rsidRPr="00AB3172">
        <w:rPr>
          <w:szCs w:val="28"/>
        </w:rPr>
        <w:t>ф</w:t>
      </w:r>
      <w:r w:rsidR="005D1D5C" w:rsidRPr="00AB3172">
        <w:rPr>
          <w:szCs w:val="28"/>
        </w:rPr>
        <w:t>ильтрация пользователей по уровню владения языком</w:t>
      </w:r>
      <w:r w:rsidRPr="00AB3172">
        <w:rPr>
          <w:szCs w:val="28"/>
        </w:rPr>
        <w:t>;</w:t>
      </w:r>
    </w:p>
    <w:p w14:paraId="23ABD3B3" w14:textId="77777777" w:rsidR="005D1D5C" w:rsidRPr="00AB3172" w:rsidRDefault="005D1D5C" w:rsidP="00923717">
      <w:pPr>
        <w:pStyle w:val="a1"/>
      </w:pPr>
      <w:r w:rsidRPr="00AB3172">
        <w:rPr>
          <w:szCs w:val="28"/>
        </w:rPr>
        <w:t>сортировка пользователей по имени</w:t>
      </w:r>
      <w:r w:rsidRPr="00AB3172">
        <w:rPr>
          <w:szCs w:val="28"/>
          <w:lang w:val="en-US"/>
        </w:rPr>
        <w:t>;</w:t>
      </w:r>
    </w:p>
    <w:p w14:paraId="24708D1A" w14:textId="13B26F1C" w:rsidR="00923717" w:rsidRPr="00AB3172" w:rsidRDefault="00923717" w:rsidP="0000368A">
      <w:pPr>
        <w:pStyle w:val="a1"/>
      </w:pPr>
      <w:r w:rsidRPr="00AB3172">
        <w:rPr>
          <w:szCs w:val="28"/>
        </w:rPr>
        <w:t>прохождение обучающих занятий;</w:t>
      </w:r>
    </w:p>
    <w:p w14:paraId="0CE1D585" w14:textId="77777777" w:rsidR="00923717" w:rsidRPr="00AB3172" w:rsidRDefault="005D68D5" w:rsidP="00923717">
      <w:pPr>
        <w:pStyle w:val="a1"/>
      </w:pPr>
      <w:r w:rsidRPr="00AB3172">
        <w:rPr>
          <w:szCs w:val="28"/>
        </w:rPr>
        <w:t>просмотр</w:t>
      </w:r>
      <w:r w:rsidR="00923717" w:rsidRPr="00AB3172">
        <w:rPr>
          <w:szCs w:val="28"/>
        </w:rPr>
        <w:t>,</w:t>
      </w:r>
      <w:r w:rsidRPr="00AB3172">
        <w:rPr>
          <w:szCs w:val="28"/>
        </w:rPr>
        <w:t xml:space="preserve"> добавление и удаление</w:t>
      </w:r>
      <w:r w:rsidR="00923717" w:rsidRPr="00AB3172">
        <w:rPr>
          <w:szCs w:val="28"/>
        </w:rPr>
        <w:t xml:space="preserve"> </w:t>
      </w:r>
      <w:r w:rsidRPr="00AB3172">
        <w:rPr>
          <w:szCs w:val="28"/>
        </w:rPr>
        <w:t>записей</w:t>
      </w:r>
      <w:r w:rsidR="00923717" w:rsidRPr="00AB3172">
        <w:rPr>
          <w:szCs w:val="28"/>
        </w:rPr>
        <w:t xml:space="preserve"> в личном словаре;</w:t>
      </w:r>
    </w:p>
    <w:p w14:paraId="4EC91633" w14:textId="77777777" w:rsidR="005D68D5" w:rsidRPr="00AB3172" w:rsidRDefault="005D68D5" w:rsidP="00923717">
      <w:pPr>
        <w:pStyle w:val="a1"/>
      </w:pPr>
      <w:r w:rsidRPr="00AB3172">
        <w:rPr>
          <w:szCs w:val="28"/>
        </w:rPr>
        <w:t>поиск слов в базе системы;</w:t>
      </w:r>
    </w:p>
    <w:p w14:paraId="136575ED" w14:textId="1797F37C" w:rsidR="00923717" w:rsidRPr="00AB3172" w:rsidRDefault="005D68D5" w:rsidP="00923717">
      <w:pPr>
        <w:pStyle w:val="a1"/>
      </w:pPr>
      <w:r w:rsidRPr="00AB3172">
        <w:t>о</w:t>
      </w:r>
      <w:r w:rsidR="00923717" w:rsidRPr="00AB3172">
        <w:t>пределени</w:t>
      </w:r>
      <w:r w:rsidR="00EA7FC6" w:rsidRPr="00AB3172">
        <w:t>е</w:t>
      </w:r>
      <w:r w:rsidR="00923717" w:rsidRPr="00AB3172">
        <w:t xml:space="preserve"> уровня владения языком</w:t>
      </w:r>
      <w:r w:rsidRPr="00AB3172">
        <w:t xml:space="preserve"> на основе тестирования</w:t>
      </w:r>
      <w:r w:rsidR="00923717" w:rsidRPr="00AB3172">
        <w:t>;</w:t>
      </w:r>
    </w:p>
    <w:p w14:paraId="4350920F" w14:textId="51A8B967" w:rsidR="00923717" w:rsidRPr="00AB3172" w:rsidRDefault="00923717" w:rsidP="004A02A0">
      <w:pPr>
        <w:pStyle w:val="a1"/>
        <w:rPr>
          <w:szCs w:val="28"/>
        </w:rPr>
      </w:pPr>
      <w:r w:rsidRPr="00AB3172">
        <w:rPr>
          <w:szCs w:val="28"/>
        </w:rPr>
        <w:t xml:space="preserve">возможность экспорта выученных слов в формате </w:t>
      </w:r>
      <w:r w:rsidRPr="00AB3172">
        <w:rPr>
          <w:szCs w:val="28"/>
          <w:lang w:val="en-US"/>
        </w:rPr>
        <w:t>pdf</w:t>
      </w:r>
      <w:r w:rsidRPr="00AB3172">
        <w:rPr>
          <w:szCs w:val="28"/>
        </w:rPr>
        <w:t>.</w:t>
      </w:r>
    </w:p>
    <w:p w14:paraId="7558497E" w14:textId="20E287E7" w:rsidR="004A02A0" w:rsidRPr="00AB3172" w:rsidRDefault="004A02A0" w:rsidP="001A1E72">
      <w:pPr>
        <w:pStyle w:val="a3"/>
      </w:pPr>
      <w:r w:rsidRPr="00AB3172">
        <w:t>В целях обеспечения безопасности требуется предварительная авторизация для доступа к</w:t>
      </w:r>
      <w:r w:rsidR="001A1E72" w:rsidRPr="00AB3172">
        <w:t xml:space="preserve"> административным возможностям и основной </w:t>
      </w:r>
      <w:r w:rsidR="001A1E72" w:rsidRPr="00AB3172">
        <w:lastRenderedPageBreak/>
        <w:t>функциональности системы. Интерфейс приложения должен быть интуитивно понятен для пользователя.</w:t>
      </w:r>
    </w:p>
    <w:p w14:paraId="15515D84" w14:textId="6035B560" w:rsidR="001A1E72" w:rsidRPr="00AB3172" w:rsidRDefault="001A1E72" w:rsidP="001A1E72">
      <w:pPr>
        <w:pStyle w:val="a3"/>
      </w:pPr>
      <w:r w:rsidRPr="00AB3172">
        <w:t xml:space="preserve">Неавторизованный пользователь должен иметь </w:t>
      </w:r>
      <w:r w:rsidR="002E11F8" w:rsidRPr="00AB3172">
        <w:t>доступ</w:t>
      </w:r>
      <w:r w:rsidRPr="00AB3172">
        <w:t xml:space="preserve"> </w:t>
      </w:r>
      <w:r w:rsidR="002E11F8" w:rsidRPr="00AB3172">
        <w:t>к прохождению</w:t>
      </w:r>
      <w:r w:rsidRPr="00AB3172">
        <w:t xml:space="preserve"> тестировани</w:t>
      </w:r>
      <w:r w:rsidR="002E11F8" w:rsidRPr="00AB3172">
        <w:t>я</w:t>
      </w:r>
      <w:r w:rsidRPr="00AB3172">
        <w:t xml:space="preserve"> для определения текущего уровня владения языком и</w:t>
      </w:r>
      <w:r w:rsidR="00EA7FC6" w:rsidRPr="00AB3172">
        <w:t xml:space="preserve"> регистрации</w:t>
      </w:r>
      <w:r w:rsidR="002E11F8" w:rsidRPr="00AB3172">
        <w:t>.</w:t>
      </w:r>
    </w:p>
    <w:p w14:paraId="0006AE41" w14:textId="1355EF40" w:rsidR="002E11F8" w:rsidRPr="00AB3172" w:rsidRDefault="002E11F8" w:rsidP="001A1E72">
      <w:pPr>
        <w:pStyle w:val="a3"/>
      </w:pPr>
      <w:r w:rsidRPr="00AB3172">
        <w:t>Авторизованный пользователь должен иметь доступ к просмотру,</w:t>
      </w:r>
      <w:r w:rsidR="00531F90" w:rsidRPr="00AB3172">
        <w:t xml:space="preserve"> добавлению и удалению записей личного словаря</w:t>
      </w:r>
      <w:r w:rsidRPr="00AB3172">
        <w:t xml:space="preserve">, прохождению занятий и экспорту выученных слов в формате </w:t>
      </w:r>
      <w:r w:rsidRPr="00AB3172">
        <w:rPr>
          <w:lang w:val="en-US"/>
        </w:rPr>
        <w:t>pdf</w:t>
      </w:r>
      <w:r w:rsidRPr="00AB3172">
        <w:t>.</w:t>
      </w:r>
    </w:p>
    <w:p w14:paraId="66A87C2B" w14:textId="28F50E55" w:rsidR="002E11F8" w:rsidRPr="00AB3172" w:rsidRDefault="002E11F8" w:rsidP="001A1E72">
      <w:pPr>
        <w:pStyle w:val="a3"/>
      </w:pPr>
      <w:r w:rsidRPr="00AB3172">
        <w:t xml:space="preserve">Администратор должен иметь доступ к </w:t>
      </w:r>
      <w:r w:rsidR="00250EB8" w:rsidRPr="00AB3172">
        <w:t>просмотру и изменению информации о пользователя</w:t>
      </w:r>
      <w:r w:rsidR="00F20FD9" w:rsidRPr="00AB3172">
        <w:t>х</w:t>
      </w:r>
      <w:r w:rsidR="00EA7FC6" w:rsidRPr="00AB3172">
        <w:t>, а также выполнению</w:t>
      </w:r>
      <w:r w:rsidR="00250EB8" w:rsidRPr="00AB3172">
        <w:t xml:space="preserve"> все</w:t>
      </w:r>
      <w:r w:rsidR="00EA7FC6" w:rsidRPr="00AB3172">
        <w:t>х действий, доступных</w:t>
      </w:r>
      <w:r w:rsidR="00250EB8" w:rsidRPr="00AB3172">
        <w:t xml:space="preserve"> авторизованному пользователю.</w:t>
      </w:r>
    </w:p>
    <w:p w14:paraId="43513BD4" w14:textId="57FFC789" w:rsidR="00531F90" w:rsidRPr="00AB3172" w:rsidRDefault="00250EB8" w:rsidP="00531F90">
      <w:pPr>
        <w:pStyle w:val="a3"/>
      </w:pPr>
      <w:r w:rsidRPr="00AB3172">
        <w:t>На рисунке 1 представлена диаграмма вариантов использования приложения различными категориями пользователей.</w:t>
      </w:r>
    </w:p>
    <w:p w14:paraId="045657BB" w14:textId="06BC284D" w:rsidR="00F20FD9" w:rsidRPr="00AB3172" w:rsidRDefault="00902AC4" w:rsidP="00F20FD9">
      <w:pPr>
        <w:pStyle w:val="afd"/>
        <w:rPr>
          <w:color w:val="auto"/>
          <w:lang w:val="en-US"/>
        </w:rPr>
      </w:pPr>
      <w:r w:rsidRPr="00AB3172">
        <w:rPr>
          <w:color w:val="auto"/>
          <w:lang w:eastAsia="ru-RU"/>
        </w:rPr>
        <w:drawing>
          <wp:inline distT="0" distB="0" distL="0" distR="0" wp14:anchorId="7B62C8E4" wp14:editId="70149927">
            <wp:extent cx="5518150" cy="4108231"/>
            <wp:effectExtent l="0" t="0" r="6350" b="6985"/>
            <wp:docPr id="1610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1229" cy="411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DCF9" w14:textId="5726D69F" w:rsidR="00F20FD9" w:rsidRPr="00AB3172" w:rsidRDefault="00F20FD9" w:rsidP="00F20FD9">
      <w:pPr>
        <w:pStyle w:val="afe"/>
      </w:pPr>
      <w:r w:rsidRPr="00AB3172">
        <w:t>Рисунок 1 – Диаграмма вариантов использования</w:t>
      </w:r>
      <w:r w:rsidR="00DD5D17" w:rsidRPr="00AB3172">
        <w:br/>
      </w:r>
    </w:p>
    <w:p w14:paraId="0804684F" w14:textId="54D7162F" w:rsidR="00DD5D17" w:rsidRPr="00AB3172" w:rsidRDefault="00DD5D17" w:rsidP="00DD5D17">
      <w:pPr>
        <w:pStyle w:val="2"/>
      </w:pPr>
      <w:r w:rsidRPr="00AB3172">
        <w:lastRenderedPageBreak/>
        <w:t>Выбор состава программных и технических средств</w:t>
      </w:r>
    </w:p>
    <w:p w14:paraId="5A7AE011" w14:textId="2309DDB9" w:rsidR="00DD5D17" w:rsidRPr="00AB3172" w:rsidRDefault="003B6462" w:rsidP="00DD5D17">
      <w:pPr>
        <w:pStyle w:val="a3"/>
      </w:pPr>
      <w:r w:rsidRPr="00AB3172">
        <w:t xml:space="preserve">Для </w:t>
      </w:r>
      <w:r w:rsidR="00EA7FC6" w:rsidRPr="00AB3172">
        <w:t xml:space="preserve">достижения </w:t>
      </w:r>
      <w:r w:rsidRPr="00AB3172">
        <w:t xml:space="preserve">поставленной </w:t>
      </w:r>
      <w:r w:rsidR="00EA7FC6" w:rsidRPr="00AB3172">
        <w:t>цели необходимо разработать БД</w:t>
      </w:r>
      <w:r w:rsidRPr="00AB3172">
        <w:t>, обеспечивающую хранение основной информации системы.</w:t>
      </w:r>
    </w:p>
    <w:p w14:paraId="575777A3" w14:textId="60939C3E" w:rsidR="003B6462" w:rsidRPr="00AB3172" w:rsidRDefault="003B6462" w:rsidP="00DD5D17">
      <w:pPr>
        <w:pStyle w:val="a3"/>
      </w:pPr>
      <w:r w:rsidRPr="00AB3172">
        <w:t xml:space="preserve">В качестве СУБД выбрана </w:t>
      </w:r>
      <w:r w:rsidRPr="00AB3172">
        <w:rPr>
          <w:lang w:val="en-US"/>
        </w:rPr>
        <w:t>MySQL</w:t>
      </w:r>
      <w:r w:rsidRPr="00AB3172">
        <w:t xml:space="preserve">, так как она имеет высокую производительность, обладает кроссплатформенностью и легко масштабируется. </w:t>
      </w:r>
    </w:p>
    <w:p w14:paraId="19DDCECB" w14:textId="62DAB87C" w:rsidR="003B6462" w:rsidRPr="00AB3172" w:rsidRDefault="003B6462" w:rsidP="00DD5D17">
      <w:pPr>
        <w:pStyle w:val="a3"/>
      </w:pPr>
      <w:r w:rsidRPr="00AB3172">
        <w:t xml:space="preserve">Для разработки </w:t>
      </w:r>
      <w:r w:rsidR="00064167" w:rsidRPr="00AB3172">
        <w:t>системы</w:t>
      </w:r>
      <w:r w:rsidRPr="00AB3172">
        <w:t xml:space="preserve"> выбран язык программирования </w:t>
      </w:r>
      <w:r w:rsidRPr="00AB3172">
        <w:rPr>
          <w:lang w:val="en-US"/>
        </w:rPr>
        <w:t>C</w:t>
      </w:r>
      <w:r w:rsidRPr="00AB3172">
        <w:t xml:space="preserve"># с использованием фреймворка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MVC</w:t>
      </w:r>
      <w:r w:rsidRPr="00AB3172">
        <w:t xml:space="preserve">, </w:t>
      </w:r>
      <w:r w:rsidR="00667BC4" w:rsidRPr="00AB3172">
        <w:t>который</w:t>
      </w:r>
      <w:r w:rsidRPr="00AB3172">
        <w:t xml:space="preserve"> обеспечивает высокую производительность, гибкую архитектуру</w:t>
      </w:r>
      <w:r w:rsidR="00BA3E9B" w:rsidRPr="00AB3172">
        <w:t xml:space="preserve"> </w:t>
      </w:r>
      <w:r w:rsidR="00667BC4" w:rsidRPr="00AB3172">
        <w:t>удобство сопровождения</w:t>
      </w:r>
      <w:r w:rsidRPr="00AB3172">
        <w:t>.</w:t>
      </w:r>
    </w:p>
    <w:p w14:paraId="5138E5CC" w14:textId="23C4A404" w:rsidR="00AC7CE6" w:rsidRPr="00AB3172" w:rsidRDefault="003B6462" w:rsidP="00B47F75">
      <w:pPr>
        <w:pStyle w:val="a3"/>
      </w:pPr>
      <w:r w:rsidRPr="00AB3172">
        <w:t xml:space="preserve">В качестве средства разработки ПО выбрана </w:t>
      </w:r>
      <w:r w:rsidRPr="00AB3172">
        <w:rPr>
          <w:lang w:val="en-US"/>
        </w:rPr>
        <w:t>IDE</w:t>
      </w:r>
      <w:r w:rsidRPr="00AB3172">
        <w:t xml:space="preserve"> </w:t>
      </w:r>
      <w:r w:rsidRPr="00AB3172">
        <w:rPr>
          <w:lang w:val="en-US"/>
        </w:rPr>
        <w:t>Visual</w:t>
      </w:r>
      <w:r w:rsidRPr="00AB3172">
        <w:t xml:space="preserve"> </w:t>
      </w:r>
      <w:r w:rsidRPr="00AB3172">
        <w:rPr>
          <w:lang w:val="en-US"/>
        </w:rPr>
        <w:t>Studio</w:t>
      </w:r>
      <w:r w:rsidRPr="00AB3172">
        <w:t xml:space="preserve"> 2022, </w:t>
      </w:r>
      <w:r w:rsidR="00667BC4" w:rsidRPr="00AB3172">
        <w:t>поскольку она обеспечивает быстрый и удобный процесс разработки, а также интеграцию со всеми необходимыми инструментами.</w:t>
      </w:r>
    </w:p>
    <w:p w14:paraId="6A878AF6" w14:textId="412611A1" w:rsidR="00AC7CE6" w:rsidRPr="00AB3172" w:rsidRDefault="00AC7CE6" w:rsidP="00FF1FED">
      <w:pPr>
        <w:pStyle w:val="a3"/>
      </w:pPr>
      <w:r w:rsidRPr="00AB3172">
        <w:t>Для функционирования системы на стороне сервера необходимы следующие программные и технические средства:</w:t>
      </w:r>
    </w:p>
    <w:p w14:paraId="6B2D7D36" w14:textId="4916DC7F" w:rsidR="0096340A" w:rsidRPr="00AB3172" w:rsidRDefault="0096340A" w:rsidP="0096340A">
      <w:pPr>
        <w:pStyle w:val="a1"/>
      </w:pPr>
      <w:r w:rsidRPr="00AB3172">
        <w:t>ОС Windows x86 64-бит или Linux x86 64-бит;</w:t>
      </w:r>
    </w:p>
    <w:p w14:paraId="0D15BE52" w14:textId="622DEF5A" w:rsidR="0096340A" w:rsidRPr="00AB3172" w:rsidRDefault="0096340A" w:rsidP="0096340A">
      <w:pPr>
        <w:pStyle w:val="a1"/>
      </w:pPr>
      <w:r w:rsidRPr="00AB3172">
        <w:rPr>
          <w:lang w:val="en-US"/>
        </w:rPr>
        <w:t>MySQL</w:t>
      </w:r>
      <w:r w:rsidRPr="00AB3172">
        <w:t xml:space="preserve"> </w:t>
      </w:r>
      <w:r w:rsidRPr="00AB3172">
        <w:rPr>
          <w:lang w:val="en-US"/>
        </w:rPr>
        <w:t>Server</w:t>
      </w:r>
      <w:r w:rsidRPr="00AB3172">
        <w:t xml:space="preserve"> не ниже 8.0;</w:t>
      </w:r>
    </w:p>
    <w:p w14:paraId="0BD772AF" w14:textId="6AE63D9C" w:rsidR="00AC7CE6" w:rsidRPr="00AB3172" w:rsidRDefault="00AC7CE6" w:rsidP="00AC7CE6">
      <w:pPr>
        <w:pStyle w:val="a1"/>
      </w:pPr>
      <w:r w:rsidRPr="00AB3172">
        <w:t xml:space="preserve">программное обеспечение для работы </w:t>
      </w:r>
      <w:r w:rsidR="00064167" w:rsidRPr="00AB3172">
        <w:t>сайта</w:t>
      </w:r>
      <w:r w:rsidRPr="00AB3172">
        <w:t>: 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SDK</w:t>
      </w:r>
      <w:r w:rsidRPr="00AB3172">
        <w:t xml:space="preserve"> не ниже 8.0 и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MVC</w:t>
      </w:r>
      <w:r w:rsidRPr="00AB3172">
        <w:t xml:space="preserve"> 5;</w:t>
      </w:r>
    </w:p>
    <w:p w14:paraId="63575925" w14:textId="6341DE47" w:rsidR="00AC7CE6" w:rsidRPr="00AB3172" w:rsidRDefault="00AC7CE6" w:rsidP="00AC7CE6">
      <w:pPr>
        <w:pStyle w:val="a1"/>
      </w:pPr>
      <w:r w:rsidRPr="00AB3172">
        <w:t>доступная оперативная память 3 ГБ;</w:t>
      </w:r>
    </w:p>
    <w:p w14:paraId="2903DBC6" w14:textId="57F9A187" w:rsidR="00AC7CE6" w:rsidRPr="00AB3172" w:rsidRDefault="00AC7CE6" w:rsidP="00AC7CE6">
      <w:pPr>
        <w:pStyle w:val="a1"/>
      </w:pPr>
      <w:r w:rsidRPr="00AB3172">
        <w:t>процессор с частотой не менее 1 ГГц и не менее 2 ядер;</w:t>
      </w:r>
    </w:p>
    <w:p w14:paraId="14131406" w14:textId="340216A8" w:rsidR="00AC7CE6" w:rsidRPr="00AB3172" w:rsidRDefault="00AC7CE6" w:rsidP="00AC7CE6">
      <w:pPr>
        <w:pStyle w:val="a1"/>
      </w:pPr>
      <w:r w:rsidRPr="00AB3172">
        <w:t>минимальный объем дискового пространства 10 ГБ.</w:t>
      </w:r>
    </w:p>
    <w:p w14:paraId="5C2A696B" w14:textId="49789ED2" w:rsidR="00AC7CE6" w:rsidRPr="00AB3172" w:rsidRDefault="00F919E9" w:rsidP="00F919E9">
      <w:pPr>
        <w:pStyle w:val="a3"/>
      </w:pPr>
      <w:r w:rsidRPr="00AB3172">
        <w:t xml:space="preserve">Доступ к системе осуществляется с помощью браузеров, таких как </w:t>
      </w:r>
      <w:r w:rsidRPr="00AB3172">
        <w:rPr>
          <w:lang w:val="en-US"/>
        </w:rPr>
        <w:t>Chrome</w:t>
      </w:r>
      <w:r w:rsidRPr="00AB3172">
        <w:t xml:space="preserve"> (версии 90 и выше), </w:t>
      </w:r>
      <w:proofErr w:type="spellStart"/>
      <w:r w:rsidRPr="00AB3172">
        <w:rPr>
          <w:lang w:val="en-US"/>
        </w:rPr>
        <w:t>FireFox</w:t>
      </w:r>
      <w:proofErr w:type="spellEnd"/>
      <w:r w:rsidRPr="00AB3172">
        <w:t xml:space="preserve"> (версии 88 и выше) и других, поддерживающих </w:t>
      </w:r>
      <w:r w:rsidRPr="00AB3172">
        <w:rPr>
          <w:lang w:val="en-US"/>
        </w:rPr>
        <w:t>HTML</w:t>
      </w:r>
      <w:r w:rsidRPr="00AB3172">
        <w:t xml:space="preserve">5 и </w:t>
      </w:r>
      <w:r w:rsidRPr="00AB3172">
        <w:rPr>
          <w:lang w:val="en-US"/>
        </w:rPr>
        <w:t>CSS</w:t>
      </w:r>
      <w:r w:rsidRPr="00AB3172">
        <w:t xml:space="preserve">3, необходимых для функционирования системы на стороне клиента. </w:t>
      </w:r>
      <w:r w:rsidR="00B76BAC" w:rsidRPr="00AB3172">
        <w:t>Также н</w:t>
      </w:r>
      <w:r w:rsidR="00AC7CE6" w:rsidRPr="00AB3172">
        <w:t>еобходимы</w:t>
      </w:r>
      <w:r w:rsidRPr="00AB3172">
        <w:t xml:space="preserve"> </w:t>
      </w:r>
      <w:r w:rsidR="00AC7CE6" w:rsidRPr="00AB3172">
        <w:t>следующие технические средства:</w:t>
      </w:r>
    </w:p>
    <w:p w14:paraId="621B1CD7" w14:textId="03D964C9" w:rsidR="00AC7CE6" w:rsidRPr="00AB3172" w:rsidRDefault="00AC7CE6" w:rsidP="00AC7CE6">
      <w:pPr>
        <w:pStyle w:val="a1"/>
      </w:pPr>
      <w:r w:rsidRPr="00AB3172">
        <w:t>процессор с частотой 1 ГГц;</w:t>
      </w:r>
    </w:p>
    <w:p w14:paraId="27850A54" w14:textId="17806201" w:rsidR="001522C7" w:rsidRPr="00AB3172" w:rsidRDefault="00AC7CE6" w:rsidP="00AC7CE6">
      <w:pPr>
        <w:pStyle w:val="a1"/>
      </w:pPr>
      <w:r w:rsidRPr="00AB3172">
        <w:t>доступная оперативная память 2 ГБ.</w:t>
      </w:r>
    </w:p>
    <w:p w14:paraId="333C751D" w14:textId="77777777" w:rsidR="001522C7" w:rsidRPr="00AB3172" w:rsidRDefault="001522C7">
      <w:pPr>
        <w:spacing w:after="160" w:line="259" w:lineRule="auto"/>
        <w:jc w:val="left"/>
      </w:pPr>
      <w:r w:rsidRPr="00AB3172">
        <w:br w:type="page"/>
      </w:r>
    </w:p>
    <w:p w14:paraId="1CCA49DD" w14:textId="34461B85" w:rsidR="00AC7CE6" w:rsidRPr="00AB3172" w:rsidRDefault="0047761D" w:rsidP="001522C7">
      <w:pPr>
        <w:pStyle w:val="1"/>
      </w:pPr>
      <w:r w:rsidRPr="00AB3172">
        <w:lastRenderedPageBreak/>
        <w:t xml:space="preserve">Проектирование </w:t>
      </w:r>
      <w:r w:rsidR="00606490" w:rsidRPr="00AB3172">
        <w:t>программного обеспечения</w:t>
      </w:r>
    </w:p>
    <w:p w14:paraId="2CFBA1B9" w14:textId="6180B955" w:rsidR="001522C7" w:rsidRPr="00AB3172" w:rsidRDefault="0047761D" w:rsidP="001522C7">
      <w:pPr>
        <w:pStyle w:val="2"/>
      </w:pPr>
      <w:r w:rsidRPr="00AB3172">
        <w:t>Проектирование интерфейса пользователя</w:t>
      </w:r>
    </w:p>
    <w:p w14:paraId="64D7EB9E" w14:textId="3D402EC0" w:rsidR="00B747BA" w:rsidRPr="00AB3172" w:rsidRDefault="0047761D" w:rsidP="00606490">
      <w:pPr>
        <w:pStyle w:val="a3"/>
      </w:pPr>
      <w:r w:rsidRPr="00AB3172">
        <w:t xml:space="preserve">В </w:t>
      </w:r>
      <w:r w:rsidR="00B747BA" w:rsidRPr="00AB3172">
        <w:t xml:space="preserve">рамках разработки </w:t>
      </w:r>
      <w:r w:rsidR="00606490" w:rsidRPr="00AB3172">
        <w:t>ПО</w:t>
      </w:r>
      <w:r w:rsidR="00B747BA" w:rsidRPr="00AB3172">
        <w:t xml:space="preserve"> </w:t>
      </w:r>
      <w:r w:rsidR="00606490" w:rsidRPr="00AB3172">
        <w:t xml:space="preserve">с использованием </w:t>
      </w:r>
      <w:r w:rsidR="00606490" w:rsidRPr="00AB3172">
        <w:rPr>
          <w:lang w:val="en-US"/>
        </w:rPr>
        <w:t>draw</w:t>
      </w:r>
      <w:r w:rsidR="00606490" w:rsidRPr="00AB3172">
        <w:t>.</w:t>
      </w:r>
      <w:r w:rsidR="00606490" w:rsidRPr="00AB3172">
        <w:rPr>
          <w:lang w:val="en-US"/>
        </w:rPr>
        <w:t>io</w:t>
      </w:r>
      <w:r w:rsidR="00606490" w:rsidRPr="00AB3172">
        <w:t xml:space="preserve"> спроектирован</w:t>
      </w:r>
      <w:r w:rsidR="00B747BA" w:rsidRPr="00AB3172">
        <w:t xml:space="preserve"> по</w:t>
      </w:r>
      <w:r w:rsidR="00606490" w:rsidRPr="00AB3172">
        <w:t xml:space="preserve">льзовательский интерфейс в виде </w:t>
      </w:r>
      <w:r w:rsidR="00606490" w:rsidRPr="00AB3172">
        <w:rPr>
          <w:lang w:val="en-US"/>
        </w:rPr>
        <w:t>wireframe</w:t>
      </w:r>
      <w:r w:rsidR="00606490" w:rsidRPr="00AB3172">
        <w:t>,</w:t>
      </w:r>
      <w:r w:rsidR="00365EB4" w:rsidRPr="00AB3172">
        <w:t xml:space="preserve"> который</w:t>
      </w:r>
      <w:r w:rsidR="00B747BA" w:rsidRPr="00AB3172">
        <w:t xml:space="preserve"> </w:t>
      </w:r>
      <w:r w:rsidR="00365EB4" w:rsidRPr="00AB3172">
        <w:t>демонстрирует</w:t>
      </w:r>
      <w:r w:rsidR="00FE3FB4" w:rsidRPr="00AB3172">
        <w:t xml:space="preserve"> структуру сайта, его основные элементы и </w:t>
      </w:r>
      <w:r w:rsidR="00606490" w:rsidRPr="00AB3172">
        <w:t xml:space="preserve">доступную </w:t>
      </w:r>
      <w:r w:rsidR="00FE3FB4" w:rsidRPr="00AB3172">
        <w:t>функциональность.</w:t>
      </w:r>
      <w:r w:rsidR="00606490" w:rsidRPr="00AB3172">
        <w:t xml:space="preserve"> На рисунке 2 </w:t>
      </w:r>
      <w:r w:rsidR="00365EB4" w:rsidRPr="00AB3172">
        <w:t xml:space="preserve">в виде </w:t>
      </w:r>
      <w:r w:rsidR="00365EB4" w:rsidRPr="00AB3172">
        <w:rPr>
          <w:lang w:val="en-US"/>
        </w:rPr>
        <w:t>wireframe</w:t>
      </w:r>
      <w:r w:rsidR="00365EB4" w:rsidRPr="00AB3172">
        <w:t xml:space="preserve"> </w:t>
      </w:r>
      <w:r w:rsidR="00606490" w:rsidRPr="00AB3172">
        <w:t>представлены следующи</w:t>
      </w:r>
      <w:r w:rsidR="00365EB4" w:rsidRPr="00AB3172">
        <w:t>е</w:t>
      </w:r>
      <w:r w:rsidR="00606490" w:rsidRPr="00AB3172">
        <w:t xml:space="preserve"> страниц</w:t>
      </w:r>
      <w:r w:rsidR="00365EB4" w:rsidRPr="00AB3172">
        <w:t>ы</w:t>
      </w:r>
      <w:r w:rsidR="00606490" w:rsidRPr="00AB3172">
        <w:t xml:space="preserve"> ПО: главная страница</w:t>
      </w:r>
      <w:r w:rsidR="00FE3FB4" w:rsidRPr="00AB3172">
        <w:t xml:space="preserve">, страница профиля пользователя и </w:t>
      </w:r>
      <w:r w:rsidR="00606490" w:rsidRPr="00AB3172">
        <w:t>страница со списком уроков.</w:t>
      </w:r>
    </w:p>
    <w:p w14:paraId="1AD47343" w14:textId="2B01C0B3" w:rsidR="0047761D" w:rsidRPr="00AB3172" w:rsidRDefault="0047761D" w:rsidP="0047761D">
      <w:pPr>
        <w:pStyle w:val="afd"/>
        <w:rPr>
          <w:color w:val="auto"/>
        </w:rPr>
      </w:pPr>
      <w:r w:rsidRPr="00AB3172">
        <w:rPr>
          <w:color w:val="auto"/>
          <w:lang w:eastAsia="ru-RU"/>
        </w:rPr>
        <w:drawing>
          <wp:inline distT="0" distB="0" distL="0" distR="0" wp14:anchorId="7D4A4B25" wp14:editId="34971DCA">
            <wp:extent cx="6006790" cy="37181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9910" cy="37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A3D5" w14:textId="3B13F280" w:rsidR="0047761D" w:rsidRPr="00AB3172" w:rsidRDefault="0047761D" w:rsidP="0047761D">
      <w:pPr>
        <w:pStyle w:val="afe"/>
      </w:pPr>
      <w:r w:rsidRPr="00AB3172">
        <w:t xml:space="preserve">Рисунок 2 </w:t>
      </w:r>
      <w:r w:rsidR="00FE3FB4" w:rsidRPr="00AB3172">
        <w:t>–</w:t>
      </w:r>
      <w:r w:rsidR="00606490" w:rsidRPr="00AB3172">
        <w:t xml:space="preserve"> </w:t>
      </w:r>
      <w:r w:rsidR="00365EB4" w:rsidRPr="00AB3172">
        <w:rPr>
          <w:lang w:val="en-US"/>
        </w:rPr>
        <w:t>Wireframe</w:t>
      </w:r>
      <w:r w:rsidR="00365EB4" w:rsidRPr="00AB3172">
        <w:t xml:space="preserve"> </w:t>
      </w:r>
      <w:r w:rsidR="00A05672" w:rsidRPr="00AB3172">
        <w:t>главной страницы, страниц профиля и списка уроков</w:t>
      </w:r>
    </w:p>
    <w:p w14:paraId="4E4216A9" w14:textId="5233A08C" w:rsidR="00FE3FB4" w:rsidRPr="00AB3172" w:rsidRDefault="002E075F" w:rsidP="00FE3FB4">
      <w:pPr>
        <w:pStyle w:val="a3"/>
      </w:pPr>
      <w:r w:rsidRPr="00AB3172">
        <w:t xml:space="preserve">Для интерфейса </w:t>
      </w:r>
      <w:r w:rsidR="00606490" w:rsidRPr="00AB3172">
        <w:t>ПО</w:t>
      </w:r>
      <w:r w:rsidRPr="00AB3172">
        <w:t xml:space="preserve"> выбрана следующая цветовая палитра:</w:t>
      </w:r>
    </w:p>
    <w:p w14:paraId="07F0EE84" w14:textId="34A1A69C" w:rsidR="002E075F" w:rsidRPr="00AB3172" w:rsidRDefault="00DE4438" w:rsidP="002E075F">
      <w:pPr>
        <w:pStyle w:val="a1"/>
      </w:pPr>
      <w:r w:rsidRPr="00AB3172">
        <w:t>#</w:t>
      </w:r>
      <w:r w:rsidRPr="00AB3172">
        <w:rPr>
          <w:lang w:val="en-US"/>
        </w:rPr>
        <w:t>FFFFFF</w:t>
      </w:r>
      <w:r w:rsidRPr="00AB3172">
        <w:t xml:space="preserve"> – цвет фона</w:t>
      </w:r>
      <w:r w:rsidR="003239B5" w:rsidRPr="00AB3172">
        <w:t xml:space="preserve"> и подписей кнопок;</w:t>
      </w:r>
    </w:p>
    <w:p w14:paraId="0CC64089" w14:textId="4CD91739" w:rsidR="00DE4438" w:rsidRPr="00AB3172" w:rsidRDefault="00DE4438" w:rsidP="002E075F">
      <w:pPr>
        <w:pStyle w:val="a1"/>
      </w:pPr>
      <w:r w:rsidRPr="00AB3172">
        <w:rPr>
          <w:lang w:val="en-US"/>
        </w:rPr>
        <w:t xml:space="preserve">#D9D9D9 – </w:t>
      </w:r>
      <w:r w:rsidRPr="00AB3172">
        <w:t>вторичный цвет фона</w:t>
      </w:r>
      <w:r w:rsidR="003239B5" w:rsidRPr="00AB3172">
        <w:rPr>
          <w:lang w:val="en-US"/>
        </w:rPr>
        <w:t>;</w:t>
      </w:r>
    </w:p>
    <w:p w14:paraId="13B52D0C" w14:textId="74BE3491" w:rsidR="00DE4438" w:rsidRPr="00AB3172" w:rsidRDefault="00DE4438" w:rsidP="002E075F">
      <w:pPr>
        <w:pStyle w:val="a1"/>
      </w:pPr>
      <w:r w:rsidRPr="00AB3172">
        <w:rPr>
          <w:lang w:val="en-US"/>
        </w:rPr>
        <w:t xml:space="preserve">#000000 – </w:t>
      </w:r>
      <w:r w:rsidRPr="00AB3172">
        <w:t>основной цвет текста</w:t>
      </w:r>
      <w:r w:rsidR="003239B5" w:rsidRPr="00AB3172">
        <w:rPr>
          <w:lang w:val="en-US"/>
        </w:rPr>
        <w:t>;</w:t>
      </w:r>
    </w:p>
    <w:p w14:paraId="1C093F48" w14:textId="423532AE" w:rsidR="00DE4438" w:rsidRPr="00AB3172" w:rsidRDefault="00DE4438" w:rsidP="002E075F">
      <w:pPr>
        <w:pStyle w:val="a1"/>
      </w:pPr>
      <w:r w:rsidRPr="00AB3172">
        <w:rPr>
          <w:lang w:val="en-US"/>
        </w:rPr>
        <w:lastRenderedPageBreak/>
        <w:t>#</w:t>
      </w:r>
      <w:r w:rsidR="00F1068B" w:rsidRPr="00AB3172">
        <w:rPr>
          <w:lang w:val="en-US"/>
        </w:rPr>
        <w:t xml:space="preserve">666666 – </w:t>
      </w:r>
      <w:r w:rsidR="00F1068B" w:rsidRPr="00AB3172">
        <w:t>вторичный цвет текста</w:t>
      </w:r>
      <w:r w:rsidR="003239B5" w:rsidRPr="00AB3172">
        <w:rPr>
          <w:lang w:val="en-US"/>
        </w:rPr>
        <w:t>;</w:t>
      </w:r>
    </w:p>
    <w:p w14:paraId="594004BF" w14:textId="17D03BA0" w:rsidR="003239B5" w:rsidRPr="00AB3172" w:rsidRDefault="003239B5" w:rsidP="003239B5">
      <w:pPr>
        <w:pStyle w:val="a1"/>
      </w:pPr>
      <w:r w:rsidRPr="00AB3172">
        <w:rPr>
          <w:lang w:val="en-US"/>
        </w:rPr>
        <w:t xml:space="preserve">#007BFF – </w:t>
      </w:r>
      <w:r w:rsidRPr="00AB3172">
        <w:t>цвет кнопок</w:t>
      </w:r>
      <w:r w:rsidRPr="00AB3172">
        <w:rPr>
          <w:lang w:val="en-US"/>
        </w:rPr>
        <w:t>.</w:t>
      </w:r>
    </w:p>
    <w:p w14:paraId="2024C63B" w14:textId="0F4EF07C" w:rsidR="00C95175" w:rsidRPr="00AB3172" w:rsidRDefault="0047761D" w:rsidP="00C95175">
      <w:pPr>
        <w:pStyle w:val="2"/>
      </w:pPr>
      <w:r w:rsidRPr="00AB3172">
        <w:t>Разработка архитектуры программного обеспечения</w:t>
      </w:r>
    </w:p>
    <w:p w14:paraId="6D796DB7" w14:textId="28DA8BE1" w:rsidR="00BF661F" w:rsidRPr="00AB3172" w:rsidRDefault="00E2560D" w:rsidP="0074222E">
      <w:pPr>
        <w:pStyle w:val="a3"/>
      </w:pPr>
      <w:r w:rsidRPr="00AB3172">
        <w:t xml:space="preserve">Архитектура </w:t>
      </w:r>
      <w:r w:rsidR="00606490" w:rsidRPr="00AB3172">
        <w:t>ПО</w:t>
      </w:r>
      <w:r w:rsidRPr="00AB3172">
        <w:t xml:space="preserve"> построена на основе клиент-серверной модели</w:t>
      </w:r>
      <w:r w:rsidR="00BF661F" w:rsidRPr="00AB3172">
        <w:t>.</w:t>
      </w:r>
      <w:r w:rsidR="00365EB4" w:rsidRPr="00AB3172">
        <w:t xml:space="preserve"> </w:t>
      </w:r>
      <w:r w:rsidR="00BF661F" w:rsidRPr="00AB3172">
        <w:t>Диаграмма развертывания компонентов представлена на рисунке 3.</w:t>
      </w:r>
    </w:p>
    <w:p w14:paraId="626C7107" w14:textId="35EEA382" w:rsidR="00C95175" w:rsidRPr="00AB3172" w:rsidRDefault="0064207D" w:rsidP="0074222E">
      <w:pPr>
        <w:pStyle w:val="afd"/>
        <w:rPr>
          <w:color w:val="auto"/>
        </w:rPr>
      </w:pPr>
      <w:r w:rsidRPr="00AB3172">
        <w:rPr>
          <w:color w:val="auto"/>
          <w:lang w:eastAsia="ru-RU"/>
        </w:rPr>
        <w:drawing>
          <wp:inline distT="0" distB="0" distL="0" distR="0" wp14:anchorId="61004F6E" wp14:editId="040E176D">
            <wp:extent cx="6042881" cy="342714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9878" cy="346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D4E7" w14:textId="08F55B1A" w:rsidR="0064207D" w:rsidRPr="00AB3172" w:rsidRDefault="0074222E" w:rsidP="00BF661F">
      <w:pPr>
        <w:pStyle w:val="afe"/>
      </w:pPr>
      <w:r w:rsidRPr="00AB3172">
        <w:t>Рисунок 3</w:t>
      </w:r>
      <w:r w:rsidR="00BF661F" w:rsidRPr="00AB3172">
        <w:t xml:space="preserve"> – Диаграмма развертывания компонентов</w:t>
      </w:r>
    </w:p>
    <w:p w14:paraId="47B4AF1D" w14:textId="4FE41193" w:rsidR="00BF661F" w:rsidRPr="00AB3172" w:rsidRDefault="00303DF6" w:rsidP="00BF661F">
      <w:pPr>
        <w:pStyle w:val="2"/>
      </w:pPr>
      <w:r w:rsidRPr="00AB3172">
        <w:t>Проектирование базы данных</w:t>
      </w:r>
    </w:p>
    <w:p w14:paraId="4D16E712" w14:textId="0C02E71D" w:rsidR="00303DF6" w:rsidRPr="00AB3172" w:rsidRDefault="00BF661F" w:rsidP="00303DF6">
      <w:pPr>
        <w:pStyle w:val="a3"/>
      </w:pPr>
      <w:r w:rsidRPr="00AB3172">
        <w:t>В рамках курсового проектирования требуется разработать БД</w:t>
      </w:r>
      <w:r w:rsidR="00E44A6F" w:rsidRPr="00AB3172">
        <w:t xml:space="preserve"> для системы генерации уроков. На рисунке 4 в виде </w:t>
      </w:r>
      <w:r w:rsidR="00E44A6F" w:rsidRPr="00AB3172">
        <w:rPr>
          <w:lang w:val="en-US"/>
        </w:rPr>
        <w:t>ERD</w:t>
      </w:r>
      <w:r w:rsidR="00E44A6F" w:rsidRPr="00AB3172">
        <w:t xml:space="preserve"> показана физическая модель предметной области</w:t>
      </w:r>
      <w:r w:rsidR="00365EB4" w:rsidRPr="00AB3172">
        <w:t xml:space="preserve">, созданная при помощи </w:t>
      </w:r>
      <w:r w:rsidR="00365EB4" w:rsidRPr="00AB3172">
        <w:rPr>
          <w:lang w:val="en-US"/>
        </w:rPr>
        <w:t>MySQL</w:t>
      </w:r>
      <w:r w:rsidR="00365EB4" w:rsidRPr="00AB3172">
        <w:t xml:space="preserve"> </w:t>
      </w:r>
      <w:r w:rsidR="00365EB4" w:rsidRPr="00AB3172">
        <w:rPr>
          <w:lang w:val="en-US"/>
        </w:rPr>
        <w:t>Workbench</w:t>
      </w:r>
      <w:r w:rsidR="00E44A6F" w:rsidRPr="00AB3172">
        <w:t>.</w:t>
      </w:r>
    </w:p>
    <w:p w14:paraId="26FB648E" w14:textId="23C0977C" w:rsidR="002705A3" w:rsidRPr="00AB3172" w:rsidRDefault="00480C36" w:rsidP="002705A3">
      <w:pPr>
        <w:pStyle w:val="afd"/>
        <w:rPr>
          <w:color w:val="auto"/>
          <w:lang w:val="en-US"/>
        </w:rPr>
      </w:pPr>
      <w:r w:rsidRPr="00480C36">
        <w:rPr>
          <w:color w:val="auto"/>
          <w:lang w:val="en-US"/>
        </w:rPr>
        <w:lastRenderedPageBreak/>
        <w:drawing>
          <wp:inline distT="0" distB="0" distL="0" distR="0" wp14:anchorId="2E803821" wp14:editId="75011F7A">
            <wp:extent cx="5939790" cy="3477260"/>
            <wp:effectExtent l="0" t="0" r="3810" b="8890"/>
            <wp:docPr id="1649078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83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5B01" w14:textId="13B89052" w:rsidR="009700B0" w:rsidRPr="00AB3172" w:rsidRDefault="00E44A6F" w:rsidP="00E44A6F">
      <w:pPr>
        <w:pStyle w:val="afe"/>
      </w:pPr>
      <w:r w:rsidRPr="00AB3172">
        <w:t>Рисунок 4 –</w:t>
      </w:r>
      <w:r w:rsidR="00303DF6" w:rsidRPr="00AB3172">
        <w:t xml:space="preserve"> </w:t>
      </w:r>
      <w:r w:rsidRPr="00AB3172">
        <w:t>Физическая модель данных</w:t>
      </w:r>
    </w:p>
    <w:p w14:paraId="2A854ADE" w14:textId="77777777" w:rsidR="009700B0" w:rsidRPr="00AB3172" w:rsidRDefault="009700B0">
      <w:pPr>
        <w:spacing w:after="160" w:line="259" w:lineRule="auto"/>
        <w:jc w:val="left"/>
        <w:rPr>
          <w:lang w:val="en-US"/>
        </w:rPr>
      </w:pPr>
      <w:r w:rsidRPr="00AB3172">
        <w:br w:type="page"/>
      </w:r>
    </w:p>
    <w:p w14:paraId="75608AC5" w14:textId="49E98B30" w:rsidR="00E44A6F" w:rsidRPr="00AB3172" w:rsidRDefault="009700B0" w:rsidP="00C67004">
      <w:pPr>
        <w:pStyle w:val="1"/>
        <w:jc w:val="both"/>
        <w:rPr>
          <w:rFonts w:cs="Times New Roman"/>
          <w:bCs/>
          <w:szCs w:val="32"/>
        </w:rPr>
      </w:pPr>
      <w:r w:rsidRPr="00AB3172">
        <w:rPr>
          <w:rFonts w:cs="Times New Roman"/>
          <w:bCs/>
          <w:szCs w:val="32"/>
        </w:rPr>
        <w:lastRenderedPageBreak/>
        <w:t>Разработка и интеграция модулей программного обеспечения</w:t>
      </w:r>
    </w:p>
    <w:p w14:paraId="1F8D887B" w14:textId="7C08959D" w:rsidR="009700B0" w:rsidRPr="00AB3172" w:rsidRDefault="009700B0" w:rsidP="0066761E">
      <w:pPr>
        <w:pStyle w:val="2"/>
      </w:pPr>
      <w:r w:rsidRPr="00AB3172">
        <w:t>Разработка программных модулей</w:t>
      </w:r>
    </w:p>
    <w:p w14:paraId="35359349" w14:textId="6F4B8762" w:rsidR="008C031B" w:rsidRPr="00AB3172" w:rsidRDefault="00D90A3D" w:rsidP="0066761E">
      <w:pPr>
        <w:pStyle w:val="a3"/>
      </w:pPr>
      <w:r w:rsidRPr="00AB3172">
        <w:t>В</w:t>
      </w:r>
      <w:r w:rsidR="004B2703" w:rsidRPr="00AB3172">
        <w:t xml:space="preserve"> качестве серверного решения выбран</w:t>
      </w:r>
      <w:r w:rsidRPr="00AB3172">
        <w:t>ы</w:t>
      </w:r>
      <w:r w:rsidR="004B2703" w:rsidRPr="00AB3172">
        <w:t xml:space="preserve"> фреймворк </w:t>
      </w:r>
      <w:r w:rsidR="004B2703" w:rsidRPr="00AB3172">
        <w:rPr>
          <w:lang w:val="en-US"/>
        </w:rPr>
        <w:t>ASP</w:t>
      </w:r>
      <w:r w:rsidR="004B2703" w:rsidRPr="00AB3172">
        <w:t>.</w:t>
      </w:r>
      <w:r w:rsidR="004B2703" w:rsidRPr="00AB3172">
        <w:rPr>
          <w:lang w:val="en-US"/>
        </w:rPr>
        <w:t>NET</w:t>
      </w:r>
      <w:r w:rsidR="004B2703" w:rsidRPr="00AB3172">
        <w:t xml:space="preserve"> </w:t>
      </w:r>
      <w:r w:rsidR="004B2703" w:rsidRPr="00AB3172">
        <w:rPr>
          <w:lang w:val="en-US"/>
        </w:rPr>
        <w:t>Core</w:t>
      </w:r>
      <w:r w:rsidR="004B2703" w:rsidRPr="00AB3172">
        <w:t xml:space="preserve"> </w:t>
      </w:r>
      <w:r w:rsidR="004B2703" w:rsidRPr="00AB3172">
        <w:rPr>
          <w:lang w:val="en-US"/>
        </w:rPr>
        <w:t>MVC</w:t>
      </w:r>
      <w:r w:rsidR="004B2703" w:rsidRPr="00AB3172">
        <w:t xml:space="preserve"> и язык программирования </w:t>
      </w:r>
      <w:r w:rsidR="004B2703" w:rsidRPr="00AB3172">
        <w:rPr>
          <w:lang w:val="en-US"/>
        </w:rPr>
        <w:t>C</w:t>
      </w:r>
      <w:r w:rsidR="004B2703" w:rsidRPr="00AB3172">
        <w:t>#.</w:t>
      </w:r>
      <w:r w:rsidR="00346A86" w:rsidRPr="00AB3172">
        <w:t xml:space="preserve"> Для обеспечения четкого разграничения ответственности</w:t>
      </w:r>
      <w:r w:rsidR="00137873" w:rsidRPr="00AB3172">
        <w:t xml:space="preserve"> и повышения масштабируемости решение</w:t>
      </w:r>
      <w:r w:rsidR="00346A86" w:rsidRPr="00AB3172">
        <w:t xml:space="preserve"> </w:t>
      </w:r>
      <w:r w:rsidR="00137873" w:rsidRPr="00AB3172">
        <w:t>разделено</w:t>
      </w:r>
      <w:r w:rsidR="004B2703" w:rsidRPr="00AB3172">
        <w:t xml:space="preserve"> на следующие слои:</w:t>
      </w:r>
    </w:p>
    <w:p w14:paraId="4563CCF2" w14:textId="34864910" w:rsidR="004B2703" w:rsidRPr="00AB3172" w:rsidRDefault="004B2703" w:rsidP="004B2703">
      <w:pPr>
        <w:pStyle w:val="a1"/>
      </w:pPr>
      <w:r w:rsidRPr="00AB3172">
        <w:t xml:space="preserve">библиотека классов </w:t>
      </w:r>
      <w:r w:rsidRPr="00AB3172">
        <w:rPr>
          <w:lang w:val="en-US"/>
        </w:rPr>
        <w:t>Data</w:t>
      </w:r>
      <w:r w:rsidRPr="00AB3172">
        <w:t xml:space="preserve">, реализующая взаимодействие с БД, посредством </w:t>
      </w:r>
      <w:r w:rsidRPr="00AB3172">
        <w:rPr>
          <w:lang w:val="en-US"/>
        </w:rPr>
        <w:t>ORM</w:t>
      </w:r>
      <w:r w:rsidRPr="00AB3172">
        <w:t xml:space="preserve"> </w:t>
      </w:r>
      <w:r w:rsidRPr="00AB3172">
        <w:rPr>
          <w:lang w:val="en-US"/>
        </w:rPr>
        <w:t>Entity</w:t>
      </w:r>
      <w:r w:rsidRPr="00AB3172">
        <w:t xml:space="preserve"> </w:t>
      </w:r>
      <w:r w:rsidRPr="00AB3172">
        <w:rPr>
          <w:lang w:val="en-US"/>
        </w:rPr>
        <w:t>Frame</w:t>
      </w:r>
      <w:r w:rsidR="00DD2A97" w:rsidRPr="00AB3172">
        <w:rPr>
          <w:lang w:val="en-US"/>
        </w:rPr>
        <w:t>work</w:t>
      </w:r>
      <w:r w:rsidR="00DD2A97" w:rsidRPr="00AB3172">
        <w:t xml:space="preserve"> </w:t>
      </w:r>
      <w:r w:rsidR="00DD2A97" w:rsidRPr="00AB3172">
        <w:rPr>
          <w:lang w:val="en-US"/>
        </w:rPr>
        <w:t>Core</w:t>
      </w:r>
      <w:r w:rsidR="00DD2A97" w:rsidRPr="00AB3172">
        <w:t>;</w:t>
      </w:r>
    </w:p>
    <w:p w14:paraId="1EADB931" w14:textId="49925803" w:rsidR="00DD2A97" w:rsidRPr="00AB3172" w:rsidRDefault="00DD2A97" w:rsidP="004B2703">
      <w:pPr>
        <w:pStyle w:val="a1"/>
      </w:pPr>
      <w:r w:rsidRPr="00AB3172">
        <w:t xml:space="preserve">библиотека классов </w:t>
      </w:r>
      <w:r w:rsidRPr="00AB3172">
        <w:rPr>
          <w:lang w:val="en-US"/>
        </w:rPr>
        <w:t>Services</w:t>
      </w:r>
      <w:r w:rsidRPr="00AB3172">
        <w:t>, реализующая бизнес-логику системы;</w:t>
      </w:r>
    </w:p>
    <w:p w14:paraId="679703DB" w14:textId="74E36176" w:rsidR="00DD2A97" w:rsidRPr="00AB3172" w:rsidRDefault="00346A86" w:rsidP="004B2703">
      <w:pPr>
        <w:pStyle w:val="a1"/>
      </w:pPr>
      <w:r w:rsidRPr="00AB3172">
        <w:t xml:space="preserve">проект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Pr="00AB3172">
        <w:t xml:space="preserve">, реализующий обработку запросов пользователей, управление доступом и взаимодействие с </w:t>
      </w:r>
      <w:r w:rsidR="00D90A3D" w:rsidRPr="00AB3172">
        <w:t>БД</w:t>
      </w:r>
      <w:r w:rsidRPr="00AB3172">
        <w:t>, посредством сервисного слоя.</w:t>
      </w:r>
    </w:p>
    <w:p w14:paraId="580DEEE1" w14:textId="0027DE13" w:rsidR="00C459FD" w:rsidRPr="00AB3172" w:rsidRDefault="0093087F" w:rsidP="00662132">
      <w:pPr>
        <w:pStyle w:val="a3"/>
      </w:pPr>
      <w:r w:rsidRPr="00AB3172">
        <w:t>При работе</w:t>
      </w:r>
      <w:r w:rsidR="00D90A3D" w:rsidRPr="00AB3172">
        <w:t xml:space="preserve"> с личным словарём пользователя</w:t>
      </w:r>
      <w:r w:rsidRPr="00AB3172">
        <w:t xml:space="preserve"> подсистема предоставляет возможность динамического поиска слов в </w:t>
      </w:r>
      <w:r w:rsidR="00D90A3D" w:rsidRPr="00AB3172">
        <w:t>БД</w:t>
      </w:r>
      <w:r w:rsidRPr="00AB3172">
        <w:t xml:space="preserve"> для последующего добавления их в словарь. Для реализации </w:t>
      </w:r>
      <w:r w:rsidR="00D90A3D" w:rsidRPr="00AB3172">
        <w:t>этой</w:t>
      </w:r>
      <w:r w:rsidRPr="00AB3172">
        <w:t xml:space="preserve"> функци</w:t>
      </w:r>
      <w:r w:rsidR="00AB3172" w:rsidRPr="00AB3172">
        <w:t>ональности</w:t>
      </w:r>
      <w:r w:rsidRPr="00AB3172">
        <w:t xml:space="preserve"> в контроллере </w:t>
      </w:r>
      <w:proofErr w:type="spellStart"/>
      <w:r w:rsidRPr="00AB3172">
        <w:t>AccountController</w:t>
      </w:r>
      <w:proofErr w:type="spellEnd"/>
      <w:r w:rsidRPr="00AB3172">
        <w:t xml:space="preserve"> разработан метод </w:t>
      </w:r>
      <w:proofErr w:type="spellStart"/>
      <w:r w:rsidRPr="00AB3172">
        <w:t>SearchWords</w:t>
      </w:r>
      <w:proofErr w:type="spellEnd"/>
      <w:r w:rsidRPr="00AB3172">
        <w:t>, представленный листингом</w:t>
      </w:r>
      <w:r w:rsidR="00AB3172" w:rsidRPr="00AB3172">
        <w:t> </w:t>
      </w:r>
      <w:r w:rsidRPr="00AB3172">
        <w:t>1.</w:t>
      </w:r>
    </w:p>
    <w:p w14:paraId="6AC538B4" w14:textId="00CC6F96" w:rsidR="006B30CE" w:rsidRPr="00AB3172" w:rsidRDefault="006B30CE" w:rsidP="006B30CE">
      <w:pPr>
        <w:pStyle w:val="aff2"/>
      </w:pPr>
      <w:r w:rsidRPr="00C459FD">
        <w:t xml:space="preserve">Листинг 1 – </w:t>
      </w:r>
      <w:r w:rsidR="00AB3172" w:rsidRPr="00C459FD">
        <w:t>Код м</w:t>
      </w:r>
      <w:r w:rsidRPr="00C459FD">
        <w:t>етод</w:t>
      </w:r>
      <w:r w:rsidR="00AB3172" w:rsidRPr="00C459FD">
        <w:t>а</w:t>
      </w:r>
      <w:r w:rsidRPr="00C459FD">
        <w:t xml:space="preserve"> поиска слов</w:t>
      </w:r>
    </w:p>
    <w:p w14:paraId="211F235D" w14:textId="77777777" w:rsidR="0093087F" w:rsidRPr="00AB3172" w:rsidRDefault="0093087F" w:rsidP="0093087F">
      <w:pPr>
        <w:pStyle w:val="aff0"/>
      </w:pPr>
      <w:r w:rsidRPr="00AB3172">
        <w:t>[</w:t>
      </w:r>
      <w:r w:rsidRPr="00AB3172">
        <w:rPr>
          <w:lang w:val="en-US"/>
        </w:rPr>
        <w:t>Authorize</w:t>
      </w:r>
      <w:r w:rsidRPr="00AB3172">
        <w:t>]</w:t>
      </w:r>
    </w:p>
    <w:p w14:paraId="429C69FF" w14:textId="77777777" w:rsidR="0093087F" w:rsidRPr="00AB3172" w:rsidRDefault="0093087F" w:rsidP="0093087F">
      <w:pPr>
        <w:pStyle w:val="aff0"/>
        <w:rPr>
          <w:lang w:val="en-US"/>
        </w:rPr>
      </w:pPr>
      <w:r w:rsidRPr="00AB3172">
        <w:rPr>
          <w:lang w:val="en-US"/>
        </w:rPr>
        <w:t>[</w:t>
      </w:r>
      <w:proofErr w:type="spellStart"/>
      <w:r w:rsidRPr="00AB3172">
        <w:rPr>
          <w:lang w:val="en-US"/>
        </w:rPr>
        <w:t>HttpGet</w:t>
      </w:r>
      <w:proofErr w:type="spellEnd"/>
      <w:r w:rsidRPr="00AB3172">
        <w:rPr>
          <w:lang w:val="en-US"/>
        </w:rPr>
        <w:t>]</w:t>
      </w:r>
    </w:p>
    <w:p w14:paraId="059B32DB" w14:textId="77777777" w:rsidR="0093087F" w:rsidRPr="00AB3172" w:rsidRDefault="0093087F" w:rsidP="0093087F">
      <w:pPr>
        <w:pStyle w:val="aff0"/>
        <w:rPr>
          <w:lang w:val="en-US"/>
        </w:rPr>
      </w:pPr>
      <w:r w:rsidRPr="00AB3172">
        <w:rPr>
          <w:lang w:val="en-US"/>
        </w:rPr>
        <w:t>public async Task&lt;</w:t>
      </w:r>
      <w:proofErr w:type="spellStart"/>
      <w:r w:rsidRPr="00AB3172">
        <w:rPr>
          <w:lang w:val="en-US"/>
        </w:rPr>
        <w:t>IActionResult</w:t>
      </w:r>
      <w:proofErr w:type="spellEnd"/>
      <w:r w:rsidRPr="00AB3172">
        <w:rPr>
          <w:lang w:val="en-US"/>
        </w:rPr>
        <w:t xml:space="preserve">&gt; </w:t>
      </w:r>
      <w:proofErr w:type="spellStart"/>
      <w:proofErr w:type="gramStart"/>
      <w:r w:rsidRPr="00AB3172">
        <w:rPr>
          <w:lang w:val="en-US"/>
        </w:rPr>
        <w:t>SearchWords</w:t>
      </w:r>
      <w:proofErr w:type="spellEnd"/>
      <w:r w:rsidRPr="00AB3172">
        <w:rPr>
          <w:lang w:val="en-US"/>
        </w:rPr>
        <w:t>(</w:t>
      </w:r>
      <w:proofErr w:type="gramEnd"/>
      <w:r w:rsidRPr="00AB3172">
        <w:rPr>
          <w:lang w:val="en-US"/>
        </w:rPr>
        <w:t xml:space="preserve">string query,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= default)</w:t>
      </w:r>
    </w:p>
    <w:p w14:paraId="2DFABF85" w14:textId="77777777" w:rsidR="0093087F" w:rsidRDefault="0093087F" w:rsidP="0093087F">
      <w:pPr>
        <w:pStyle w:val="aff0"/>
      </w:pPr>
      <w:r w:rsidRPr="00C67004">
        <w:t>{</w:t>
      </w:r>
    </w:p>
    <w:p w14:paraId="77B5B081" w14:textId="1A8BACCA" w:rsidR="00F06056" w:rsidRPr="00F06056" w:rsidRDefault="00F06056" w:rsidP="0093087F">
      <w:pPr>
        <w:pStyle w:val="aff0"/>
      </w:pPr>
      <w:r>
        <w:t xml:space="preserve">    </w:t>
      </w:r>
      <w:r w:rsidRPr="00F06056">
        <w:t>//Проверка наличия идентификатора пользователя.</w:t>
      </w:r>
    </w:p>
    <w:p w14:paraId="0792217E" w14:textId="77777777" w:rsidR="0093087F" w:rsidRPr="009B4C8C" w:rsidRDefault="0093087F" w:rsidP="0093087F">
      <w:pPr>
        <w:pStyle w:val="aff0"/>
        <w:rPr>
          <w:lang w:val="en-US"/>
        </w:rPr>
      </w:pPr>
      <w:r w:rsidRPr="00C67004">
        <w:t xml:space="preserve">    </w:t>
      </w:r>
      <w:r w:rsidRPr="00AB3172">
        <w:rPr>
          <w:lang w:val="en-US"/>
        </w:rPr>
        <w:t>if</w:t>
      </w:r>
      <w:r w:rsidRPr="009B4C8C">
        <w:rPr>
          <w:lang w:val="en-US"/>
        </w:rPr>
        <w:t xml:space="preserve"> </w:t>
      </w:r>
      <w:proofErr w:type="gramStart"/>
      <w:r w:rsidRPr="009B4C8C">
        <w:rPr>
          <w:lang w:val="en-US"/>
        </w:rPr>
        <w:t>(!</w:t>
      </w:r>
      <w:proofErr w:type="spellStart"/>
      <w:r w:rsidRPr="00AB3172">
        <w:rPr>
          <w:lang w:val="en-US"/>
        </w:rPr>
        <w:t>TryGetUserId</w:t>
      </w:r>
      <w:proofErr w:type="spellEnd"/>
      <w:proofErr w:type="gramEnd"/>
      <w:r w:rsidRPr="009B4C8C">
        <w:rPr>
          <w:lang w:val="en-US"/>
        </w:rPr>
        <w:t>(</w:t>
      </w:r>
      <w:r w:rsidRPr="00AB3172">
        <w:rPr>
          <w:lang w:val="en-US"/>
        </w:rPr>
        <w:t>out</w:t>
      </w:r>
      <w:r w:rsidRPr="009B4C8C">
        <w:rPr>
          <w:lang w:val="en-US"/>
        </w:rPr>
        <w:t xml:space="preserve"> </w:t>
      </w:r>
      <w:r w:rsidRPr="00AB3172">
        <w:rPr>
          <w:lang w:val="en-US"/>
        </w:rPr>
        <w:t>var</w:t>
      </w:r>
      <w:r w:rsidRPr="009B4C8C">
        <w:rPr>
          <w:lang w:val="en-US"/>
        </w:rPr>
        <w:t xml:space="preserve"> </w:t>
      </w:r>
      <w:proofErr w:type="spellStart"/>
      <w:r w:rsidRPr="00AB3172">
        <w:rPr>
          <w:lang w:val="en-US"/>
        </w:rPr>
        <w:t>userId</w:t>
      </w:r>
      <w:proofErr w:type="spellEnd"/>
      <w:r w:rsidRPr="009B4C8C">
        <w:rPr>
          <w:lang w:val="en-US"/>
        </w:rPr>
        <w:t>))</w:t>
      </w:r>
    </w:p>
    <w:p w14:paraId="0C1B9FE4" w14:textId="77777777" w:rsidR="0093087F" w:rsidRPr="009B4C8C" w:rsidRDefault="0093087F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{</w:t>
      </w:r>
    </w:p>
    <w:p w14:paraId="28DD5871" w14:textId="5B84DD1B" w:rsidR="00F06056" w:rsidRPr="009B4C8C" w:rsidRDefault="00F06056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    //</w:t>
      </w:r>
      <w:r>
        <w:t>Вызов</w:t>
      </w:r>
      <w:r w:rsidRPr="009B4C8C">
        <w:rPr>
          <w:lang w:val="en-US"/>
        </w:rPr>
        <w:t xml:space="preserve"> </w:t>
      </w:r>
      <w:r w:rsidRPr="00F06056">
        <w:t>механизма</w:t>
      </w:r>
      <w:r w:rsidRPr="009B4C8C">
        <w:rPr>
          <w:lang w:val="en-US"/>
        </w:rPr>
        <w:t xml:space="preserve"> </w:t>
      </w:r>
      <w:r w:rsidRPr="00F06056">
        <w:t>аутентификации</w:t>
      </w:r>
    </w:p>
    <w:p w14:paraId="1AD19B63" w14:textId="77777777" w:rsidR="0093087F" w:rsidRPr="009B4C8C" w:rsidRDefault="0093087F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    </w:t>
      </w:r>
      <w:r w:rsidRPr="00AB3172">
        <w:rPr>
          <w:lang w:val="en-US"/>
        </w:rPr>
        <w:t>return</w:t>
      </w:r>
      <w:r w:rsidRPr="009B4C8C">
        <w:rPr>
          <w:lang w:val="en-US"/>
        </w:rPr>
        <w:t xml:space="preserve"> </w:t>
      </w:r>
      <w:proofErr w:type="gramStart"/>
      <w:r w:rsidRPr="00AB3172">
        <w:rPr>
          <w:lang w:val="en-US"/>
        </w:rPr>
        <w:t>Challenge</w:t>
      </w:r>
      <w:r w:rsidRPr="009B4C8C">
        <w:rPr>
          <w:lang w:val="en-US"/>
        </w:rPr>
        <w:t>(</w:t>
      </w:r>
      <w:proofErr w:type="gramEnd"/>
      <w:r w:rsidRPr="009B4C8C">
        <w:rPr>
          <w:lang w:val="en-US"/>
        </w:rPr>
        <w:t>);</w:t>
      </w:r>
    </w:p>
    <w:p w14:paraId="7642E939" w14:textId="77777777" w:rsidR="0093087F" w:rsidRPr="00C67004" w:rsidRDefault="0093087F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r w:rsidRPr="00C67004">
        <w:rPr>
          <w:lang w:val="en-US"/>
        </w:rPr>
        <w:t>}</w:t>
      </w:r>
    </w:p>
    <w:p w14:paraId="7FFA1BC0" w14:textId="77777777" w:rsidR="0093087F" w:rsidRPr="00C67004" w:rsidRDefault="0093087F" w:rsidP="0093087F">
      <w:pPr>
        <w:pStyle w:val="aff0"/>
        <w:rPr>
          <w:lang w:val="en-US"/>
        </w:rPr>
      </w:pPr>
    </w:p>
    <w:p w14:paraId="117BA183" w14:textId="40489976" w:rsidR="00F06056" w:rsidRPr="00C67004" w:rsidRDefault="00F06056" w:rsidP="0093087F">
      <w:pPr>
        <w:pStyle w:val="aff0"/>
        <w:rPr>
          <w:lang w:val="en-US"/>
        </w:rPr>
      </w:pPr>
      <w:r w:rsidRPr="00C67004">
        <w:rPr>
          <w:lang w:val="en-US"/>
        </w:rPr>
        <w:t xml:space="preserve">    //</w:t>
      </w:r>
      <w:r>
        <w:t>Валидация</w:t>
      </w:r>
      <w:r w:rsidRPr="00C67004">
        <w:rPr>
          <w:lang w:val="en-US"/>
        </w:rPr>
        <w:t xml:space="preserve"> </w:t>
      </w:r>
      <w:r>
        <w:t>запроса</w:t>
      </w:r>
    </w:p>
    <w:p w14:paraId="6A6EDBBE" w14:textId="77777777" w:rsidR="00AA47EF" w:rsidRPr="00F06056" w:rsidRDefault="0093087F" w:rsidP="0093087F">
      <w:pPr>
        <w:pStyle w:val="aff0"/>
        <w:rPr>
          <w:lang w:val="en-US"/>
        </w:rPr>
      </w:pPr>
      <w:r w:rsidRPr="00C67004">
        <w:rPr>
          <w:lang w:val="en-US"/>
        </w:rPr>
        <w:t xml:space="preserve">    </w:t>
      </w:r>
      <w:r w:rsidRPr="00AB3172">
        <w:rPr>
          <w:lang w:val="en-US"/>
        </w:rPr>
        <w:t>if (</w:t>
      </w:r>
      <w:proofErr w:type="spellStart"/>
      <w:proofErr w:type="gramStart"/>
      <w:r w:rsidRPr="00AB3172">
        <w:rPr>
          <w:lang w:val="en-US"/>
        </w:rPr>
        <w:t>string.IsNullOrWhiteSpace</w:t>
      </w:r>
      <w:proofErr w:type="spellEnd"/>
      <w:proofErr w:type="gramEnd"/>
      <w:r w:rsidRPr="00AB3172">
        <w:rPr>
          <w:lang w:val="en-US"/>
        </w:rPr>
        <w:t xml:space="preserve">(query) </w:t>
      </w:r>
    </w:p>
    <w:p w14:paraId="39079241" w14:textId="2C22B3D5" w:rsidR="0093087F" w:rsidRPr="009B4C8C" w:rsidRDefault="00AA47EF" w:rsidP="00AA47EF">
      <w:pPr>
        <w:pStyle w:val="aff0"/>
        <w:rPr>
          <w:lang w:val="en-US"/>
        </w:rPr>
      </w:pPr>
      <w:r w:rsidRPr="00F06056">
        <w:rPr>
          <w:lang w:val="en-US"/>
        </w:rPr>
        <w:lastRenderedPageBreak/>
        <w:t xml:space="preserve">        </w:t>
      </w:r>
      <w:r w:rsidR="0093087F" w:rsidRPr="009B4C8C">
        <w:rPr>
          <w:lang w:val="en-US"/>
        </w:rPr>
        <w:t xml:space="preserve">|| </w:t>
      </w:r>
      <w:proofErr w:type="spellStart"/>
      <w:proofErr w:type="gramStart"/>
      <w:r w:rsidR="0093087F" w:rsidRPr="00AB3172">
        <w:rPr>
          <w:lang w:val="en-US"/>
        </w:rPr>
        <w:t>query</w:t>
      </w:r>
      <w:r w:rsidR="0093087F" w:rsidRPr="009B4C8C">
        <w:rPr>
          <w:lang w:val="en-US"/>
        </w:rPr>
        <w:t>.</w:t>
      </w:r>
      <w:r w:rsidR="0093087F" w:rsidRPr="00AB3172">
        <w:rPr>
          <w:lang w:val="en-US"/>
        </w:rPr>
        <w:t>Trim</w:t>
      </w:r>
      <w:proofErr w:type="spellEnd"/>
      <w:proofErr w:type="gramEnd"/>
      <w:r w:rsidR="0093087F" w:rsidRPr="009B4C8C">
        <w:rPr>
          <w:lang w:val="en-US"/>
        </w:rPr>
        <w:t>(</w:t>
      </w:r>
      <w:proofErr w:type="gramStart"/>
      <w:r w:rsidR="0093087F" w:rsidRPr="009B4C8C">
        <w:rPr>
          <w:lang w:val="en-US"/>
        </w:rPr>
        <w:t>).</w:t>
      </w:r>
      <w:r w:rsidR="0093087F" w:rsidRPr="00AB3172">
        <w:rPr>
          <w:lang w:val="en-US"/>
        </w:rPr>
        <w:t>Length</w:t>
      </w:r>
      <w:proofErr w:type="gramEnd"/>
      <w:r w:rsidR="0093087F" w:rsidRPr="009B4C8C">
        <w:rPr>
          <w:lang w:val="en-US"/>
        </w:rPr>
        <w:t xml:space="preserve"> &lt; 2)</w:t>
      </w:r>
    </w:p>
    <w:p w14:paraId="7282AB0A" w14:textId="77777777" w:rsidR="0093087F" w:rsidRDefault="0093087F" w:rsidP="0093087F">
      <w:pPr>
        <w:pStyle w:val="aff0"/>
      </w:pPr>
      <w:r w:rsidRPr="009B4C8C">
        <w:rPr>
          <w:lang w:val="en-US"/>
        </w:rPr>
        <w:t xml:space="preserve">    </w:t>
      </w:r>
      <w:r w:rsidRPr="00C67004">
        <w:t>{</w:t>
      </w:r>
    </w:p>
    <w:p w14:paraId="4C33B4C3" w14:textId="5B947777" w:rsidR="00F06056" w:rsidRPr="00F06056" w:rsidRDefault="00F06056" w:rsidP="0093087F">
      <w:pPr>
        <w:pStyle w:val="aff0"/>
      </w:pPr>
      <w:r>
        <w:t xml:space="preserve">        </w:t>
      </w:r>
      <w:r w:rsidRPr="00F06056">
        <w:t>//</w:t>
      </w:r>
      <w:r>
        <w:t xml:space="preserve">Возврат </w:t>
      </w:r>
      <w:r w:rsidRPr="00F06056">
        <w:t>пустого ответа при некорректном запросе</w:t>
      </w:r>
    </w:p>
    <w:p w14:paraId="19E8A043" w14:textId="77777777" w:rsidR="0093087F" w:rsidRPr="00AB3172" w:rsidRDefault="0093087F" w:rsidP="0093087F">
      <w:pPr>
        <w:pStyle w:val="aff0"/>
        <w:rPr>
          <w:lang w:val="en-US"/>
        </w:rPr>
      </w:pPr>
      <w:r w:rsidRPr="00F06056">
        <w:t xml:space="preserve">        </w:t>
      </w:r>
      <w:r w:rsidRPr="00AB3172">
        <w:rPr>
          <w:lang w:val="en-US"/>
        </w:rPr>
        <w:t xml:space="preserve">return </w:t>
      </w:r>
      <w:proofErr w:type="gramStart"/>
      <w:r w:rsidRPr="00AB3172">
        <w:rPr>
          <w:lang w:val="en-US"/>
        </w:rPr>
        <w:t>Json(</w:t>
      </w:r>
      <w:proofErr w:type="spellStart"/>
      <w:proofErr w:type="gramEnd"/>
      <w:r w:rsidRPr="00AB3172">
        <w:rPr>
          <w:lang w:val="en-US"/>
        </w:rPr>
        <w:t>Array.Empty</w:t>
      </w:r>
      <w:proofErr w:type="spellEnd"/>
      <w:r w:rsidRPr="00AB3172">
        <w:rPr>
          <w:lang w:val="en-US"/>
        </w:rPr>
        <w:t>&lt;</w:t>
      </w:r>
      <w:proofErr w:type="spellStart"/>
      <w:r w:rsidRPr="00AB3172">
        <w:rPr>
          <w:lang w:val="en-US"/>
        </w:rPr>
        <w:t>WordSuggestionViewModel</w:t>
      </w:r>
      <w:proofErr w:type="spellEnd"/>
      <w:proofErr w:type="gramStart"/>
      <w:r w:rsidRPr="00AB3172">
        <w:rPr>
          <w:lang w:val="en-US"/>
        </w:rPr>
        <w:t>&gt;(</w:t>
      </w:r>
      <w:proofErr w:type="gramEnd"/>
      <w:r w:rsidRPr="00AB3172">
        <w:rPr>
          <w:lang w:val="en-US"/>
        </w:rPr>
        <w:t>));</w:t>
      </w:r>
    </w:p>
    <w:p w14:paraId="0C58E71C" w14:textId="77777777" w:rsidR="0093087F" w:rsidRPr="00C67004" w:rsidRDefault="0093087F" w:rsidP="0093087F">
      <w:pPr>
        <w:pStyle w:val="aff0"/>
      </w:pPr>
      <w:r w:rsidRPr="00AB3172">
        <w:rPr>
          <w:lang w:val="en-US"/>
        </w:rPr>
        <w:t xml:space="preserve">    </w:t>
      </w:r>
      <w:r w:rsidRPr="00C67004">
        <w:t>}</w:t>
      </w:r>
    </w:p>
    <w:p w14:paraId="49A6DC90" w14:textId="77777777" w:rsidR="0093087F" w:rsidRDefault="0093087F" w:rsidP="0093087F">
      <w:pPr>
        <w:pStyle w:val="aff0"/>
      </w:pPr>
    </w:p>
    <w:p w14:paraId="37E5A919" w14:textId="061898EB" w:rsidR="00F06056" w:rsidRPr="00F06056" w:rsidRDefault="00F06056" w:rsidP="0093087F">
      <w:pPr>
        <w:pStyle w:val="aff0"/>
      </w:pPr>
      <w:r>
        <w:t xml:space="preserve">    </w:t>
      </w:r>
      <w:r w:rsidRPr="00F06056">
        <w:t>//</w:t>
      </w:r>
      <w:r>
        <w:t>Получение списка релевантных запросу слов</w:t>
      </w:r>
    </w:p>
    <w:p w14:paraId="6CFA4BB1" w14:textId="77777777" w:rsidR="00AA47EF" w:rsidRDefault="0093087F" w:rsidP="0093087F">
      <w:pPr>
        <w:pStyle w:val="aff0"/>
      </w:pPr>
      <w:r w:rsidRPr="00F06056">
        <w:t xml:space="preserve">    </w:t>
      </w:r>
      <w:r w:rsidRPr="00AB3172">
        <w:rPr>
          <w:lang w:val="en-US"/>
        </w:rPr>
        <w:t>var</w:t>
      </w:r>
      <w:r w:rsidRPr="00F06056">
        <w:t xml:space="preserve"> </w:t>
      </w:r>
      <w:r w:rsidRPr="00AB3172">
        <w:rPr>
          <w:lang w:val="en-US"/>
        </w:rPr>
        <w:t>suggestions</w:t>
      </w:r>
      <w:r w:rsidRPr="00F06056">
        <w:t xml:space="preserve"> = </w:t>
      </w:r>
    </w:p>
    <w:p w14:paraId="45B08D86" w14:textId="77777777" w:rsidR="00AA47EF" w:rsidRPr="00C67004" w:rsidRDefault="00AA47EF" w:rsidP="0093087F">
      <w:pPr>
        <w:pStyle w:val="aff0"/>
        <w:rPr>
          <w:lang w:val="en-US"/>
        </w:rPr>
      </w:pPr>
      <w:r w:rsidRPr="00F06056">
        <w:t xml:space="preserve">        </w:t>
      </w:r>
      <w:r w:rsidR="0093087F" w:rsidRPr="00AB3172">
        <w:rPr>
          <w:lang w:val="en-US"/>
        </w:rPr>
        <w:t>await _</w:t>
      </w:r>
      <w:proofErr w:type="spellStart"/>
      <w:r w:rsidR="0093087F" w:rsidRPr="00AB3172">
        <w:rPr>
          <w:lang w:val="en-US"/>
        </w:rPr>
        <w:t>memorizedWordsService.SearchAsync</w:t>
      </w:r>
      <w:proofErr w:type="spellEnd"/>
      <w:r w:rsidR="0093087F" w:rsidRPr="00AB3172">
        <w:rPr>
          <w:lang w:val="en-US"/>
        </w:rPr>
        <w:t>(</w:t>
      </w:r>
      <w:proofErr w:type="spellStart"/>
      <w:r w:rsidR="0093087F" w:rsidRPr="00AB3172">
        <w:rPr>
          <w:lang w:val="en-US"/>
        </w:rPr>
        <w:t>userId</w:t>
      </w:r>
      <w:proofErr w:type="spellEnd"/>
      <w:r w:rsidR="0093087F" w:rsidRPr="00AB3172">
        <w:rPr>
          <w:lang w:val="en-US"/>
        </w:rPr>
        <w:t xml:space="preserve">, </w:t>
      </w:r>
    </w:p>
    <w:p w14:paraId="19DB653E" w14:textId="15A6267B" w:rsidR="00AA47EF" w:rsidRPr="00C67004" w:rsidRDefault="00AA47EF" w:rsidP="0093087F">
      <w:pPr>
        <w:pStyle w:val="aff0"/>
        <w:rPr>
          <w:lang w:val="en-US"/>
        </w:rPr>
      </w:pPr>
      <w:r w:rsidRPr="00C67004">
        <w:rPr>
          <w:lang w:val="en-US"/>
        </w:rPr>
        <w:t xml:space="preserve">            </w:t>
      </w:r>
      <w:r w:rsidR="0093087F" w:rsidRPr="00AB3172">
        <w:rPr>
          <w:lang w:val="en-US"/>
        </w:rPr>
        <w:t xml:space="preserve">query, </w:t>
      </w:r>
    </w:p>
    <w:p w14:paraId="21684D6A" w14:textId="3F34D875" w:rsidR="0093087F" w:rsidRDefault="00AA47EF" w:rsidP="0093087F">
      <w:pPr>
        <w:pStyle w:val="aff0"/>
      </w:pPr>
      <w:r w:rsidRPr="00C67004">
        <w:rPr>
          <w:lang w:val="en-US"/>
        </w:rPr>
        <w:t xml:space="preserve">            </w:t>
      </w:r>
      <w:proofErr w:type="spellStart"/>
      <w:r w:rsidR="0093087F" w:rsidRPr="00AB3172">
        <w:rPr>
          <w:lang w:val="en-US"/>
        </w:rPr>
        <w:t>cancellationToken</w:t>
      </w:r>
      <w:proofErr w:type="spellEnd"/>
      <w:r w:rsidR="0093087F" w:rsidRPr="00C67004">
        <w:t xml:space="preserve">: </w:t>
      </w:r>
      <w:proofErr w:type="spellStart"/>
      <w:r w:rsidR="0093087F" w:rsidRPr="00AB3172">
        <w:rPr>
          <w:lang w:val="en-US"/>
        </w:rPr>
        <w:t>cancellationToken</w:t>
      </w:r>
      <w:proofErr w:type="spellEnd"/>
      <w:r w:rsidR="0093087F" w:rsidRPr="00C67004">
        <w:t>);</w:t>
      </w:r>
    </w:p>
    <w:p w14:paraId="5341BC2E" w14:textId="77777777" w:rsidR="00F06056" w:rsidRDefault="00F06056" w:rsidP="0093087F">
      <w:pPr>
        <w:pStyle w:val="aff0"/>
      </w:pPr>
    </w:p>
    <w:p w14:paraId="0A5AAFDB" w14:textId="27243940" w:rsidR="00F06056" w:rsidRPr="00F06056" w:rsidRDefault="00F06056" w:rsidP="0093087F">
      <w:pPr>
        <w:pStyle w:val="aff0"/>
      </w:pPr>
      <w:r>
        <w:t xml:space="preserve">    </w:t>
      </w:r>
      <w:r w:rsidRPr="00F06056">
        <w:t xml:space="preserve">//Преобразование </w:t>
      </w:r>
      <w:r w:rsidRPr="00F06056">
        <w:rPr>
          <w:lang w:val="en-US"/>
        </w:rPr>
        <w:t>DTO</w:t>
      </w:r>
      <w:r w:rsidRPr="00F06056">
        <w:t xml:space="preserve"> в формат модели представления</w:t>
      </w:r>
    </w:p>
    <w:p w14:paraId="396EB1D3" w14:textId="77777777" w:rsidR="0093087F" w:rsidRPr="009B4C8C" w:rsidRDefault="0093087F" w:rsidP="0093087F">
      <w:pPr>
        <w:pStyle w:val="aff0"/>
      </w:pPr>
      <w:r w:rsidRPr="00F06056">
        <w:t xml:space="preserve">    </w:t>
      </w:r>
      <w:r w:rsidRPr="00AB3172">
        <w:rPr>
          <w:lang w:val="en-US"/>
        </w:rPr>
        <w:t>var</w:t>
      </w:r>
      <w:r w:rsidRPr="009B4C8C">
        <w:t xml:space="preserve"> </w:t>
      </w:r>
      <w:proofErr w:type="spellStart"/>
      <w:r w:rsidRPr="00AB3172">
        <w:rPr>
          <w:lang w:val="en-US"/>
        </w:rPr>
        <w:t>viewModels</w:t>
      </w:r>
      <w:proofErr w:type="spellEnd"/>
      <w:r w:rsidRPr="009B4C8C">
        <w:t xml:space="preserve"> = </w:t>
      </w:r>
      <w:r w:rsidRPr="00AB3172">
        <w:rPr>
          <w:lang w:val="en-US"/>
        </w:rPr>
        <w:t>suggestions</w:t>
      </w:r>
    </w:p>
    <w:p w14:paraId="66A8CF15" w14:textId="77777777" w:rsidR="0093087F" w:rsidRPr="009B4C8C" w:rsidRDefault="0093087F" w:rsidP="0093087F">
      <w:pPr>
        <w:pStyle w:val="aff0"/>
      </w:pPr>
      <w:r w:rsidRPr="009B4C8C">
        <w:t xml:space="preserve">        </w:t>
      </w:r>
      <w:proofErr w:type="gramStart"/>
      <w:r w:rsidRPr="009B4C8C">
        <w:t>.</w:t>
      </w:r>
      <w:r w:rsidRPr="00AB3172">
        <w:rPr>
          <w:lang w:val="en-US"/>
        </w:rPr>
        <w:t>Select</w:t>
      </w:r>
      <w:proofErr w:type="gramEnd"/>
      <w:r w:rsidRPr="009B4C8C">
        <w:t>(</w:t>
      </w:r>
      <w:proofErr w:type="spellStart"/>
      <w:r w:rsidRPr="00AB3172">
        <w:rPr>
          <w:lang w:val="en-US"/>
        </w:rPr>
        <w:t>WordSuggestionViewModel</w:t>
      </w:r>
      <w:proofErr w:type="spellEnd"/>
      <w:r w:rsidRPr="009B4C8C">
        <w:t>.</w:t>
      </w:r>
      <w:proofErr w:type="spellStart"/>
      <w:r w:rsidRPr="00AB3172">
        <w:rPr>
          <w:lang w:val="en-US"/>
        </w:rPr>
        <w:t>FromDto</w:t>
      </w:r>
      <w:proofErr w:type="spellEnd"/>
      <w:r w:rsidRPr="009B4C8C">
        <w:t>)</w:t>
      </w:r>
    </w:p>
    <w:p w14:paraId="751D33E3" w14:textId="77777777" w:rsidR="0093087F" w:rsidRDefault="0093087F" w:rsidP="0093087F">
      <w:pPr>
        <w:pStyle w:val="aff0"/>
      </w:pPr>
      <w:r w:rsidRPr="009B4C8C">
        <w:t xml:space="preserve">        </w:t>
      </w:r>
      <w:proofErr w:type="gramStart"/>
      <w:r w:rsidRPr="00C67004">
        <w:t>.</w:t>
      </w:r>
      <w:proofErr w:type="spellStart"/>
      <w:r w:rsidRPr="00AB3172">
        <w:rPr>
          <w:lang w:val="en-US"/>
        </w:rPr>
        <w:t>ToList</w:t>
      </w:r>
      <w:proofErr w:type="spellEnd"/>
      <w:proofErr w:type="gramEnd"/>
      <w:r w:rsidRPr="00C67004">
        <w:t>();</w:t>
      </w:r>
    </w:p>
    <w:p w14:paraId="672F3495" w14:textId="77777777" w:rsidR="00F06056" w:rsidRPr="00F06056" w:rsidRDefault="00F06056" w:rsidP="0093087F">
      <w:pPr>
        <w:pStyle w:val="aff0"/>
      </w:pPr>
    </w:p>
    <w:p w14:paraId="7C5C94CE" w14:textId="73A9042A" w:rsidR="0093087F" w:rsidRPr="00F06056" w:rsidRDefault="00F06056" w:rsidP="0093087F">
      <w:pPr>
        <w:pStyle w:val="aff0"/>
      </w:pPr>
      <w:r w:rsidRPr="00F06056">
        <w:t xml:space="preserve">    //Формирование</w:t>
      </w:r>
      <w:r>
        <w:t xml:space="preserve"> и возврат </w:t>
      </w:r>
      <w:r>
        <w:rPr>
          <w:lang w:val="en-US"/>
        </w:rPr>
        <w:t>JSON</w:t>
      </w:r>
      <w:r w:rsidRPr="00F06056">
        <w:t>-ответа для клиента</w:t>
      </w:r>
    </w:p>
    <w:p w14:paraId="06C5A118" w14:textId="77777777" w:rsidR="0093087F" w:rsidRPr="00AB3172" w:rsidRDefault="0093087F" w:rsidP="0093087F">
      <w:pPr>
        <w:pStyle w:val="aff0"/>
        <w:rPr>
          <w:lang w:val="en-US"/>
        </w:rPr>
      </w:pPr>
      <w:r w:rsidRPr="00F06056">
        <w:t xml:space="preserve">    </w:t>
      </w:r>
      <w:r w:rsidRPr="00AB3172">
        <w:rPr>
          <w:lang w:val="en-US"/>
        </w:rPr>
        <w:t>return Json(</w:t>
      </w:r>
      <w:proofErr w:type="spellStart"/>
      <w:r w:rsidRPr="00AB3172">
        <w:rPr>
          <w:lang w:val="en-US"/>
        </w:rPr>
        <w:t>viewModels</w:t>
      </w:r>
      <w:proofErr w:type="spellEnd"/>
      <w:r w:rsidRPr="00AB3172">
        <w:rPr>
          <w:lang w:val="en-US"/>
        </w:rPr>
        <w:t>);</w:t>
      </w:r>
    </w:p>
    <w:p w14:paraId="48EC0E67" w14:textId="66C1CBBD" w:rsidR="0093087F" w:rsidRPr="00AB3172" w:rsidRDefault="0093087F" w:rsidP="0093087F">
      <w:pPr>
        <w:pStyle w:val="aff0"/>
        <w:rPr>
          <w:lang w:val="en-US"/>
        </w:rPr>
      </w:pPr>
      <w:r w:rsidRPr="00AB3172">
        <w:t>}</w:t>
      </w:r>
    </w:p>
    <w:p w14:paraId="028757C4" w14:textId="4E01ED21" w:rsidR="002167E2" w:rsidRPr="00AB3172" w:rsidRDefault="002167E2" w:rsidP="002167E2">
      <w:pPr>
        <w:pStyle w:val="2"/>
      </w:pPr>
      <w:r w:rsidRPr="00AB3172">
        <w:t>Реализация интерфейса пользователя</w:t>
      </w:r>
    </w:p>
    <w:p w14:paraId="70609401" w14:textId="661D08E7" w:rsidR="009700B0" w:rsidRPr="00AB3172" w:rsidRDefault="00A40830" w:rsidP="002167E2">
      <w:pPr>
        <w:pStyle w:val="a3"/>
      </w:pPr>
      <w:r>
        <w:t>Д</w:t>
      </w:r>
      <w:r w:rsidRPr="00AB3172">
        <w:t xml:space="preserve">ля оформления страниц </w:t>
      </w:r>
      <w:r>
        <w:t xml:space="preserve">применен фреймворк </w:t>
      </w:r>
      <w:proofErr w:type="spellStart"/>
      <w:r>
        <w:t>Bootstrap</w:t>
      </w:r>
      <w:proofErr w:type="spellEnd"/>
      <w:r w:rsidR="002167E2" w:rsidRPr="00AB3172">
        <w:t>, а также использова</w:t>
      </w:r>
      <w:r>
        <w:t>на</w:t>
      </w:r>
      <w:r w:rsidR="002167E2" w:rsidRPr="00AB3172">
        <w:t xml:space="preserve"> технология </w:t>
      </w:r>
      <w:proofErr w:type="spellStart"/>
      <w:r w:rsidR="002167E2" w:rsidRPr="00AB3172">
        <w:t>Razor</w:t>
      </w:r>
      <w:proofErr w:type="spellEnd"/>
      <w:r w:rsidR="002167E2" w:rsidRPr="00AB3172">
        <w:t xml:space="preserve"> </w:t>
      </w:r>
      <w:proofErr w:type="spellStart"/>
      <w:r w:rsidR="002167E2" w:rsidRPr="00AB3172">
        <w:t>Pages</w:t>
      </w:r>
      <w:proofErr w:type="spellEnd"/>
      <w:r w:rsidR="002167E2" w:rsidRPr="00AB3172">
        <w:t>, которая позволила использовать вставки C# кода на страницах.</w:t>
      </w:r>
    </w:p>
    <w:p w14:paraId="46A09A23" w14:textId="62DE5A00" w:rsidR="006E4F2B" w:rsidRPr="00EB7269" w:rsidRDefault="006E4F2B" w:rsidP="002167E2">
      <w:pPr>
        <w:pStyle w:val="a3"/>
      </w:pPr>
      <w:r w:rsidRPr="00AB3172">
        <w:t xml:space="preserve">Для отображения списка слов на странице с профилем пользователя разработан компонент, </w:t>
      </w:r>
      <w:r w:rsidR="00624757">
        <w:t xml:space="preserve">код </w:t>
      </w:r>
      <w:r w:rsidR="00C67004">
        <w:t>верстки</w:t>
      </w:r>
      <w:r w:rsidR="00624757">
        <w:t xml:space="preserve"> которого представлен</w:t>
      </w:r>
      <w:r w:rsidRPr="00AB3172">
        <w:t xml:space="preserve"> листингом 2.</w:t>
      </w:r>
      <w:r w:rsidR="00EB7269">
        <w:t xml:space="preserve"> Этот компонент использует </w:t>
      </w:r>
      <w:r w:rsidR="00C67004">
        <w:t>стиль, который описан</w:t>
      </w:r>
      <w:r w:rsidR="00EB7269">
        <w:t xml:space="preserve"> в </w:t>
      </w:r>
      <w:r w:rsidR="00EB7269">
        <w:rPr>
          <w:lang w:val="en-US"/>
        </w:rPr>
        <w:t>site</w:t>
      </w:r>
      <w:r w:rsidR="00EB7269" w:rsidRPr="00EB7269">
        <w:t>.</w:t>
      </w:r>
      <w:proofErr w:type="spellStart"/>
      <w:r w:rsidR="00EB7269">
        <w:rPr>
          <w:lang w:val="en-US"/>
        </w:rPr>
        <w:t>css</w:t>
      </w:r>
      <w:proofErr w:type="spellEnd"/>
      <w:r w:rsidR="00C67004">
        <w:t xml:space="preserve"> и </w:t>
      </w:r>
      <w:r w:rsidR="00EB7269">
        <w:t>представлен листингом 3.</w:t>
      </w:r>
    </w:p>
    <w:p w14:paraId="6A44BF6D" w14:textId="60B55F24" w:rsidR="006B30CE" w:rsidRPr="00AB3172" w:rsidRDefault="006B30CE" w:rsidP="006B30CE">
      <w:pPr>
        <w:pStyle w:val="aff2"/>
      </w:pPr>
      <w:r w:rsidRPr="00AB3172">
        <w:t xml:space="preserve">Листинг 2 – Код </w:t>
      </w:r>
      <w:r w:rsidR="00C67004">
        <w:t xml:space="preserve">верстки </w:t>
      </w:r>
      <w:r w:rsidRPr="00AB3172">
        <w:t>компонента отображения списка слов</w:t>
      </w:r>
    </w:p>
    <w:p w14:paraId="6E6BE295" w14:textId="3FD608D1" w:rsidR="006B2761" w:rsidRDefault="006B2761" w:rsidP="006E4F2B">
      <w:pPr>
        <w:pStyle w:val="aff0"/>
      </w:pPr>
      <w:r w:rsidRPr="006B2761">
        <w:t xml:space="preserve">@* Определение контейнера списка слов </w:t>
      </w:r>
      <w:r>
        <w:t xml:space="preserve">и его </w:t>
      </w:r>
      <w:proofErr w:type="spellStart"/>
      <w:r>
        <w:t>артибутов</w:t>
      </w:r>
      <w:proofErr w:type="spellEnd"/>
      <w:r>
        <w:t xml:space="preserve"> </w:t>
      </w:r>
      <w:r w:rsidRPr="006B2761">
        <w:t>*@</w:t>
      </w:r>
    </w:p>
    <w:p w14:paraId="1CD08F9D" w14:textId="215FAC90" w:rsidR="00EE295B" w:rsidRDefault="006E4F2B" w:rsidP="006E4F2B">
      <w:pPr>
        <w:pStyle w:val="aff0"/>
      </w:pPr>
      <w:r w:rsidRPr="006B2761">
        <w:t>&lt;</w:t>
      </w:r>
      <w:r w:rsidRPr="00AB3172">
        <w:rPr>
          <w:lang w:val="en-US"/>
        </w:rPr>
        <w:t>div</w:t>
      </w:r>
      <w:r w:rsidRPr="006B2761">
        <w:t xml:space="preserve"> </w:t>
      </w:r>
      <w:r w:rsidRPr="00AB3172">
        <w:rPr>
          <w:lang w:val="en-US"/>
        </w:rPr>
        <w:t>class</w:t>
      </w:r>
      <w:r w:rsidRPr="006B2761">
        <w:t>="</w:t>
      </w:r>
      <w:r w:rsidRPr="00AB3172">
        <w:rPr>
          <w:lang w:val="en-US"/>
        </w:rPr>
        <w:t>profile</w:t>
      </w:r>
      <w:r w:rsidRPr="006B2761">
        <w:t>-</w:t>
      </w:r>
      <w:r w:rsidRPr="00AB3172">
        <w:rPr>
          <w:lang w:val="en-US"/>
        </w:rPr>
        <w:t>words</w:t>
      </w:r>
      <w:r w:rsidRPr="006B2761">
        <w:t>-</w:t>
      </w:r>
      <w:r w:rsidRPr="00AB3172">
        <w:rPr>
          <w:lang w:val="en-US"/>
        </w:rPr>
        <w:t>list</w:t>
      </w:r>
      <w:proofErr w:type="gramStart"/>
      <w:r w:rsidRPr="006B2761">
        <w:t>@(</w:t>
      </w:r>
      <w:r w:rsidRPr="00AB3172">
        <w:rPr>
          <w:lang w:val="en-US"/>
        </w:rPr>
        <w:t>Model</w:t>
      </w:r>
      <w:r w:rsidRPr="006B2761">
        <w:t>.</w:t>
      </w:r>
      <w:proofErr w:type="spellStart"/>
      <w:r w:rsidRPr="00AB3172">
        <w:rPr>
          <w:lang w:val="en-US"/>
        </w:rPr>
        <w:t>HasWords</w:t>
      </w:r>
      <w:proofErr w:type="spellEnd"/>
      <w:r w:rsidRPr="006B2761">
        <w:t xml:space="preserve"> ?</w:t>
      </w:r>
      <w:proofErr w:type="gramEnd"/>
      <w:r w:rsidRPr="006B2761">
        <w:t xml:space="preserve"> </w:t>
      </w:r>
    </w:p>
    <w:p w14:paraId="695E6C00" w14:textId="6EF25A0B" w:rsidR="006E4F2B" w:rsidRPr="00AB3172" w:rsidRDefault="00AA47EF" w:rsidP="00AA47EF">
      <w:pPr>
        <w:pStyle w:val="aff0"/>
        <w:rPr>
          <w:lang w:val="en-US"/>
        </w:rPr>
      </w:pPr>
      <w:r>
        <w:t xml:space="preserve">        </w:t>
      </w:r>
      <w:proofErr w:type="spellStart"/>
      <w:proofErr w:type="gramStart"/>
      <w:r w:rsidR="006E4F2B" w:rsidRPr="00AB3172">
        <w:rPr>
          <w:lang w:val="en-US"/>
        </w:rPr>
        <w:t>string.Empty</w:t>
      </w:r>
      <w:proofErr w:type="spellEnd"/>
      <w:proofErr w:type="gramEnd"/>
      <w:r w:rsidR="006E4F2B" w:rsidRPr="00AB3172">
        <w:rPr>
          <w:lang w:val="en-US"/>
        </w:rPr>
        <w:t xml:space="preserve"> : " d-none")"</w:t>
      </w:r>
    </w:p>
    <w:p w14:paraId="66621C48" w14:textId="43097A66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data-profile-words-list</w:t>
      </w:r>
    </w:p>
    <w:p w14:paraId="5CE3DFA7" w14:textId="5DA96BC0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data-selected-date="@</w:t>
      </w:r>
      <w:proofErr w:type="spellStart"/>
      <w:r w:rsidRPr="00AB3172">
        <w:rPr>
          <w:lang w:val="en-US"/>
        </w:rPr>
        <w:t>Model.SelectedDateIso</w:t>
      </w:r>
      <w:proofErr w:type="spellEnd"/>
      <w:r w:rsidRPr="00AB3172">
        <w:rPr>
          <w:lang w:val="en-US"/>
        </w:rPr>
        <w:t>"</w:t>
      </w:r>
    </w:p>
    <w:p w14:paraId="2D080048" w14:textId="479796A4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data-today-date="@</w:t>
      </w:r>
      <w:proofErr w:type="spellStart"/>
      <w:r w:rsidRPr="00AB3172">
        <w:rPr>
          <w:lang w:val="en-US"/>
        </w:rPr>
        <w:t>Model.TodayIso</w:t>
      </w:r>
      <w:proofErr w:type="spellEnd"/>
      <w:r w:rsidRPr="00AB3172">
        <w:rPr>
          <w:lang w:val="en-US"/>
        </w:rPr>
        <w:t>"</w:t>
      </w:r>
    </w:p>
    <w:p w14:paraId="3993F02C" w14:textId="1D7AEF04" w:rsidR="00EE295B" w:rsidRPr="00AA47EF" w:rsidRDefault="006E4F2B" w:rsidP="00EE295B">
      <w:pPr>
        <w:pStyle w:val="aff0"/>
        <w:rPr>
          <w:lang w:val="en-US"/>
        </w:rPr>
      </w:pPr>
      <w:r w:rsidRPr="00AB3172">
        <w:rPr>
          <w:lang w:val="en-US"/>
        </w:rPr>
        <w:t xml:space="preserve">    data-remove-</w:t>
      </w:r>
      <w:proofErr w:type="spellStart"/>
      <w:r w:rsidRPr="00AB3172">
        <w:rPr>
          <w:lang w:val="en-US"/>
        </w:rPr>
        <w:t>url</w:t>
      </w:r>
      <w:proofErr w:type="spellEnd"/>
      <w:r w:rsidRPr="00AB3172">
        <w:rPr>
          <w:lang w:val="en-US"/>
        </w:rPr>
        <w:t>="@</w:t>
      </w:r>
      <w:proofErr w:type="spellStart"/>
      <w:r w:rsidRPr="00AB3172">
        <w:rPr>
          <w:lang w:val="en-US"/>
        </w:rPr>
        <w:t>Url.Action</w:t>
      </w:r>
      <w:proofErr w:type="spellEnd"/>
      <w:r w:rsidRPr="00AB3172">
        <w:rPr>
          <w:lang w:val="en-US"/>
        </w:rPr>
        <w:t>("</w:t>
      </w:r>
      <w:proofErr w:type="spellStart"/>
      <w:r w:rsidRPr="00AB3172">
        <w:rPr>
          <w:lang w:val="en-US"/>
        </w:rPr>
        <w:t>RemoveMemorizedWord</w:t>
      </w:r>
      <w:proofErr w:type="spellEnd"/>
      <w:r w:rsidRPr="00AB3172">
        <w:rPr>
          <w:lang w:val="en-US"/>
        </w:rPr>
        <w:t>",</w:t>
      </w:r>
    </w:p>
    <w:p w14:paraId="26FF923D" w14:textId="1CFF766D" w:rsidR="006E4F2B" w:rsidRPr="00C67004" w:rsidRDefault="006E4F2B" w:rsidP="00EE295B">
      <w:pPr>
        <w:pStyle w:val="aff0"/>
      </w:pPr>
      <w:r w:rsidRPr="00AB3172">
        <w:rPr>
          <w:lang w:val="en-US"/>
        </w:rPr>
        <w:t xml:space="preserve"> </w:t>
      </w:r>
      <w:r w:rsidR="00EE295B" w:rsidRPr="00EE295B">
        <w:rPr>
          <w:lang w:val="en-US"/>
        </w:rPr>
        <w:t xml:space="preserve">       </w:t>
      </w:r>
      <w:r w:rsidRPr="00C67004">
        <w:t>"</w:t>
      </w:r>
      <w:r w:rsidRPr="00AB3172">
        <w:rPr>
          <w:lang w:val="en-US"/>
        </w:rPr>
        <w:t>Account</w:t>
      </w:r>
      <w:r w:rsidRPr="00C67004">
        <w:t>")"&gt;</w:t>
      </w:r>
    </w:p>
    <w:p w14:paraId="0FAAA1E0" w14:textId="77777777" w:rsidR="006B2761" w:rsidRPr="00C67004" w:rsidRDefault="006B2761" w:rsidP="00EE295B">
      <w:pPr>
        <w:pStyle w:val="aff0"/>
      </w:pPr>
    </w:p>
    <w:p w14:paraId="5B9AA50C" w14:textId="037E026E" w:rsidR="006B2761" w:rsidRPr="00C67004" w:rsidRDefault="006B2761" w:rsidP="00EE295B">
      <w:pPr>
        <w:pStyle w:val="aff0"/>
      </w:pPr>
      <w:r w:rsidRPr="00C67004">
        <w:t xml:space="preserve">    @* Отображение списка слов пользователя *@</w:t>
      </w:r>
    </w:p>
    <w:p w14:paraId="3599FDF6" w14:textId="77777777" w:rsidR="006E4F2B" w:rsidRPr="00AB3172" w:rsidRDefault="006E4F2B" w:rsidP="006E4F2B">
      <w:pPr>
        <w:pStyle w:val="aff0"/>
        <w:rPr>
          <w:lang w:val="en-US"/>
        </w:rPr>
      </w:pPr>
      <w:r w:rsidRPr="00C67004">
        <w:lastRenderedPageBreak/>
        <w:t xml:space="preserve">    </w:t>
      </w:r>
      <w:r w:rsidRPr="00AB3172">
        <w:rPr>
          <w:lang w:val="en-US"/>
        </w:rPr>
        <w:t xml:space="preserve">@foreach (var word in </w:t>
      </w:r>
      <w:proofErr w:type="spellStart"/>
      <w:r w:rsidRPr="00AB3172">
        <w:rPr>
          <w:lang w:val="en-US"/>
        </w:rPr>
        <w:t>Model.Words</w:t>
      </w:r>
      <w:proofErr w:type="spellEnd"/>
      <w:r w:rsidRPr="00AB3172">
        <w:rPr>
          <w:lang w:val="en-US"/>
        </w:rPr>
        <w:t>)</w:t>
      </w:r>
    </w:p>
    <w:p w14:paraId="6FB08B00" w14:textId="77777777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{</w:t>
      </w:r>
    </w:p>
    <w:p w14:paraId="62D16786" w14:textId="444799E3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&lt;div class="profile-word-row"</w:t>
      </w:r>
    </w:p>
    <w:p w14:paraId="167D6882" w14:textId="2ACCF2B1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</w:t>
      </w:r>
      <w:r w:rsidR="00AA47EF" w:rsidRPr="00AA47EF">
        <w:rPr>
          <w:lang w:val="en-US"/>
        </w:rPr>
        <w:t xml:space="preserve">     </w:t>
      </w:r>
      <w:r w:rsidRPr="00AB3172">
        <w:rPr>
          <w:lang w:val="en-US"/>
        </w:rPr>
        <w:t>data-profile-word</w:t>
      </w:r>
    </w:p>
    <w:p w14:paraId="641EFB1F" w14:textId="4A9F5800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data-word-id="@</w:t>
      </w:r>
      <w:proofErr w:type="spellStart"/>
      <w:proofErr w:type="gramStart"/>
      <w:r w:rsidRPr="00AB3172">
        <w:rPr>
          <w:lang w:val="en-US"/>
        </w:rPr>
        <w:t>word.WordId</w:t>
      </w:r>
      <w:proofErr w:type="spellEnd"/>
      <w:proofErr w:type="gramEnd"/>
      <w:r w:rsidRPr="00AB3172">
        <w:rPr>
          <w:lang w:val="en-US"/>
        </w:rPr>
        <w:t>"</w:t>
      </w:r>
    </w:p>
    <w:p w14:paraId="1394C16F" w14:textId="492E10D1" w:rsidR="006E4F2B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data-concept-id="@</w:t>
      </w:r>
      <w:proofErr w:type="spellStart"/>
      <w:proofErr w:type="gramStart"/>
      <w:r w:rsidRPr="00AB3172">
        <w:rPr>
          <w:lang w:val="en-US"/>
        </w:rPr>
        <w:t>word.ConceptId</w:t>
      </w:r>
      <w:proofErr w:type="spellEnd"/>
      <w:proofErr w:type="gramEnd"/>
      <w:r w:rsidRPr="00AB3172">
        <w:rPr>
          <w:lang w:val="en-US"/>
        </w:rPr>
        <w:t>"&gt;</w:t>
      </w:r>
    </w:p>
    <w:p w14:paraId="40C3B905" w14:textId="77777777" w:rsidR="006B2761" w:rsidRDefault="006B2761" w:rsidP="006E4F2B">
      <w:pPr>
        <w:pStyle w:val="aff0"/>
        <w:rPr>
          <w:lang w:val="en-US"/>
        </w:rPr>
      </w:pPr>
    </w:p>
    <w:p w14:paraId="5258E85C" w14:textId="04360C7C" w:rsidR="006B2761" w:rsidRPr="00C67004" w:rsidRDefault="006B2761" w:rsidP="006E4F2B">
      <w:pPr>
        <w:pStyle w:val="aff0"/>
      </w:pPr>
      <w:r>
        <w:rPr>
          <w:lang w:val="en-US"/>
        </w:rPr>
        <w:t xml:space="preserve">            </w:t>
      </w:r>
      <w:r w:rsidRPr="00C67004">
        <w:t>@* Вывод начальной формы слова *@</w:t>
      </w:r>
    </w:p>
    <w:p w14:paraId="4CCD8BC0" w14:textId="65BA85BA" w:rsidR="006E4F2B" w:rsidRPr="009B4C8C" w:rsidRDefault="006E4F2B" w:rsidP="006E4F2B">
      <w:pPr>
        <w:pStyle w:val="aff0"/>
        <w:rPr>
          <w:lang w:val="en-US"/>
        </w:rPr>
      </w:pPr>
      <w:r w:rsidRPr="00C67004">
        <w:t xml:space="preserve">        </w:t>
      </w:r>
      <w:r w:rsidR="00AA47EF" w:rsidRPr="00C67004">
        <w:t xml:space="preserve">    </w:t>
      </w:r>
      <w:r w:rsidRPr="009B4C8C">
        <w:rPr>
          <w:lang w:val="en-US"/>
        </w:rPr>
        <w:t>&lt;</w:t>
      </w:r>
      <w:r w:rsidRPr="00AB3172">
        <w:rPr>
          <w:lang w:val="en-US"/>
        </w:rPr>
        <w:t>span</w:t>
      </w:r>
      <w:r w:rsidRPr="009B4C8C">
        <w:rPr>
          <w:lang w:val="en-US"/>
        </w:rPr>
        <w:t xml:space="preserve"> </w:t>
      </w:r>
      <w:r w:rsidRPr="00AB3172">
        <w:rPr>
          <w:lang w:val="en-US"/>
        </w:rPr>
        <w:t>class</w:t>
      </w:r>
      <w:r w:rsidRPr="009B4C8C">
        <w:rPr>
          <w:lang w:val="en-US"/>
        </w:rPr>
        <w:t>="</w:t>
      </w:r>
      <w:r w:rsidRPr="00AB3172">
        <w:rPr>
          <w:lang w:val="en-US"/>
        </w:rPr>
        <w:t>profile</w:t>
      </w:r>
      <w:r w:rsidRPr="009B4C8C">
        <w:rPr>
          <w:lang w:val="en-US"/>
        </w:rPr>
        <w:t>-</w:t>
      </w:r>
      <w:r w:rsidRPr="00AB3172">
        <w:rPr>
          <w:lang w:val="en-US"/>
        </w:rPr>
        <w:t>word</w:t>
      </w:r>
      <w:r w:rsidRPr="009B4C8C">
        <w:rPr>
          <w:lang w:val="en-US"/>
        </w:rPr>
        <w:t>-</w:t>
      </w:r>
      <w:r w:rsidRPr="00AB3172">
        <w:rPr>
          <w:lang w:val="en-US"/>
        </w:rPr>
        <w:t>lemma</w:t>
      </w:r>
      <w:r w:rsidRPr="009B4C8C">
        <w:rPr>
          <w:lang w:val="en-US"/>
        </w:rPr>
        <w:t>"&gt;@</w:t>
      </w:r>
      <w:proofErr w:type="gramStart"/>
      <w:r w:rsidRPr="00AB3172">
        <w:rPr>
          <w:lang w:val="en-US"/>
        </w:rPr>
        <w:t>word</w:t>
      </w:r>
      <w:r w:rsidRPr="009B4C8C">
        <w:rPr>
          <w:lang w:val="en-US"/>
        </w:rPr>
        <w:t>.</w:t>
      </w:r>
      <w:r w:rsidRPr="00AB3172">
        <w:rPr>
          <w:lang w:val="en-US"/>
        </w:rPr>
        <w:t>Lemma</w:t>
      </w:r>
      <w:proofErr w:type="gramEnd"/>
      <w:r w:rsidRPr="009B4C8C">
        <w:rPr>
          <w:lang w:val="en-US"/>
        </w:rPr>
        <w:t>&lt;/</w:t>
      </w:r>
      <w:r w:rsidRPr="00AB3172">
        <w:rPr>
          <w:lang w:val="en-US"/>
        </w:rPr>
        <w:t>span</w:t>
      </w:r>
      <w:r w:rsidRPr="009B4C8C">
        <w:rPr>
          <w:lang w:val="en-US"/>
        </w:rPr>
        <w:t>&gt;</w:t>
      </w:r>
    </w:p>
    <w:p w14:paraId="448A8E11" w14:textId="77777777" w:rsidR="006B2761" w:rsidRPr="009B4C8C" w:rsidRDefault="006B2761" w:rsidP="006E4F2B">
      <w:pPr>
        <w:pStyle w:val="aff0"/>
        <w:rPr>
          <w:lang w:val="en-US"/>
        </w:rPr>
      </w:pPr>
    </w:p>
    <w:p w14:paraId="4529E57B" w14:textId="291FC69D" w:rsidR="006B2761" w:rsidRPr="00AB3172" w:rsidRDefault="006B2761" w:rsidP="006E4F2B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r w:rsidRPr="006B2761">
        <w:rPr>
          <w:lang w:val="en-US"/>
        </w:rPr>
        <w:t xml:space="preserve">@* </w:t>
      </w:r>
      <w:proofErr w:type="spellStart"/>
      <w:r w:rsidRPr="006B2761">
        <w:rPr>
          <w:lang w:val="en-US"/>
        </w:rPr>
        <w:t>Вывод</w:t>
      </w:r>
      <w:proofErr w:type="spellEnd"/>
      <w:r w:rsidRPr="006B2761">
        <w:rPr>
          <w:lang w:val="en-US"/>
        </w:rPr>
        <w:t xml:space="preserve"> </w:t>
      </w:r>
      <w:proofErr w:type="spellStart"/>
      <w:r w:rsidRPr="006B2761">
        <w:rPr>
          <w:lang w:val="en-US"/>
        </w:rPr>
        <w:t>транскрипции</w:t>
      </w:r>
      <w:proofErr w:type="spellEnd"/>
      <w:r w:rsidRPr="006B2761">
        <w:rPr>
          <w:lang w:val="en-US"/>
        </w:rPr>
        <w:t xml:space="preserve"> </w:t>
      </w:r>
      <w:proofErr w:type="spellStart"/>
      <w:r w:rsidRPr="006B2761">
        <w:rPr>
          <w:lang w:val="en-US"/>
        </w:rPr>
        <w:t>или</w:t>
      </w:r>
      <w:proofErr w:type="spellEnd"/>
      <w:r w:rsidRPr="006B2761">
        <w:rPr>
          <w:lang w:val="en-US"/>
        </w:rPr>
        <w:t xml:space="preserve"> placeholder *@</w:t>
      </w:r>
    </w:p>
    <w:p w14:paraId="04772915" w14:textId="1D982E03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&lt;span class="profile-word-transcription"&gt;</w:t>
      </w:r>
    </w:p>
    <w:p w14:paraId="66F08D38" w14:textId="77777777" w:rsidR="00AA47EF" w:rsidRPr="00C67004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@(</w:t>
      </w:r>
      <w:proofErr w:type="gramStart"/>
      <w:r w:rsidRPr="00AB3172">
        <w:rPr>
          <w:lang w:val="en-US"/>
        </w:rPr>
        <w:t>string.IsNullOrWhiteSpace</w:t>
      </w:r>
      <w:proofErr w:type="gramEnd"/>
      <w:r w:rsidRPr="00AB3172">
        <w:rPr>
          <w:lang w:val="en-US"/>
        </w:rPr>
        <w:t>(</w:t>
      </w:r>
      <w:proofErr w:type="gramStart"/>
      <w:r w:rsidRPr="00AB3172">
        <w:rPr>
          <w:lang w:val="en-US"/>
        </w:rPr>
        <w:t>word.Transcription</w:t>
      </w:r>
      <w:proofErr w:type="gramEnd"/>
      <w:r w:rsidR="00EE295B" w:rsidRPr="00AA47EF">
        <w:rPr>
          <w:lang w:val="en-US"/>
        </w:rPr>
        <w:t>)</w:t>
      </w:r>
      <w:r w:rsidR="00AA47EF" w:rsidRPr="00AA47EF">
        <w:rPr>
          <w:lang w:val="en-US"/>
        </w:rPr>
        <w:t xml:space="preserve"> </w:t>
      </w:r>
    </w:p>
    <w:p w14:paraId="6A6FC66B" w14:textId="7A9B44D6" w:rsidR="006E4F2B" w:rsidRPr="00AA47EF" w:rsidRDefault="00AA47EF" w:rsidP="006E4F2B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</w:t>
      </w:r>
      <w:r w:rsidR="006E4F2B" w:rsidRPr="00AB3172">
        <w:rPr>
          <w:lang w:val="en-US"/>
        </w:rPr>
        <w:t>? "—</w:t>
      </w:r>
      <w:proofErr w:type="gramStart"/>
      <w:r w:rsidR="006E4F2B" w:rsidRPr="00AB3172">
        <w:rPr>
          <w:lang w:val="en-US"/>
        </w:rPr>
        <w:t>" :</w:t>
      </w:r>
      <w:proofErr w:type="gramEnd"/>
      <w:r w:rsidR="006E4F2B" w:rsidRPr="00AB3172">
        <w:rPr>
          <w:lang w:val="en-US"/>
        </w:rPr>
        <w:t xml:space="preserve"> $"[{</w:t>
      </w:r>
      <w:proofErr w:type="spellStart"/>
      <w:proofErr w:type="gramStart"/>
      <w:r w:rsidR="006E4F2B" w:rsidRPr="00AB3172">
        <w:rPr>
          <w:lang w:val="en-US"/>
        </w:rPr>
        <w:t>word.Transcription</w:t>
      </w:r>
      <w:proofErr w:type="spellEnd"/>
      <w:proofErr w:type="gramEnd"/>
      <w:r w:rsidR="006E4F2B" w:rsidRPr="00AB3172">
        <w:rPr>
          <w:lang w:val="en-US"/>
        </w:rPr>
        <w:t>}]")</w:t>
      </w:r>
    </w:p>
    <w:p w14:paraId="5D1BF520" w14:textId="325F05D9" w:rsidR="006E4F2B" w:rsidRPr="00C67004" w:rsidRDefault="006E4F2B" w:rsidP="006E4F2B">
      <w:pPr>
        <w:pStyle w:val="aff0"/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C67004">
        <w:t>&lt;/</w:t>
      </w:r>
      <w:r w:rsidRPr="00AB3172">
        <w:rPr>
          <w:lang w:val="en-US"/>
        </w:rPr>
        <w:t>span</w:t>
      </w:r>
      <w:r w:rsidRPr="00C67004">
        <w:t>&gt;</w:t>
      </w:r>
    </w:p>
    <w:p w14:paraId="568C3BA2" w14:textId="77777777" w:rsidR="006B2761" w:rsidRPr="00C67004" w:rsidRDefault="006B2761" w:rsidP="006E4F2B">
      <w:pPr>
        <w:pStyle w:val="aff0"/>
      </w:pPr>
    </w:p>
    <w:p w14:paraId="7BD681EB" w14:textId="5615E785" w:rsidR="006B2761" w:rsidRPr="006B2761" w:rsidRDefault="006B2761" w:rsidP="006E4F2B">
      <w:pPr>
        <w:pStyle w:val="aff0"/>
      </w:pPr>
      <w:r w:rsidRPr="00C67004">
        <w:t xml:space="preserve">            @* Вывод перевода или </w:t>
      </w:r>
      <w:r w:rsidRPr="006B2761">
        <w:rPr>
          <w:lang w:val="en-US"/>
        </w:rPr>
        <w:t>placeholder</w:t>
      </w:r>
      <w:r w:rsidRPr="00C67004">
        <w:t xml:space="preserve"> *@</w:t>
      </w:r>
    </w:p>
    <w:p w14:paraId="1497A8F1" w14:textId="6A008E46" w:rsidR="006E4F2B" w:rsidRPr="00AB3172" w:rsidRDefault="006E4F2B" w:rsidP="006E4F2B">
      <w:pPr>
        <w:pStyle w:val="aff0"/>
        <w:rPr>
          <w:lang w:val="en-US"/>
        </w:rPr>
      </w:pPr>
      <w:r w:rsidRPr="00C67004">
        <w:t xml:space="preserve">        </w:t>
      </w:r>
      <w:r w:rsidR="00AA47EF" w:rsidRPr="00C67004">
        <w:t xml:space="preserve">    </w:t>
      </w:r>
      <w:r w:rsidRPr="00AB3172">
        <w:rPr>
          <w:lang w:val="en-US"/>
        </w:rPr>
        <w:t>&lt;span class="profile-word-translation"&gt;</w:t>
      </w:r>
    </w:p>
    <w:p w14:paraId="0CD6EDC0" w14:textId="77777777" w:rsidR="00AA47EF" w:rsidRPr="00C67004" w:rsidRDefault="006E4F2B" w:rsidP="00AA47EF">
      <w:pPr>
        <w:pStyle w:val="aff0"/>
        <w:rPr>
          <w:lang w:val="en-US"/>
        </w:rPr>
      </w:pPr>
      <w:r w:rsidRPr="00AB3172">
        <w:rPr>
          <w:lang w:val="en-US"/>
        </w:rPr>
        <w:t xml:space="preserve">    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@(</w:t>
      </w:r>
      <w:proofErr w:type="gramStart"/>
      <w:r w:rsidRPr="00AB3172">
        <w:rPr>
          <w:lang w:val="en-US"/>
        </w:rPr>
        <w:t>string.IsNullOrWhiteSpace</w:t>
      </w:r>
      <w:proofErr w:type="gramEnd"/>
      <w:r w:rsidRPr="00AB3172">
        <w:rPr>
          <w:lang w:val="en-US"/>
        </w:rPr>
        <w:t>(</w:t>
      </w:r>
      <w:proofErr w:type="gramStart"/>
      <w:r w:rsidRPr="00AB3172">
        <w:rPr>
          <w:lang w:val="en-US"/>
        </w:rPr>
        <w:t>word.Translation) ?</w:t>
      </w:r>
      <w:proofErr w:type="gramEnd"/>
      <w:r w:rsidR="00AA47EF" w:rsidRPr="00AA47EF">
        <w:rPr>
          <w:lang w:val="en-US"/>
        </w:rPr>
        <w:t xml:space="preserve"> </w:t>
      </w:r>
    </w:p>
    <w:p w14:paraId="1938D0A3" w14:textId="2BE4BF38" w:rsidR="006E4F2B" w:rsidRPr="00AA47EF" w:rsidRDefault="00AA47EF" w:rsidP="00AA47EF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</w:t>
      </w:r>
      <w:r w:rsidR="006E4F2B" w:rsidRPr="00AB3172">
        <w:rPr>
          <w:lang w:val="en-US"/>
        </w:rPr>
        <w:t>"—</w:t>
      </w:r>
      <w:proofErr w:type="gramStart"/>
      <w:r w:rsidR="006E4F2B" w:rsidRPr="00AB3172">
        <w:rPr>
          <w:lang w:val="en-US"/>
        </w:rPr>
        <w:t>" :</w:t>
      </w:r>
      <w:proofErr w:type="gramEnd"/>
      <w:r w:rsidR="006E4F2B" w:rsidRPr="00AB3172">
        <w:rPr>
          <w:lang w:val="en-US"/>
        </w:rPr>
        <w:t xml:space="preserve"> </w:t>
      </w:r>
      <w:proofErr w:type="spellStart"/>
      <w:proofErr w:type="gramStart"/>
      <w:r w:rsidR="006E4F2B" w:rsidRPr="00AB3172">
        <w:rPr>
          <w:lang w:val="en-US"/>
        </w:rPr>
        <w:t>word.Translation</w:t>
      </w:r>
      <w:proofErr w:type="spellEnd"/>
      <w:proofErr w:type="gramEnd"/>
      <w:r w:rsidR="006E4F2B" w:rsidRPr="00AB3172">
        <w:rPr>
          <w:lang w:val="en-US"/>
        </w:rPr>
        <w:t>)</w:t>
      </w:r>
    </w:p>
    <w:p w14:paraId="33A8C1B3" w14:textId="0CEEDFB9" w:rsidR="006E4F2B" w:rsidRPr="00AB3172" w:rsidRDefault="006E4F2B" w:rsidP="006E4F2B">
      <w:pPr>
        <w:pStyle w:val="aff0"/>
      </w:pPr>
      <w:r w:rsidRPr="00AB3172">
        <w:rPr>
          <w:lang w:val="en-US"/>
        </w:rPr>
        <w:t xml:space="preserve">        </w:t>
      </w:r>
      <w:r w:rsidR="00AA47EF" w:rsidRPr="00C67004">
        <w:rPr>
          <w:lang w:val="en-US"/>
        </w:rPr>
        <w:t xml:space="preserve">    </w:t>
      </w:r>
      <w:r w:rsidRPr="00AB3172">
        <w:t>&lt;/</w:t>
      </w:r>
      <w:proofErr w:type="spellStart"/>
      <w:r w:rsidRPr="00AB3172">
        <w:t>span</w:t>
      </w:r>
      <w:proofErr w:type="spellEnd"/>
      <w:r w:rsidRPr="00AB3172">
        <w:t>&gt;</w:t>
      </w:r>
    </w:p>
    <w:p w14:paraId="6C1BCA9D" w14:textId="2A54BB97" w:rsidR="006E4F2B" w:rsidRPr="00AB3172" w:rsidRDefault="006E4F2B" w:rsidP="006E4F2B">
      <w:pPr>
        <w:pStyle w:val="aff0"/>
      </w:pPr>
      <w:r w:rsidRPr="00AB3172">
        <w:t xml:space="preserve">    </w:t>
      </w:r>
      <w:r w:rsidR="00AA47EF">
        <w:t xml:space="preserve">    </w:t>
      </w:r>
      <w:r w:rsidRPr="00AB3172">
        <w:t>&lt;/</w:t>
      </w:r>
      <w:proofErr w:type="spellStart"/>
      <w:r w:rsidRPr="00AB3172">
        <w:t>div</w:t>
      </w:r>
      <w:proofErr w:type="spellEnd"/>
      <w:r w:rsidRPr="00AB3172">
        <w:t>&gt;</w:t>
      </w:r>
    </w:p>
    <w:p w14:paraId="0138DA08" w14:textId="77777777" w:rsidR="006E4F2B" w:rsidRPr="00AB3172" w:rsidRDefault="006E4F2B" w:rsidP="006E4F2B">
      <w:pPr>
        <w:pStyle w:val="aff0"/>
      </w:pPr>
      <w:r w:rsidRPr="00AB3172">
        <w:t xml:space="preserve">    }</w:t>
      </w:r>
    </w:p>
    <w:p w14:paraId="41F4ADCE" w14:textId="74EE37E5" w:rsidR="00EB7269" w:rsidRDefault="006E4F2B" w:rsidP="00EB7269">
      <w:pPr>
        <w:pStyle w:val="aff0"/>
      </w:pPr>
      <w:r w:rsidRPr="00AB3172">
        <w:t>&lt;/</w:t>
      </w:r>
      <w:proofErr w:type="spellStart"/>
      <w:r w:rsidRPr="00AB3172">
        <w:t>div</w:t>
      </w:r>
      <w:proofErr w:type="spellEnd"/>
      <w:r w:rsidRPr="00AB3172">
        <w:t>&gt;</w:t>
      </w:r>
    </w:p>
    <w:p w14:paraId="3583ECA2" w14:textId="7CDDCACD" w:rsidR="00EB7269" w:rsidRDefault="00EB7269" w:rsidP="00EB7269">
      <w:pPr>
        <w:pStyle w:val="aff2"/>
      </w:pPr>
      <w:r>
        <w:t>Листинг 3 – Код стиля для отображения списка слов</w:t>
      </w:r>
    </w:p>
    <w:p w14:paraId="208556B3" w14:textId="77777777" w:rsidR="00856ED6" w:rsidRPr="00856ED6" w:rsidRDefault="00856ED6" w:rsidP="00856ED6">
      <w:pPr>
        <w:pStyle w:val="aff0"/>
        <w:rPr>
          <w:lang w:val="en-US"/>
        </w:rPr>
      </w:pPr>
      <w:proofErr w:type="gramStart"/>
      <w:r w:rsidRPr="00856ED6">
        <w:rPr>
          <w:lang w:val="en-US"/>
        </w:rPr>
        <w:t>.profile</w:t>
      </w:r>
      <w:proofErr w:type="gramEnd"/>
      <w:r w:rsidRPr="00856ED6">
        <w:rPr>
          <w:lang w:val="en-US"/>
        </w:rPr>
        <w:t>-words-list {</w:t>
      </w:r>
    </w:p>
    <w:p w14:paraId="365BDDC1" w14:textId="77777777" w:rsidR="00856ED6" w:rsidRPr="00856ED6" w:rsidRDefault="00856ED6" w:rsidP="00856ED6">
      <w:pPr>
        <w:pStyle w:val="aff0"/>
        <w:rPr>
          <w:lang w:val="en-US"/>
        </w:rPr>
      </w:pPr>
      <w:r w:rsidRPr="00856ED6">
        <w:rPr>
          <w:lang w:val="en-US"/>
        </w:rPr>
        <w:t xml:space="preserve">  /* </w:t>
      </w:r>
      <w:r>
        <w:t>Настройка</w:t>
      </w:r>
      <w:r w:rsidRPr="00856ED6">
        <w:rPr>
          <w:lang w:val="en-US"/>
        </w:rPr>
        <w:t xml:space="preserve"> </w:t>
      </w:r>
      <w:r>
        <w:t>контейнера</w:t>
      </w:r>
      <w:r w:rsidRPr="00856ED6">
        <w:rPr>
          <w:lang w:val="en-US"/>
        </w:rPr>
        <w:t xml:space="preserve"> */</w:t>
      </w:r>
    </w:p>
    <w:p w14:paraId="7D570EF3" w14:textId="77777777" w:rsidR="00856ED6" w:rsidRPr="00856ED6" w:rsidRDefault="00856ED6" w:rsidP="00856ED6">
      <w:pPr>
        <w:pStyle w:val="aff0"/>
        <w:rPr>
          <w:lang w:val="en-US"/>
        </w:rPr>
      </w:pPr>
      <w:r w:rsidRPr="00856ED6">
        <w:rPr>
          <w:lang w:val="en-US"/>
        </w:rPr>
        <w:t xml:space="preserve">  display: flex;</w:t>
      </w:r>
    </w:p>
    <w:p w14:paraId="0FE57851" w14:textId="09595C64" w:rsidR="00856ED6" w:rsidRDefault="00856ED6" w:rsidP="00856ED6">
      <w:pPr>
        <w:pStyle w:val="aff0"/>
      </w:pPr>
      <w:r w:rsidRPr="00C67004">
        <w:rPr>
          <w:lang w:val="en-US"/>
        </w:rPr>
        <w:t xml:space="preserve">  </w:t>
      </w:r>
      <w:r w:rsidRPr="00856ED6">
        <w:t>/* Настройка направления размещения */</w:t>
      </w:r>
    </w:p>
    <w:p w14:paraId="71456E99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flex-direction</w:t>
      </w:r>
      <w:proofErr w:type="spellEnd"/>
      <w:r>
        <w:t xml:space="preserve">: </w:t>
      </w:r>
      <w:proofErr w:type="spellStart"/>
      <w:r>
        <w:t>column</w:t>
      </w:r>
      <w:proofErr w:type="spellEnd"/>
      <w:r>
        <w:t>;</w:t>
      </w:r>
    </w:p>
    <w:p w14:paraId="0FB0E61C" w14:textId="015AB173" w:rsidR="00856ED6" w:rsidRPr="00856ED6" w:rsidRDefault="00856ED6" w:rsidP="00856ED6">
      <w:pPr>
        <w:pStyle w:val="aff0"/>
      </w:pPr>
      <w:r>
        <w:t xml:space="preserve">  </w:t>
      </w:r>
      <w:r w:rsidRPr="00856ED6">
        <w:t>/* Настройка внешнего оформления */</w:t>
      </w:r>
    </w:p>
    <w:p w14:paraId="107883D6" w14:textId="77777777" w:rsidR="00856ED6" w:rsidRPr="009B4C8C" w:rsidRDefault="00856ED6" w:rsidP="00856ED6">
      <w:pPr>
        <w:pStyle w:val="aff0"/>
        <w:rPr>
          <w:lang w:val="en-US"/>
        </w:rPr>
      </w:pPr>
      <w:r w:rsidRPr="00856ED6">
        <w:t xml:space="preserve">  </w:t>
      </w:r>
      <w:r w:rsidRPr="00856ED6">
        <w:rPr>
          <w:lang w:val="en-US"/>
        </w:rPr>
        <w:t>border</w:t>
      </w:r>
      <w:r w:rsidRPr="009B4C8C">
        <w:rPr>
          <w:lang w:val="en-US"/>
        </w:rPr>
        <w:t>: 1</w:t>
      </w:r>
      <w:r w:rsidRPr="00856ED6">
        <w:rPr>
          <w:lang w:val="en-US"/>
        </w:rPr>
        <w:t>px</w:t>
      </w:r>
      <w:r w:rsidRPr="009B4C8C">
        <w:rPr>
          <w:lang w:val="en-US"/>
        </w:rPr>
        <w:t xml:space="preserve"> </w:t>
      </w:r>
      <w:r w:rsidRPr="00856ED6">
        <w:rPr>
          <w:lang w:val="en-US"/>
        </w:rPr>
        <w:t>solid</w:t>
      </w:r>
      <w:r w:rsidRPr="009B4C8C">
        <w:rPr>
          <w:lang w:val="en-US"/>
        </w:rPr>
        <w:t xml:space="preserve"> </w:t>
      </w:r>
      <w:proofErr w:type="gramStart"/>
      <w:r w:rsidRPr="00856ED6">
        <w:rPr>
          <w:lang w:val="en-US"/>
        </w:rPr>
        <w:t>var</w:t>
      </w:r>
      <w:r w:rsidRPr="009B4C8C">
        <w:rPr>
          <w:lang w:val="en-US"/>
        </w:rPr>
        <w:t>(</w:t>
      </w:r>
      <w:proofErr w:type="gramEnd"/>
      <w:r w:rsidRPr="009B4C8C">
        <w:rPr>
          <w:lang w:val="en-US"/>
        </w:rPr>
        <w:t>--</w:t>
      </w:r>
      <w:r w:rsidRPr="00856ED6">
        <w:rPr>
          <w:lang w:val="en-US"/>
        </w:rPr>
        <w:t>card</w:t>
      </w:r>
      <w:r w:rsidRPr="009B4C8C">
        <w:rPr>
          <w:lang w:val="en-US"/>
        </w:rPr>
        <w:t>-</w:t>
      </w:r>
      <w:r w:rsidRPr="00856ED6">
        <w:rPr>
          <w:lang w:val="en-US"/>
        </w:rPr>
        <w:t>border</w:t>
      </w:r>
      <w:r w:rsidRPr="009B4C8C">
        <w:rPr>
          <w:lang w:val="en-US"/>
        </w:rPr>
        <w:t>);</w:t>
      </w:r>
    </w:p>
    <w:p w14:paraId="7A665D0A" w14:textId="76F212D9" w:rsidR="00856ED6" w:rsidRPr="00C67004" w:rsidRDefault="00856ED6" w:rsidP="00856ED6">
      <w:pPr>
        <w:pStyle w:val="aff0"/>
      </w:pPr>
      <w:r w:rsidRPr="009B4C8C">
        <w:rPr>
          <w:lang w:val="en-US"/>
        </w:rPr>
        <w:t xml:space="preserve">  </w:t>
      </w:r>
      <w:r w:rsidRPr="00C67004">
        <w:t xml:space="preserve">/* </w:t>
      </w:r>
      <w:r>
        <w:t>Установка степени скругление</w:t>
      </w:r>
      <w:r w:rsidRPr="00C67004">
        <w:t xml:space="preserve"> </w:t>
      </w:r>
      <w:r>
        <w:t>углов</w:t>
      </w:r>
      <w:r w:rsidRPr="00C67004">
        <w:t xml:space="preserve"> */</w:t>
      </w:r>
    </w:p>
    <w:p w14:paraId="440C4098" w14:textId="77777777" w:rsidR="00856ED6" w:rsidRPr="00C67004" w:rsidRDefault="00856ED6" w:rsidP="00856ED6">
      <w:pPr>
        <w:pStyle w:val="aff0"/>
      </w:pPr>
      <w:r w:rsidRPr="00C67004">
        <w:t xml:space="preserve">  </w:t>
      </w:r>
      <w:r w:rsidRPr="00856ED6">
        <w:rPr>
          <w:lang w:val="en-US"/>
        </w:rPr>
        <w:t>border</w:t>
      </w:r>
      <w:r w:rsidRPr="00C67004">
        <w:t>-</w:t>
      </w:r>
      <w:r w:rsidRPr="00856ED6">
        <w:rPr>
          <w:lang w:val="en-US"/>
        </w:rPr>
        <w:t>radius</w:t>
      </w:r>
      <w:r w:rsidRPr="00C67004">
        <w:t>: 1.15</w:t>
      </w:r>
      <w:r w:rsidRPr="00856ED6">
        <w:rPr>
          <w:lang w:val="en-US"/>
        </w:rPr>
        <w:t>rem</w:t>
      </w:r>
      <w:r w:rsidRPr="00C67004">
        <w:t>;</w:t>
      </w:r>
    </w:p>
    <w:p w14:paraId="2516D9B7" w14:textId="79712147" w:rsidR="00856ED6" w:rsidRDefault="00856ED6" w:rsidP="00856ED6">
      <w:pPr>
        <w:pStyle w:val="aff0"/>
      </w:pPr>
      <w:r w:rsidRPr="00C67004">
        <w:t xml:space="preserve">  </w:t>
      </w:r>
      <w:r>
        <w:t>/* Установка значения вертикальной прокрутки */</w:t>
      </w:r>
    </w:p>
    <w:p w14:paraId="78AB1ACB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overflow</w:t>
      </w:r>
      <w:proofErr w:type="spellEnd"/>
      <w:r>
        <w:t xml:space="preserve">-y: </w:t>
      </w:r>
      <w:proofErr w:type="spellStart"/>
      <w:r>
        <w:t>auto</w:t>
      </w:r>
      <w:proofErr w:type="spellEnd"/>
      <w:r>
        <w:t>;</w:t>
      </w:r>
    </w:p>
    <w:p w14:paraId="572FCB5D" w14:textId="77777777" w:rsidR="00856ED6" w:rsidRDefault="00856ED6" w:rsidP="00856ED6">
      <w:pPr>
        <w:pStyle w:val="aff0"/>
      </w:pPr>
      <w:r>
        <w:t xml:space="preserve">  /* Скрытие горизонтальной прокрутки */</w:t>
      </w:r>
    </w:p>
    <w:p w14:paraId="5F99A518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>;</w:t>
      </w:r>
    </w:p>
    <w:p w14:paraId="245F82A8" w14:textId="77777777" w:rsidR="00856ED6" w:rsidRDefault="00856ED6" w:rsidP="00856ED6">
      <w:pPr>
        <w:pStyle w:val="aff0"/>
      </w:pPr>
      <w:r>
        <w:t xml:space="preserve">  /* Настройка поведения в родительском блоке */</w:t>
      </w:r>
    </w:p>
    <w:p w14:paraId="7F2420F3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flex</w:t>
      </w:r>
      <w:proofErr w:type="spellEnd"/>
      <w:r>
        <w:t xml:space="preserve">: 1 1 </w:t>
      </w:r>
      <w:proofErr w:type="spellStart"/>
      <w:r>
        <w:t>auto</w:t>
      </w:r>
      <w:proofErr w:type="spellEnd"/>
      <w:r>
        <w:t>;</w:t>
      </w:r>
    </w:p>
    <w:p w14:paraId="2810F3C7" w14:textId="1656BC62" w:rsidR="00856ED6" w:rsidRDefault="00856ED6" w:rsidP="00856ED6">
      <w:pPr>
        <w:pStyle w:val="aff0"/>
      </w:pPr>
      <w:r>
        <w:t xml:space="preserve">  /* Установка минимальной высоты */</w:t>
      </w:r>
    </w:p>
    <w:p w14:paraId="2D64E98B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min-height</w:t>
      </w:r>
      <w:proofErr w:type="spellEnd"/>
      <w:r>
        <w:t>: 0;</w:t>
      </w:r>
    </w:p>
    <w:p w14:paraId="67D03A3D" w14:textId="1393B1E8" w:rsidR="00856ED6" w:rsidRDefault="00856ED6" w:rsidP="00856ED6">
      <w:pPr>
        <w:pStyle w:val="aff0"/>
      </w:pPr>
      <w:r>
        <w:t>}</w:t>
      </w:r>
    </w:p>
    <w:p w14:paraId="241CD8D7" w14:textId="77777777" w:rsidR="004C30FE" w:rsidRPr="00856ED6" w:rsidRDefault="004C30FE" w:rsidP="00856ED6">
      <w:pPr>
        <w:pStyle w:val="aff0"/>
      </w:pPr>
    </w:p>
    <w:p w14:paraId="0E062E76" w14:textId="51318FDD" w:rsidR="00E427F5" w:rsidRPr="00AB3172" w:rsidRDefault="00E427F5" w:rsidP="00E427F5">
      <w:pPr>
        <w:pStyle w:val="2"/>
      </w:pPr>
      <w:bookmarkStart w:id="0" w:name="_Toc214268625"/>
      <w:r w:rsidRPr="00AB3172">
        <w:lastRenderedPageBreak/>
        <w:t>Разграничение прав доступа пользователей</w:t>
      </w:r>
      <w:bookmarkEnd w:id="0"/>
    </w:p>
    <w:p w14:paraId="1AA76589" w14:textId="7A35EC83" w:rsidR="00E427F5" w:rsidRDefault="00897E41" w:rsidP="00897E41">
      <w:pPr>
        <w:pStyle w:val="a3"/>
      </w:pPr>
      <w:r w:rsidRPr="00AA47EF">
        <w:t xml:space="preserve">В веб-приложении реализовано разграничение прав доступа пользователей посредством механизма </w:t>
      </w:r>
      <w:proofErr w:type="spellStart"/>
      <w:r w:rsidRPr="00AA47EF">
        <w:t>cookie</w:t>
      </w:r>
      <w:proofErr w:type="spellEnd"/>
      <w:r w:rsidRPr="00AA47EF">
        <w:t>-аутентификации.</w:t>
      </w:r>
      <w:r w:rsidR="004C30FE">
        <w:t xml:space="preserve"> </w:t>
      </w:r>
      <w:r w:rsidRPr="00AB3172">
        <w:t xml:space="preserve">Код </w:t>
      </w:r>
      <w:r w:rsidR="00EF7DD9" w:rsidRPr="00AB3172">
        <w:t>формирования</w:t>
      </w:r>
      <w:r w:rsidRPr="00AB3172">
        <w:t xml:space="preserve"> </w:t>
      </w:r>
      <w:proofErr w:type="spellStart"/>
      <w:r w:rsidRPr="00AB3172">
        <w:t>cookie</w:t>
      </w:r>
      <w:proofErr w:type="spellEnd"/>
      <w:r w:rsidRPr="00AB3172">
        <w:t xml:space="preserve"> представлен листингом </w:t>
      </w:r>
      <w:r w:rsidR="00994951">
        <w:t>4</w:t>
      </w:r>
      <w:r w:rsidRPr="00AB3172">
        <w:t>.</w:t>
      </w:r>
    </w:p>
    <w:p w14:paraId="0E038C5E" w14:textId="1E9AD5F3" w:rsidR="00AA47EF" w:rsidRPr="00CC5B4D" w:rsidRDefault="00CC5B4D" w:rsidP="00CC5B4D">
      <w:pPr>
        <w:pStyle w:val="a3"/>
      </w:pPr>
      <w:r w:rsidRPr="00CC5B4D">
        <w:t xml:space="preserve">На панели навигации размещена кнопка перехода к панели администратора. Она отображается только для пользователей, имеющих права администратора. </w:t>
      </w:r>
      <w:r w:rsidR="00001E6F">
        <w:t>К</w:t>
      </w:r>
      <w:r w:rsidR="00001E6F" w:rsidRPr="00CC5B4D">
        <w:t xml:space="preserve">од </w:t>
      </w:r>
      <w:r w:rsidRPr="00CC5B4D">
        <w:t>реализации этой логики в файле _</w:t>
      </w:r>
      <w:proofErr w:type="spellStart"/>
      <w:r w:rsidRPr="00CC5B4D">
        <w:t>Layout.cshtml</w:t>
      </w:r>
      <w:proofErr w:type="spellEnd"/>
      <w:r w:rsidRPr="00CC5B4D">
        <w:t xml:space="preserve"> </w:t>
      </w:r>
      <w:r w:rsidR="00994951" w:rsidRPr="00CC5B4D">
        <w:t>представлен листингом 5.</w:t>
      </w:r>
    </w:p>
    <w:p w14:paraId="4D4BDF9F" w14:textId="20EC8DFC" w:rsidR="006B30CE" w:rsidRPr="00CC5B4D" w:rsidRDefault="006B30CE" w:rsidP="006B30CE">
      <w:pPr>
        <w:pStyle w:val="aff2"/>
        <w:rPr>
          <w:lang w:val="en-US"/>
        </w:rPr>
      </w:pPr>
      <w:r w:rsidRPr="00AB3172">
        <w:t>Листинг</w:t>
      </w:r>
      <w:r w:rsidRPr="00CC5B4D">
        <w:rPr>
          <w:lang w:val="en-US"/>
        </w:rPr>
        <w:t xml:space="preserve"> </w:t>
      </w:r>
      <w:r w:rsidR="00994951" w:rsidRPr="00CC5B4D">
        <w:rPr>
          <w:lang w:val="en-US"/>
        </w:rPr>
        <w:t>4</w:t>
      </w:r>
      <w:r w:rsidRPr="00CC5B4D">
        <w:rPr>
          <w:lang w:val="en-US"/>
        </w:rPr>
        <w:t xml:space="preserve"> – </w:t>
      </w:r>
      <w:r w:rsidRPr="00AB3172">
        <w:t>Код</w:t>
      </w:r>
      <w:r w:rsidRPr="00CC5B4D">
        <w:rPr>
          <w:lang w:val="en-US"/>
        </w:rPr>
        <w:t xml:space="preserve"> </w:t>
      </w:r>
      <w:r w:rsidRPr="00AB3172">
        <w:t>формирования</w:t>
      </w:r>
      <w:r w:rsidRPr="00CC5B4D">
        <w:rPr>
          <w:lang w:val="en-US"/>
        </w:rPr>
        <w:t xml:space="preserve"> </w:t>
      </w:r>
      <w:r w:rsidRPr="00AB3172">
        <w:rPr>
          <w:lang w:val="en-US"/>
        </w:rPr>
        <w:t>cookie</w:t>
      </w:r>
    </w:p>
    <w:p w14:paraId="571F255B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>services</w:t>
      </w:r>
    </w:p>
    <w:p w14:paraId="0315C1DA" w14:textId="77777777" w:rsidR="00CC5B4D" w:rsidRPr="00C67004" w:rsidRDefault="00CC5B4D" w:rsidP="00CC5B4D">
      <w:pPr>
        <w:pStyle w:val="aff0"/>
        <w:rPr>
          <w:lang w:val="en-US"/>
        </w:rPr>
      </w:pPr>
      <w:proofErr w:type="gramStart"/>
      <w:r w:rsidRPr="00CC5B4D">
        <w:rPr>
          <w:lang w:val="en-US"/>
        </w:rPr>
        <w:t>.AddAuthentication</w:t>
      </w:r>
      <w:proofErr w:type="gramEnd"/>
      <w:r w:rsidRPr="00CC5B4D">
        <w:rPr>
          <w:lang w:val="en-US"/>
        </w:rPr>
        <w:t>(</w:t>
      </w:r>
    </w:p>
    <w:p w14:paraId="60E8F756" w14:textId="6A9400A2" w:rsidR="00CC5B4D" w:rsidRPr="00CC5B4D" w:rsidRDefault="00CC5B4D" w:rsidP="00CC5B4D">
      <w:pPr>
        <w:pStyle w:val="aff0"/>
        <w:rPr>
          <w:lang w:val="en-US"/>
        </w:rPr>
      </w:pPr>
      <w:r w:rsidRPr="00C67004">
        <w:rPr>
          <w:lang w:val="en-US"/>
        </w:rPr>
        <w:t xml:space="preserve">    </w:t>
      </w:r>
      <w:proofErr w:type="spellStart"/>
      <w:r w:rsidRPr="00CC5B4D">
        <w:rPr>
          <w:lang w:val="en-US"/>
        </w:rPr>
        <w:t>CookieAuthenticationDefaults.AuthenticationScheme</w:t>
      </w:r>
      <w:proofErr w:type="spellEnd"/>
      <w:r w:rsidRPr="00CC5B4D">
        <w:rPr>
          <w:lang w:val="en-US"/>
        </w:rPr>
        <w:t>)</w:t>
      </w:r>
    </w:p>
    <w:p w14:paraId="646591EE" w14:textId="77777777" w:rsidR="00CC5B4D" w:rsidRPr="00CC5B4D" w:rsidRDefault="00CC5B4D" w:rsidP="00CC5B4D">
      <w:pPr>
        <w:pStyle w:val="aff0"/>
        <w:rPr>
          <w:lang w:val="en-US"/>
        </w:rPr>
      </w:pPr>
      <w:proofErr w:type="gramStart"/>
      <w:r w:rsidRPr="00CC5B4D">
        <w:rPr>
          <w:lang w:val="en-US"/>
        </w:rPr>
        <w:t>.</w:t>
      </w:r>
      <w:proofErr w:type="spellStart"/>
      <w:r w:rsidRPr="00CC5B4D">
        <w:rPr>
          <w:lang w:val="en-US"/>
        </w:rPr>
        <w:t>AddCookie</w:t>
      </w:r>
      <w:proofErr w:type="spellEnd"/>
      <w:proofErr w:type="gramEnd"/>
      <w:r w:rsidRPr="00CC5B4D">
        <w:rPr>
          <w:lang w:val="en-US"/>
        </w:rPr>
        <w:t>(options =&gt;</w:t>
      </w:r>
    </w:p>
    <w:p w14:paraId="279C42AF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>{</w:t>
      </w:r>
    </w:p>
    <w:p w14:paraId="30B70AA4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// </w:t>
      </w:r>
      <w:r>
        <w:t>Настройка</w:t>
      </w:r>
      <w:r w:rsidRPr="00CC5B4D">
        <w:rPr>
          <w:lang w:val="en-US"/>
        </w:rPr>
        <w:t xml:space="preserve"> </w:t>
      </w:r>
      <w:r>
        <w:t>схемы</w:t>
      </w:r>
      <w:r w:rsidRPr="00CC5B4D">
        <w:rPr>
          <w:lang w:val="en-US"/>
        </w:rPr>
        <w:t xml:space="preserve"> </w:t>
      </w:r>
      <w:r>
        <w:t>аутентификации</w:t>
      </w:r>
    </w:p>
    <w:p w14:paraId="792011F6" w14:textId="77777777" w:rsidR="00CC5B4D" w:rsidRPr="009B4C8C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</w:t>
      </w:r>
      <w:r w:rsidRPr="009B4C8C">
        <w:rPr>
          <w:lang w:val="en-US"/>
        </w:rPr>
        <w:t>.</w:t>
      </w:r>
      <w:r w:rsidRPr="00CC5B4D">
        <w:rPr>
          <w:lang w:val="en-US"/>
        </w:rPr>
        <w:t>LoginPath</w:t>
      </w:r>
      <w:proofErr w:type="spellEnd"/>
      <w:proofErr w:type="gramEnd"/>
      <w:r w:rsidRPr="009B4C8C">
        <w:rPr>
          <w:lang w:val="en-US"/>
        </w:rPr>
        <w:t xml:space="preserve"> = "/</w:t>
      </w:r>
      <w:r w:rsidRPr="00CC5B4D">
        <w:rPr>
          <w:lang w:val="en-US"/>
        </w:rPr>
        <w:t>Account</w:t>
      </w:r>
      <w:r w:rsidRPr="009B4C8C">
        <w:rPr>
          <w:lang w:val="en-US"/>
        </w:rPr>
        <w:t>/</w:t>
      </w:r>
      <w:r w:rsidRPr="00CC5B4D">
        <w:rPr>
          <w:lang w:val="en-US"/>
        </w:rPr>
        <w:t>Login</w:t>
      </w:r>
      <w:r w:rsidRPr="009B4C8C">
        <w:rPr>
          <w:lang w:val="en-US"/>
        </w:rPr>
        <w:t>";</w:t>
      </w:r>
    </w:p>
    <w:p w14:paraId="65C48808" w14:textId="77777777" w:rsidR="00CC5B4D" w:rsidRPr="009B4C8C" w:rsidRDefault="00CC5B4D" w:rsidP="00CC5B4D">
      <w:pPr>
        <w:pStyle w:val="aff0"/>
        <w:rPr>
          <w:lang w:val="en-US"/>
        </w:rPr>
      </w:pPr>
    </w:p>
    <w:p w14:paraId="5E5E0925" w14:textId="77777777" w:rsidR="00CC5B4D" w:rsidRPr="009B4C8C" w:rsidRDefault="00CC5B4D" w:rsidP="00CC5B4D">
      <w:pPr>
        <w:pStyle w:val="aff0"/>
        <w:rPr>
          <w:lang w:val="en-US"/>
        </w:rPr>
      </w:pPr>
      <w:r w:rsidRPr="009B4C8C">
        <w:rPr>
          <w:lang w:val="en-US"/>
        </w:rPr>
        <w:t xml:space="preserve">    // </w:t>
      </w:r>
      <w:r>
        <w:t>Настройка</w:t>
      </w:r>
      <w:r w:rsidRPr="009B4C8C">
        <w:rPr>
          <w:lang w:val="en-US"/>
        </w:rPr>
        <w:t xml:space="preserve"> </w:t>
      </w:r>
      <w:r>
        <w:t>пути</w:t>
      </w:r>
      <w:r w:rsidRPr="009B4C8C">
        <w:rPr>
          <w:lang w:val="en-US"/>
        </w:rPr>
        <w:t xml:space="preserve"> </w:t>
      </w:r>
      <w:r>
        <w:t>при</w:t>
      </w:r>
      <w:r w:rsidRPr="009B4C8C">
        <w:rPr>
          <w:lang w:val="en-US"/>
        </w:rPr>
        <w:t xml:space="preserve"> </w:t>
      </w:r>
      <w:r>
        <w:t>отсутствии</w:t>
      </w:r>
      <w:r w:rsidRPr="009B4C8C">
        <w:rPr>
          <w:lang w:val="en-US"/>
        </w:rPr>
        <w:t xml:space="preserve"> </w:t>
      </w:r>
      <w:r>
        <w:t>доступа</w:t>
      </w:r>
    </w:p>
    <w:p w14:paraId="5891B72B" w14:textId="77777777" w:rsidR="00CC5B4D" w:rsidRPr="00C67004" w:rsidRDefault="00CC5B4D" w:rsidP="00CC5B4D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options.AccessDeniedPath</w:t>
      </w:r>
      <w:proofErr w:type="spellEnd"/>
      <w:proofErr w:type="gramEnd"/>
      <w:r w:rsidRPr="00CC5B4D">
        <w:rPr>
          <w:lang w:val="en-US"/>
        </w:rPr>
        <w:t xml:space="preserve"> = "/Account/</w:t>
      </w:r>
      <w:proofErr w:type="spellStart"/>
      <w:r w:rsidRPr="00CC5B4D">
        <w:rPr>
          <w:lang w:val="en-US"/>
        </w:rPr>
        <w:t>AccessDenied</w:t>
      </w:r>
      <w:proofErr w:type="spellEnd"/>
      <w:r w:rsidRPr="00CC5B4D">
        <w:rPr>
          <w:lang w:val="en-US"/>
        </w:rPr>
        <w:t>";</w:t>
      </w:r>
    </w:p>
    <w:p w14:paraId="00EFE4F4" w14:textId="77777777" w:rsidR="00CC5B4D" w:rsidRPr="00C67004" w:rsidRDefault="00CC5B4D" w:rsidP="00CC5B4D">
      <w:pPr>
        <w:pStyle w:val="aff0"/>
        <w:rPr>
          <w:lang w:val="en-US"/>
        </w:rPr>
      </w:pPr>
    </w:p>
    <w:p w14:paraId="692CC795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// </w:t>
      </w:r>
      <w:r>
        <w:t>Настройка</w:t>
      </w:r>
      <w:r w:rsidRPr="00CC5B4D">
        <w:rPr>
          <w:lang w:val="en-US"/>
        </w:rPr>
        <w:t xml:space="preserve"> </w:t>
      </w:r>
      <w:r>
        <w:t>параметров</w:t>
      </w:r>
      <w:r w:rsidRPr="00CC5B4D">
        <w:rPr>
          <w:lang w:val="en-US"/>
        </w:rPr>
        <w:t xml:space="preserve"> cookie</w:t>
      </w:r>
    </w:p>
    <w:p w14:paraId="75F18C99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options.Cookie.Name</w:t>
      </w:r>
      <w:proofErr w:type="spellEnd"/>
      <w:proofErr w:type="gramEnd"/>
      <w:r w:rsidRPr="00CC5B4D">
        <w:rPr>
          <w:lang w:val="en-US"/>
        </w:rPr>
        <w:t xml:space="preserve"> = "</w:t>
      </w:r>
      <w:proofErr w:type="spellStart"/>
      <w:r w:rsidRPr="00CC5B4D">
        <w:rPr>
          <w:lang w:val="en-US"/>
        </w:rPr>
        <w:t>SmartLang.Auth</w:t>
      </w:r>
      <w:proofErr w:type="spellEnd"/>
      <w:r w:rsidRPr="00CC5B4D">
        <w:rPr>
          <w:lang w:val="en-US"/>
        </w:rPr>
        <w:t>";</w:t>
      </w:r>
    </w:p>
    <w:p w14:paraId="4EABB1E2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options.Cookie.HttpOnly</w:t>
      </w:r>
      <w:proofErr w:type="spellEnd"/>
      <w:proofErr w:type="gramEnd"/>
      <w:r w:rsidRPr="00CC5B4D">
        <w:rPr>
          <w:lang w:val="en-US"/>
        </w:rPr>
        <w:t xml:space="preserve"> = true;</w:t>
      </w:r>
    </w:p>
    <w:p w14:paraId="2BD3FEF3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options.Cookie.SecurePolicy</w:t>
      </w:r>
      <w:proofErr w:type="spellEnd"/>
      <w:proofErr w:type="gramEnd"/>
      <w:r w:rsidRPr="00CC5B4D">
        <w:rPr>
          <w:lang w:val="en-US"/>
        </w:rPr>
        <w:t xml:space="preserve"> = </w:t>
      </w:r>
      <w:proofErr w:type="spellStart"/>
      <w:r w:rsidRPr="00CC5B4D">
        <w:rPr>
          <w:lang w:val="en-US"/>
        </w:rPr>
        <w:t>CookieSecurePolicy.Always</w:t>
      </w:r>
      <w:proofErr w:type="spellEnd"/>
      <w:r w:rsidRPr="00CC5B4D">
        <w:rPr>
          <w:lang w:val="en-US"/>
        </w:rPr>
        <w:t>;</w:t>
      </w:r>
    </w:p>
    <w:p w14:paraId="7EE86D91" w14:textId="77777777" w:rsidR="00CC5B4D" w:rsidRPr="00C67004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options.Cookie.SameSite</w:t>
      </w:r>
      <w:proofErr w:type="spellEnd"/>
      <w:proofErr w:type="gramEnd"/>
      <w:r w:rsidRPr="00CC5B4D">
        <w:rPr>
          <w:lang w:val="en-US"/>
        </w:rPr>
        <w:t xml:space="preserve"> = </w:t>
      </w:r>
      <w:proofErr w:type="spellStart"/>
      <w:r w:rsidRPr="00CC5B4D">
        <w:rPr>
          <w:lang w:val="en-US"/>
        </w:rPr>
        <w:t>SameSiteMode.Strict</w:t>
      </w:r>
      <w:proofErr w:type="spellEnd"/>
      <w:r w:rsidRPr="00CC5B4D">
        <w:rPr>
          <w:lang w:val="en-US"/>
        </w:rPr>
        <w:t>;</w:t>
      </w:r>
    </w:p>
    <w:p w14:paraId="3FE546C3" w14:textId="77777777" w:rsidR="00CC5B4D" w:rsidRPr="00C67004" w:rsidRDefault="00CC5B4D" w:rsidP="00CC5B4D">
      <w:pPr>
        <w:pStyle w:val="aff0"/>
        <w:rPr>
          <w:lang w:val="en-US"/>
        </w:rPr>
      </w:pPr>
    </w:p>
    <w:p w14:paraId="35C043D8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// </w:t>
      </w:r>
      <w:r>
        <w:t>Настройка</w:t>
      </w:r>
      <w:r w:rsidRPr="00CC5B4D">
        <w:rPr>
          <w:lang w:val="en-US"/>
        </w:rPr>
        <w:t xml:space="preserve"> </w:t>
      </w:r>
      <w:r>
        <w:t>срока</w:t>
      </w:r>
      <w:r w:rsidRPr="00CC5B4D">
        <w:rPr>
          <w:lang w:val="en-US"/>
        </w:rPr>
        <w:t xml:space="preserve"> </w:t>
      </w:r>
      <w:r>
        <w:t>действия</w:t>
      </w:r>
      <w:r w:rsidRPr="00CC5B4D">
        <w:rPr>
          <w:lang w:val="en-US"/>
        </w:rPr>
        <w:t xml:space="preserve"> cookie</w:t>
      </w:r>
    </w:p>
    <w:p w14:paraId="2BF78C2A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options.SlidingExpiration</w:t>
      </w:r>
      <w:proofErr w:type="spellEnd"/>
      <w:proofErr w:type="gramEnd"/>
      <w:r w:rsidRPr="00CC5B4D">
        <w:rPr>
          <w:lang w:val="en-US"/>
        </w:rPr>
        <w:t xml:space="preserve"> = true;</w:t>
      </w:r>
    </w:p>
    <w:p w14:paraId="52C8E0CD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options.ExpireTimeSpan</w:t>
      </w:r>
      <w:proofErr w:type="spellEnd"/>
      <w:proofErr w:type="gramEnd"/>
      <w:r w:rsidRPr="00CC5B4D">
        <w:rPr>
          <w:lang w:val="en-US"/>
        </w:rPr>
        <w:t xml:space="preserve"> = </w:t>
      </w:r>
      <w:proofErr w:type="spellStart"/>
      <w:r w:rsidRPr="00CC5B4D">
        <w:rPr>
          <w:lang w:val="en-US"/>
        </w:rPr>
        <w:t>TimeSpan.FromHours</w:t>
      </w:r>
      <w:proofErr w:type="spellEnd"/>
      <w:r w:rsidRPr="00CC5B4D">
        <w:rPr>
          <w:lang w:val="en-US"/>
        </w:rPr>
        <w:t>(12);</w:t>
      </w:r>
    </w:p>
    <w:p w14:paraId="32AB7631" w14:textId="7F65057D" w:rsidR="00EF7DD9" w:rsidRPr="009B4C8C" w:rsidRDefault="00CC5B4D" w:rsidP="00CC5B4D">
      <w:pPr>
        <w:pStyle w:val="aff0"/>
      </w:pPr>
      <w:r w:rsidRPr="009B4C8C">
        <w:t>});</w:t>
      </w:r>
    </w:p>
    <w:p w14:paraId="04C6D08C" w14:textId="2547DDA6" w:rsidR="00994951" w:rsidRPr="009B4C8C" w:rsidRDefault="00994951" w:rsidP="00994951">
      <w:pPr>
        <w:pStyle w:val="aff2"/>
      </w:pPr>
      <w:r>
        <w:t>Листинг</w:t>
      </w:r>
      <w:r w:rsidRPr="009B4C8C">
        <w:t xml:space="preserve"> 5 – </w:t>
      </w:r>
      <w:r>
        <w:t>Код</w:t>
      </w:r>
      <w:r w:rsidRPr="009B4C8C">
        <w:t xml:space="preserve"> </w:t>
      </w:r>
      <w:r w:rsidR="001639E9">
        <w:t>отображения</w:t>
      </w:r>
      <w:r w:rsidRPr="009B4C8C">
        <w:t xml:space="preserve"> </w:t>
      </w:r>
      <w:r>
        <w:t>кнопки</w:t>
      </w:r>
      <w:r w:rsidRPr="009B4C8C">
        <w:t xml:space="preserve"> «</w:t>
      </w:r>
      <w:r>
        <w:t>Админ</w:t>
      </w:r>
      <w:r w:rsidRPr="009B4C8C">
        <w:t>-</w:t>
      </w:r>
      <w:r>
        <w:t>панель</w:t>
      </w:r>
      <w:r w:rsidRPr="009B4C8C">
        <w:t>»</w:t>
      </w:r>
    </w:p>
    <w:p w14:paraId="4CB3A13F" w14:textId="627DA821" w:rsidR="00CC5B4D" w:rsidRPr="00CC5B4D" w:rsidRDefault="00CC5B4D" w:rsidP="00994951">
      <w:pPr>
        <w:pStyle w:val="aff0"/>
      </w:pPr>
      <w:r w:rsidRPr="00CC5B4D">
        <w:t>//</w:t>
      </w:r>
      <w:r>
        <w:t>Выполнение проверки соответствия роли</w:t>
      </w:r>
    </w:p>
    <w:p w14:paraId="3F9BB4C5" w14:textId="451834EF" w:rsidR="00994951" w:rsidRPr="00994951" w:rsidRDefault="00994951" w:rsidP="00994951">
      <w:pPr>
        <w:pStyle w:val="aff0"/>
      </w:pPr>
      <w:r w:rsidRPr="00994951">
        <w:rPr>
          <w:lang w:val="en-US"/>
        </w:rPr>
        <w:t>if</w:t>
      </w:r>
      <w:r w:rsidRPr="00994951">
        <w:t xml:space="preserve"> (</w:t>
      </w:r>
      <w:proofErr w:type="spellStart"/>
      <w:r w:rsidRPr="00994951">
        <w:rPr>
          <w:lang w:val="en-US"/>
        </w:rPr>
        <w:t>isAdmin</w:t>
      </w:r>
      <w:proofErr w:type="spellEnd"/>
      <w:r w:rsidRPr="00994951">
        <w:t>)</w:t>
      </w:r>
    </w:p>
    <w:p w14:paraId="5372C31B" w14:textId="77777777" w:rsidR="00994951" w:rsidRDefault="00994951" w:rsidP="00994951">
      <w:pPr>
        <w:pStyle w:val="aff0"/>
      </w:pPr>
      <w:r w:rsidRPr="00C67004">
        <w:t>{</w:t>
      </w:r>
    </w:p>
    <w:p w14:paraId="297F56DA" w14:textId="77511711" w:rsidR="00CC5B4D" w:rsidRPr="00CC5B4D" w:rsidRDefault="00CC5B4D" w:rsidP="00994951">
      <w:pPr>
        <w:pStyle w:val="aff0"/>
      </w:pPr>
      <w:r>
        <w:t xml:space="preserve">    </w:t>
      </w:r>
      <w:r w:rsidRPr="00CC5B4D">
        <w:t>//</w:t>
      </w:r>
      <w:r>
        <w:t>Отображение кнопки перехода в административный раздел</w:t>
      </w:r>
    </w:p>
    <w:p w14:paraId="1F745686" w14:textId="6805E467" w:rsidR="00CC5B4D" w:rsidRPr="00C67004" w:rsidRDefault="00CC5B4D" w:rsidP="00994951">
      <w:pPr>
        <w:pStyle w:val="aff0"/>
        <w:rPr>
          <w:lang w:val="en-US"/>
        </w:rPr>
      </w:pPr>
      <w:r>
        <w:t xml:space="preserve">    </w:t>
      </w:r>
      <w:r w:rsidRPr="00C67004">
        <w:rPr>
          <w:lang w:val="en-US"/>
        </w:rPr>
        <w:t>//</w:t>
      </w:r>
      <w:r>
        <w:t>Определение</w:t>
      </w:r>
      <w:r w:rsidRPr="00C67004">
        <w:rPr>
          <w:lang w:val="en-US"/>
        </w:rPr>
        <w:t xml:space="preserve"> </w:t>
      </w:r>
      <w:r>
        <w:t>атрибутов</w:t>
      </w:r>
      <w:r w:rsidRPr="00C67004">
        <w:rPr>
          <w:lang w:val="en-US"/>
        </w:rPr>
        <w:t xml:space="preserve"> </w:t>
      </w:r>
      <w:r>
        <w:t>элемента</w:t>
      </w:r>
    </w:p>
    <w:p w14:paraId="57665F58" w14:textId="77777777" w:rsidR="00994951" w:rsidRPr="00C67004" w:rsidRDefault="00994951" w:rsidP="00994951">
      <w:pPr>
        <w:pStyle w:val="aff0"/>
        <w:rPr>
          <w:lang w:val="en-US"/>
        </w:rPr>
      </w:pPr>
      <w:r w:rsidRPr="00C67004">
        <w:rPr>
          <w:lang w:val="en-US"/>
        </w:rPr>
        <w:lastRenderedPageBreak/>
        <w:t xml:space="preserve">    </w:t>
      </w:r>
      <w:r w:rsidRPr="00994951">
        <w:rPr>
          <w:lang w:val="en-US"/>
        </w:rPr>
        <w:t>&lt;</w:t>
      </w:r>
      <w:r w:rsidRPr="00994951">
        <w:rPr>
          <w:b/>
          <w:bCs/>
          <w:lang w:val="en-US"/>
        </w:rPr>
        <w:t>a</w:t>
      </w:r>
      <w:r w:rsidRPr="00994951">
        <w:rPr>
          <w:lang w:val="en-US"/>
        </w:rPr>
        <w:t xml:space="preserve"> class="</w:t>
      </w:r>
      <w:proofErr w:type="spellStart"/>
      <w:r w:rsidRPr="00994951">
        <w:rPr>
          <w:lang w:val="en-US"/>
        </w:rPr>
        <w:t>btn</w:t>
      </w:r>
      <w:proofErr w:type="spellEnd"/>
      <w:r w:rsidRPr="00994951">
        <w:rPr>
          <w:lang w:val="en-US"/>
        </w:rPr>
        <w:t xml:space="preserve"> </w:t>
      </w:r>
      <w:proofErr w:type="spellStart"/>
      <w:r w:rsidRPr="00994951">
        <w:rPr>
          <w:lang w:val="en-US"/>
        </w:rPr>
        <w:t>btn-sm</w:t>
      </w:r>
      <w:proofErr w:type="spellEnd"/>
      <w:r w:rsidRPr="00994951">
        <w:rPr>
          <w:lang w:val="en-US"/>
        </w:rPr>
        <w:t xml:space="preserve"> </w:t>
      </w:r>
      <w:proofErr w:type="spellStart"/>
      <w:r w:rsidRPr="00994951">
        <w:rPr>
          <w:lang w:val="en-US"/>
        </w:rPr>
        <w:t>btn</w:t>
      </w:r>
      <w:proofErr w:type="spellEnd"/>
      <w:r w:rsidRPr="00994951">
        <w:rPr>
          <w:lang w:val="en-US"/>
        </w:rPr>
        <w:t xml:space="preserve">-outline-primary </w:t>
      </w:r>
      <w:proofErr w:type="spellStart"/>
      <w:r w:rsidRPr="00994951">
        <w:rPr>
          <w:lang w:val="en-US"/>
        </w:rPr>
        <w:t>btn</w:t>
      </w:r>
      <w:proofErr w:type="spellEnd"/>
      <w:r w:rsidRPr="00994951">
        <w:rPr>
          <w:lang w:val="en-US"/>
        </w:rPr>
        <w:t>-admin-panel"</w:t>
      </w:r>
    </w:p>
    <w:p w14:paraId="63AA0CF5" w14:textId="77777777" w:rsidR="00994951" w:rsidRPr="00994951" w:rsidRDefault="00994951" w:rsidP="00994951">
      <w:pPr>
        <w:pStyle w:val="aff0"/>
        <w:rPr>
          <w:lang w:val="en-US"/>
        </w:rPr>
      </w:pPr>
      <w:r w:rsidRPr="00994951">
        <w:rPr>
          <w:lang w:val="en-US"/>
        </w:rPr>
        <w:t xml:space="preserve">        </w:t>
      </w:r>
      <w:r w:rsidRPr="00994951">
        <w:rPr>
          <w:b/>
          <w:bCs/>
          <w:lang w:val="en-US"/>
        </w:rPr>
        <w:t>asp-area</w:t>
      </w:r>
      <w:r w:rsidRPr="00994951">
        <w:rPr>
          <w:lang w:val="en-US"/>
        </w:rPr>
        <w:t>=""</w:t>
      </w:r>
    </w:p>
    <w:p w14:paraId="2AA552CC" w14:textId="77777777" w:rsidR="00994951" w:rsidRPr="00994951" w:rsidRDefault="00994951" w:rsidP="00994951">
      <w:pPr>
        <w:pStyle w:val="aff0"/>
        <w:rPr>
          <w:lang w:val="en-US"/>
        </w:rPr>
      </w:pPr>
      <w:r w:rsidRPr="00994951">
        <w:rPr>
          <w:lang w:val="en-US"/>
        </w:rPr>
        <w:t xml:space="preserve">        </w:t>
      </w:r>
      <w:r w:rsidRPr="00994951">
        <w:rPr>
          <w:b/>
          <w:bCs/>
          <w:lang w:val="en-US"/>
        </w:rPr>
        <w:t>asp-controller</w:t>
      </w:r>
      <w:r w:rsidRPr="00994951">
        <w:rPr>
          <w:lang w:val="en-US"/>
        </w:rPr>
        <w:t>="Admin"</w:t>
      </w:r>
    </w:p>
    <w:p w14:paraId="74B3BEF8" w14:textId="05F0361B" w:rsidR="00994951" w:rsidRPr="00994951" w:rsidRDefault="00994951" w:rsidP="00994951">
      <w:pPr>
        <w:pStyle w:val="aff0"/>
        <w:rPr>
          <w:lang w:val="en-US"/>
        </w:rPr>
      </w:pPr>
      <w:r w:rsidRPr="00994951">
        <w:rPr>
          <w:lang w:val="en-US"/>
        </w:rPr>
        <w:t xml:space="preserve">        </w:t>
      </w:r>
      <w:r w:rsidRPr="00994951">
        <w:rPr>
          <w:b/>
          <w:bCs/>
          <w:lang w:val="en-US"/>
        </w:rPr>
        <w:t>asp-action</w:t>
      </w:r>
      <w:r w:rsidRPr="00994951">
        <w:rPr>
          <w:lang w:val="en-US"/>
        </w:rPr>
        <w:t>="Index"&gt;</w:t>
      </w:r>
      <w:r w:rsidRPr="00994951">
        <w:t>Админ</w:t>
      </w:r>
      <w:r w:rsidRPr="00994951">
        <w:rPr>
          <w:lang w:val="en-US"/>
        </w:rPr>
        <w:t>-</w:t>
      </w:r>
      <w:r w:rsidRPr="00994951">
        <w:t>панель</w:t>
      </w:r>
      <w:r w:rsidRPr="00994951">
        <w:rPr>
          <w:lang w:val="en-US"/>
        </w:rPr>
        <w:t>&lt;/</w:t>
      </w:r>
      <w:r w:rsidRPr="00994951">
        <w:rPr>
          <w:b/>
          <w:bCs/>
          <w:lang w:val="en-US"/>
        </w:rPr>
        <w:t>a</w:t>
      </w:r>
      <w:r w:rsidRPr="00994951">
        <w:rPr>
          <w:lang w:val="en-US"/>
        </w:rPr>
        <w:t>&gt;</w:t>
      </w:r>
    </w:p>
    <w:p w14:paraId="17BFBC3A" w14:textId="2EB219F8" w:rsidR="00994951" w:rsidRDefault="00994951" w:rsidP="00994951">
      <w:pPr>
        <w:pStyle w:val="aff0"/>
      </w:pPr>
      <w:r w:rsidRPr="00994951">
        <w:t>}</w:t>
      </w:r>
    </w:p>
    <w:p w14:paraId="37EE4BF8" w14:textId="7F6B3919" w:rsidR="00994951" w:rsidRDefault="001E253F" w:rsidP="00994951">
      <w:pPr>
        <w:pStyle w:val="a3"/>
      </w:pPr>
      <w:r>
        <w:t xml:space="preserve">При переходе к панели администратора </w:t>
      </w:r>
      <w:r w:rsidR="00662132">
        <w:t xml:space="preserve">в контроллере </w:t>
      </w:r>
      <w:proofErr w:type="spellStart"/>
      <w:r w:rsidR="00662132" w:rsidRPr="00662132">
        <w:t>AdminController</w:t>
      </w:r>
      <w:proofErr w:type="spellEnd"/>
      <w:r w:rsidR="00662132">
        <w:t xml:space="preserve"> </w:t>
      </w:r>
      <w:r w:rsidR="000840CC">
        <w:t xml:space="preserve">выполняется получение списка пользователей системы в методе </w:t>
      </w:r>
      <w:r w:rsidR="000840CC">
        <w:rPr>
          <w:lang w:val="en-US"/>
        </w:rPr>
        <w:t>Index</w:t>
      </w:r>
      <w:r w:rsidR="000840CC">
        <w:t xml:space="preserve">, </w:t>
      </w:r>
      <w:r w:rsidR="00662132">
        <w:t xml:space="preserve">код </w:t>
      </w:r>
      <w:r w:rsidR="000840CC">
        <w:t>метода</w:t>
      </w:r>
      <w:r w:rsidR="00662132">
        <w:t xml:space="preserve"> представлен листингом 6.</w:t>
      </w:r>
    </w:p>
    <w:p w14:paraId="718406AD" w14:textId="4CCE91B6" w:rsidR="00662132" w:rsidRDefault="00662132" w:rsidP="00662132">
      <w:pPr>
        <w:pStyle w:val="aff2"/>
      </w:pPr>
      <w:r>
        <w:t xml:space="preserve">Листинг 6 – Код метода </w:t>
      </w:r>
      <w:r>
        <w:rPr>
          <w:lang w:val="en-US"/>
        </w:rPr>
        <w:t>Index</w:t>
      </w:r>
    </w:p>
    <w:p w14:paraId="2D001DC8" w14:textId="17BC9D95" w:rsidR="00954F6D" w:rsidRPr="00C67004" w:rsidRDefault="00954F6D" w:rsidP="00662132">
      <w:pPr>
        <w:pStyle w:val="aff0"/>
      </w:pPr>
      <w:r w:rsidRPr="00C67004">
        <w:t>//</w:t>
      </w:r>
      <w:r>
        <w:t>Ограничение</w:t>
      </w:r>
      <w:r w:rsidRPr="00C67004">
        <w:t xml:space="preserve"> </w:t>
      </w:r>
      <w:r>
        <w:t>доступа по роли</w:t>
      </w:r>
    </w:p>
    <w:p w14:paraId="4A0CDDE9" w14:textId="75933FB6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[</w:t>
      </w:r>
      <w:proofErr w:type="gramStart"/>
      <w:r w:rsidRPr="00662132">
        <w:rPr>
          <w:lang w:val="en-US"/>
        </w:rPr>
        <w:t>Authorize(</w:t>
      </w:r>
      <w:proofErr w:type="gramEnd"/>
      <w:r w:rsidRPr="00662132">
        <w:rPr>
          <w:lang w:val="en-US"/>
        </w:rPr>
        <w:t>Roles = "Admin")]</w:t>
      </w:r>
    </w:p>
    <w:p w14:paraId="6AAA0637" w14:textId="77777777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[</w:t>
      </w:r>
      <w:proofErr w:type="spellStart"/>
      <w:r w:rsidRPr="00662132">
        <w:rPr>
          <w:lang w:val="en-US"/>
        </w:rPr>
        <w:t>HttpGet</w:t>
      </w:r>
      <w:proofErr w:type="spellEnd"/>
      <w:r w:rsidRPr="00662132">
        <w:rPr>
          <w:lang w:val="en-US"/>
        </w:rPr>
        <w:t>]</w:t>
      </w:r>
    </w:p>
    <w:p w14:paraId="71FD7AA1" w14:textId="77777777" w:rsidR="00662132" w:rsidRPr="00C67004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public async Task&lt;</w:t>
      </w:r>
      <w:proofErr w:type="spellStart"/>
      <w:r w:rsidRPr="00662132">
        <w:rPr>
          <w:lang w:val="en-US"/>
        </w:rPr>
        <w:t>IActionResult</w:t>
      </w:r>
      <w:proofErr w:type="spellEnd"/>
      <w:r w:rsidRPr="00662132">
        <w:rPr>
          <w:lang w:val="en-US"/>
        </w:rPr>
        <w:t xml:space="preserve">&gt; </w:t>
      </w:r>
      <w:proofErr w:type="gramStart"/>
      <w:r w:rsidRPr="00662132">
        <w:rPr>
          <w:lang w:val="en-US"/>
        </w:rPr>
        <w:t>Index(</w:t>
      </w:r>
      <w:proofErr w:type="gramEnd"/>
    </w:p>
    <w:p w14:paraId="1F3F12E1" w14:textId="7DD21977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 xml:space="preserve">  </w:t>
      </w:r>
      <w:r w:rsidRPr="00C67004">
        <w:rPr>
          <w:lang w:val="en-US"/>
        </w:rPr>
        <w:t xml:space="preserve">  </w:t>
      </w:r>
      <w:r w:rsidRPr="00662132">
        <w:rPr>
          <w:lang w:val="en-US"/>
        </w:rPr>
        <w:t>[</w:t>
      </w:r>
      <w:proofErr w:type="spellStart"/>
      <w:r w:rsidRPr="00662132">
        <w:rPr>
          <w:lang w:val="en-US"/>
        </w:rPr>
        <w:t>FromQuery</w:t>
      </w:r>
      <w:proofErr w:type="spellEnd"/>
      <w:r w:rsidRPr="00662132">
        <w:rPr>
          <w:lang w:val="en-US"/>
        </w:rPr>
        <w:t xml:space="preserve">] </w:t>
      </w:r>
      <w:proofErr w:type="spellStart"/>
      <w:r w:rsidRPr="00662132">
        <w:rPr>
          <w:lang w:val="en-US"/>
        </w:rPr>
        <w:t>UserListFilterInputModel</w:t>
      </w:r>
      <w:proofErr w:type="spellEnd"/>
      <w:r w:rsidRPr="00662132">
        <w:rPr>
          <w:lang w:val="en-US"/>
        </w:rPr>
        <w:t xml:space="preserve">? request, </w:t>
      </w:r>
    </w:p>
    <w:p w14:paraId="17BD4C44" w14:textId="519545E1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 xml:space="preserve">    </w:t>
      </w:r>
      <w:proofErr w:type="spellStart"/>
      <w:r w:rsidRPr="00662132">
        <w:rPr>
          <w:lang w:val="en-US"/>
        </w:rPr>
        <w:t>CancellationToken</w:t>
      </w:r>
      <w:proofErr w:type="spellEnd"/>
      <w:r w:rsidRPr="00662132">
        <w:rPr>
          <w:lang w:val="en-US"/>
        </w:rPr>
        <w:t xml:space="preserve"> </w:t>
      </w:r>
      <w:proofErr w:type="spellStart"/>
      <w:r w:rsidRPr="00662132">
        <w:rPr>
          <w:lang w:val="en-US"/>
        </w:rPr>
        <w:t>cancellationToken</w:t>
      </w:r>
      <w:proofErr w:type="spellEnd"/>
      <w:r w:rsidRPr="00662132">
        <w:rPr>
          <w:lang w:val="en-US"/>
        </w:rPr>
        <w:t>)</w:t>
      </w:r>
    </w:p>
    <w:p w14:paraId="54238FD7" w14:textId="77777777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{</w:t>
      </w:r>
    </w:p>
    <w:p w14:paraId="5C1BC600" w14:textId="6A0AA85E" w:rsidR="00954F6D" w:rsidRPr="00C67004" w:rsidRDefault="00662132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</w:t>
      </w:r>
      <w:r w:rsidR="00954F6D" w:rsidRPr="00C67004">
        <w:rPr>
          <w:lang w:val="en-US"/>
        </w:rPr>
        <w:t>//</w:t>
      </w:r>
      <w:r w:rsidR="00954F6D" w:rsidRPr="00954F6D">
        <w:t>Проверка</w:t>
      </w:r>
      <w:r w:rsidR="00954F6D" w:rsidRPr="00C67004">
        <w:rPr>
          <w:lang w:val="en-US"/>
        </w:rPr>
        <w:t xml:space="preserve"> </w:t>
      </w:r>
      <w:r w:rsidR="00954F6D" w:rsidRPr="00954F6D">
        <w:t>наличия</w:t>
      </w:r>
      <w:r w:rsidR="00954F6D" w:rsidRPr="00C67004">
        <w:rPr>
          <w:lang w:val="en-US"/>
        </w:rPr>
        <w:t xml:space="preserve"> </w:t>
      </w:r>
      <w:r w:rsidR="00954F6D" w:rsidRPr="00954F6D">
        <w:t>идентификатора</w:t>
      </w:r>
      <w:r w:rsidR="00954F6D" w:rsidRPr="00C67004">
        <w:rPr>
          <w:lang w:val="en-US"/>
        </w:rPr>
        <w:t xml:space="preserve"> </w:t>
      </w:r>
      <w:r w:rsidR="00954F6D" w:rsidRPr="00954F6D">
        <w:t>текущего</w:t>
      </w:r>
      <w:r w:rsidR="00954F6D" w:rsidRPr="00C67004">
        <w:rPr>
          <w:lang w:val="en-US"/>
        </w:rPr>
        <w:t xml:space="preserve"> </w:t>
      </w:r>
      <w:r w:rsidR="00954F6D" w:rsidRPr="00954F6D">
        <w:t>пользователя</w:t>
      </w:r>
    </w:p>
    <w:p w14:paraId="3087D374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if </w:t>
      </w:r>
      <w:proofErr w:type="gramStart"/>
      <w:r w:rsidRPr="00954F6D">
        <w:rPr>
          <w:lang w:val="en-US"/>
        </w:rPr>
        <w:t>(!</w:t>
      </w:r>
      <w:proofErr w:type="spellStart"/>
      <w:r w:rsidRPr="00954F6D">
        <w:rPr>
          <w:lang w:val="en-US"/>
        </w:rPr>
        <w:t>TryGetUserId</w:t>
      </w:r>
      <w:proofErr w:type="spellEnd"/>
      <w:proofErr w:type="gramEnd"/>
      <w:r w:rsidRPr="00954F6D">
        <w:rPr>
          <w:lang w:val="en-US"/>
        </w:rPr>
        <w:t xml:space="preserve">(out var </w:t>
      </w:r>
      <w:proofErr w:type="spellStart"/>
      <w:r w:rsidRPr="00954F6D">
        <w:rPr>
          <w:lang w:val="en-US"/>
        </w:rPr>
        <w:t>currentUserId</w:t>
      </w:r>
      <w:proofErr w:type="spellEnd"/>
      <w:r w:rsidRPr="00954F6D">
        <w:rPr>
          <w:lang w:val="en-US"/>
        </w:rPr>
        <w:t>))</w:t>
      </w:r>
    </w:p>
    <w:p w14:paraId="22730FB1" w14:textId="4189F9D1" w:rsidR="00954F6D" w:rsidRPr="00954F6D" w:rsidRDefault="00954F6D" w:rsidP="00954F6D">
      <w:pPr>
        <w:pStyle w:val="aff0"/>
      </w:pPr>
      <w:r w:rsidRPr="00954F6D">
        <w:rPr>
          <w:lang w:val="en-US"/>
        </w:rPr>
        <w:t xml:space="preserve">    </w:t>
      </w:r>
      <w:r w:rsidRPr="00954F6D">
        <w:t>{</w:t>
      </w:r>
    </w:p>
    <w:p w14:paraId="40054CBC" w14:textId="77777777" w:rsidR="00954F6D" w:rsidRPr="00954F6D" w:rsidRDefault="00954F6D" w:rsidP="00954F6D">
      <w:pPr>
        <w:pStyle w:val="aff0"/>
      </w:pPr>
      <w:r w:rsidRPr="00954F6D">
        <w:t xml:space="preserve">        </w:t>
      </w:r>
      <w:r w:rsidRPr="00954F6D">
        <w:rPr>
          <w:lang w:val="en-US"/>
        </w:rPr>
        <w:t>return</w:t>
      </w:r>
      <w:r w:rsidRPr="00954F6D">
        <w:t xml:space="preserve"> </w:t>
      </w:r>
      <w:proofErr w:type="gramStart"/>
      <w:r w:rsidRPr="00954F6D">
        <w:rPr>
          <w:lang w:val="en-US"/>
        </w:rPr>
        <w:t>Challenge</w:t>
      </w:r>
      <w:r w:rsidRPr="00954F6D">
        <w:t>(</w:t>
      </w:r>
      <w:proofErr w:type="gramEnd"/>
      <w:r w:rsidRPr="00954F6D">
        <w:t>);</w:t>
      </w:r>
    </w:p>
    <w:p w14:paraId="265DAA3B" w14:textId="77777777" w:rsidR="00954F6D" w:rsidRPr="00954F6D" w:rsidRDefault="00954F6D" w:rsidP="00954F6D">
      <w:pPr>
        <w:pStyle w:val="aff0"/>
      </w:pPr>
      <w:r w:rsidRPr="00954F6D">
        <w:t xml:space="preserve">    }</w:t>
      </w:r>
    </w:p>
    <w:p w14:paraId="72585C6B" w14:textId="77777777" w:rsidR="00954F6D" w:rsidRPr="00954F6D" w:rsidRDefault="00954F6D" w:rsidP="00954F6D">
      <w:pPr>
        <w:pStyle w:val="aff0"/>
      </w:pPr>
    </w:p>
    <w:p w14:paraId="42DE5D8C" w14:textId="35EA192E" w:rsidR="00954F6D" w:rsidRPr="00954F6D" w:rsidRDefault="00954F6D" w:rsidP="00954F6D">
      <w:pPr>
        <w:pStyle w:val="aff0"/>
      </w:pPr>
      <w:r w:rsidRPr="00954F6D">
        <w:t xml:space="preserve">    //Инициализация входной модели при отсутствии данных</w:t>
      </w:r>
    </w:p>
    <w:p w14:paraId="67B79441" w14:textId="77777777" w:rsidR="00954F6D" w:rsidRPr="00954F6D" w:rsidRDefault="00954F6D" w:rsidP="00954F6D">
      <w:pPr>
        <w:pStyle w:val="aff0"/>
      </w:pPr>
      <w:r w:rsidRPr="00954F6D">
        <w:t xml:space="preserve">    </w:t>
      </w:r>
      <w:r w:rsidRPr="00954F6D">
        <w:rPr>
          <w:lang w:val="en-US"/>
        </w:rPr>
        <w:t>request</w:t>
      </w:r>
      <w:r w:rsidRPr="00954F6D">
        <w:t xml:space="preserve"> ??= </w:t>
      </w:r>
      <w:proofErr w:type="gramStart"/>
      <w:r w:rsidRPr="00954F6D">
        <w:rPr>
          <w:lang w:val="en-US"/>
        </w:rPr>
        <w:t>new</w:t>
      </w:r>
      <w:r w:rsidRPr="00954F6D">
        <w:t>(</w:t>
      </w:r>
      <w:proofErr w:type="gramEnd"/>
      <w:r w:rsidRPr="00954F6D">
        <w:t>);</w:t>
      </w:r>
    </w:p>
    <w:p w14:paraId="08BF7DFF" w14:textId="77777777" w:rsidR="00954F6D" w:rsidRPr="00954F6D" w:rsidRDefault="00954F6D" w:rsidP="00954F6D">
      <w:pPr>
        <w:pStyle w:val="aff0"/>
      </w:pPr>
    </w:p>
    <w:p w14:paraId="35516732" w14:textId="77777777" w:rsidR="00954F6D" w:rsidRPr="00954F6D" w:rsidRDefault="00954F6D" w:rsidP="00954F6D">
      <w:pPr>
        <w:pStyle w:val="aff0"/>
      </w:pPr>
      <w:r w:rsidRPr="00954F6D">
        <w:t xml:space="preserve">    // Формирование параметров запроса для сервиса</w:t>
      </w:r>
    </w:p>
    <w:p w14:paraId="0EF0AE8D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t xml:space="preserve">    </w:t>
      </w:r>
      <w:r w:rsidRPr="00954F6D">
        <w:rPr>
          <w:lang w:val="en-US"/>
        </w:rPr>
        <w:t xml:space="preserve">var query = new </w:t>
      </w:r>
      <w:proofErr w:type="spellStart"/>
      <w:r w:rsidRPr="00954F6D">
        <w:rPr>
          <w:lang w:val="en-US"/>
        </w:rPr>
        <w:t>AdminUserListQuery</w:t>
      </w:r>
      <w:proofErr w:type="spellEnd"/>
    </w:p>
    <w:p w14:paraId="42651257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{</w:t>
      </w:r>
    </w:p>
    <w:p w14:paraId="3A7D7982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r w:rsidRPr="00954F6D">
        <w:rPr>
          <w:lang w:val="en-US"/>
        </w:rPr>
        <w:t>LanguageLevelId</w:t>
      </w:r>
      <w:proofErr w:type="spellEnd"/>
      <w:r w:rsidRPr="00954F6D">
        <w:rPr>
          <w:lang w:val="en-US"/>
        </w:rPr>
        <w:t xml:space="preserve"> = </w:t>
      </w:r>
      <w:proofErr w:type="spellStart"/>
      <w:proofErr w:type="gramStart"/>
      <w:r w:rsidRPr="00954F6D">
        <w:rPr>
          <w:lang w:val="en-US"/>
        </w:rPr>
        <w:t>request.LanguageLevelId</w:t>
      </w:r>
      <w:proofErr w:type="spellEnd"/>
      <w:proofErr w:type="gramEnd"/>
      <w:r w:rsidRPr="00954F6D">
        <w:rPr>
          <w:lang w:val="en-US"/>
        </w:rPr>
        <w:t>,</w:t>
      </w:r>
    </w:p>
    <w:p w14:paraId="7AAB4B43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r w:rsidRPr="00954F6D">
        <w:rPr>
          <w:lang w:val="en-US"/>
        </w:rPr>
        <w:t>SortByNameDescending</w:t>
      </w:r>
      <w:proofErr w:type="spellEnd"/>
      <w:r w:rsidRPr="00954F6D">
        <w:rPr>
          <w:lang w:val="en-US"/>
        </w:rPr>
        <w:t xml:space="preserve"> =</w:t>
      </w:r>
    </w:p>
    <w:p w14:paraId="18733DC8" w14:textId="77777777" w:rsidR="00954F6D" w:rsidRPr="009B4C8C" w:rsidRDefault="00954F6D" w:rsidP="00954F6D">
      <w:pPr>
        <w:pStyle w:val="aff0"/>
      </w:pPr>
      <w:r w:rsidRPr="00954F6D">
        <w:rPr>
          <w:lang w:val="en-US"/>
        </w:rPr>
        <w:t xml:space="preserve">            </w:t>
      </w:r>
      <w:proofErr w:type="gramStart"/>
      <w:r w:rsidRPr="00954F6D">
        <w:rPr>
          <w:lang w:val="en-US"/>
        </w:rPr>
        <w:t>request</w:t>
      </w:r>
      <w:r w:rsidRPr="009B4C8C">
        <w:t>.</w:t>
      </w:r>
      <w:proofErr w:type="spellStart"/>
      <w:r w:rsidRPr="00954F6D">
        <w:rPr>
          <w:lang w:val="en-US"/>
        </w:rPr>
        <w:t>SortOrder</w:t>
      </w:r>
      <w:proofErr w:type="spellEnd"/>
      <w:proofErr w:type="gramEnd"/>
      <w:r w:rsidRPr="009B4C8C">
        <w:t xml:space="preserve"> == </w:t>
      </w:r>
      <w:proofErr w:type="spellStart"/>
      <w:r w:rsidRPr="00954F6D">
        <w:rPr>
          <w:lang w:val="en-US"/>
        </w:rPr>
        <w:t>UserListSortOrder</w:t>
      </w:r>
      <w:proofErr w:type="spellEnd"/>
      <w:r w:rsidRPr="009B4C8C">
        <w:t>.</w:t>
      </w:r>
      <w:proofErr w:type="spellStart"/>
      <w:r w:rsidRPr="00954F6D">
        <w:rPr>
          <w:lang w:val="en-US"/>
        </w:rPr>
        <w:t>UsernameDesc</w:t>
      </w:r>
      <w:proofErr w:type="spellEnd"/>
    </w:p>
    <w:p w14:paraId="1815DFA0" w14:textId="77777777" w:rsidR="00954F6D" w:rsidRPr="009B4C8C" w:rsidRDefault="00954F6D" w:rsidP="00954F6D">
      <w:pPr>
        <w:pStyle w:val="aff0"/>
      </w:pPr>
      <w:r w:rsidRPr="009B4C8C">
        <w:t xml:space="preserve">    };</w:t>
      </w:r>
    </w:p>
    <w:p w14:paraId="1A30B8EC" w14:textId="77777777" w:rsidR="00954F6D" w:rsidRPr="009B4C8C" w:rsidRDefault="00954F6D" w:rsidP="00954F6D">
      <w:pPr>
        <w:pStyle w:val="aff0"/>
      </w:pPr>
    </w:p>
    <w:p w14:paraId="5A32E743" w14:textId="70D4DD4A" w:rsidR="00954F6D" w:rsidRPr="00954F6D" w:rsidRDefault="00954F6D" w:rsidP="00954F6D">
      <w:pPr>
        <w:pStyle w:val="aff0"/>
      </w:pPr>
      <w:r w:rsidRPr="009B4C8C">
        <w:t xml:space="preserve">    </w:t>
      </w:r>
      <w:r w:rsidRPr="00954F6D">
        <w:t>//Получение списка пользователей по заданным параметрам</w:t>
      </w:r>
    </w:p>
    <w:p w14:paraId="6DDED1A6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t xml:space="preserve">    </w:t>
      </w:r>
      <w:r w:rsidRPr="00954F6D">
        <w:rPr>
          <w:lang w:val="en-US"/>
        </w:rPr>
        <w:t>var result = await _</w:t>
      </w:r>
      <w:proofErr w:type="spellStart"/>
      <w:r w:rsidRPr="00954F6D">
        <w:rPr>
          <w:lang w:val="en-US"/>
        </w:rPr>
        <w:t>adminUserService.GetUsersAsync</w:t>
      </w:r>
      <w:proofErr w:type="spellEnd"/>
      <w:r w:rsidRPr="00954F6D">
        <w:rPr>
          <w:lang w:val="en-US"/>
        </w:rPr>
        <w:t>(</w:t>
      </w:r>
    </w:p>
    <w:p w14:paraId="181DC51E" w14:textId="77777777" w:rsidR="00954F6D" w:rsidRPr="00954F6D" w:rsidRDefault="00954F6D" w:rsidP="00954F6D">
      <w:pPr>
        <w:pStyle w:val="aff0"/>
      </w:pPr>
      <w:r w:rsidRPr="00954F6D">
        <w:rPr>
          <w:lang w:val="en-US"/>
        </w:rPr>
        <w:t xml:space="preserve">        query</w:t>
      </w:r>
      <w:r w:rsidRPr="00954F6D">
        <w:t>,</w:t>
      </w:r>
    </w:p>
    <w:p w14:paraId="491FD475" w14:textId="77777777" w:rsidR="00954F6D" w:rsidRPr="00954F6D" w:rsidRDefault="00954F6D" w:rsidP="00954F6D">
      <w:pPr>
        <w:pStyle w:val="aff0"/>
      </w:pPr>
      <w:r w:rsidRPr="00954F6D">
        <w:t xml:space="preserve">        </w:t>
      </w:r>
      <w:proofErr w:type="spellStart"/>
      <w:r w:rsidRPr="00954F6D">
        <w:rPr>
          <w:lang w:val="en-US"/>
        </w:rPr>
        <w:t>cancellationToken</w:t>
      </w:r>
      <w:proofErr w:type="spellEnd"/>
      <w:r w:rsidRPr="00954F6D">
        <w:t>);</w:t>
      </w:r>
    </w:p>
    <w:p w14:paraId="65266E0F" w14:textId="77777777" w:rsidR="00954F6D" w:rsidRPr="00954F6D" w:rsidRDefault="00954F6D" w:rsidP="00954F6D">
      <w:pPr>
        <w:pStyle w:val="aff0"/>
      </w:pPr>
    </w:p>
    <w:p w14:paraId="0E592253" w14:textId="2412855E" w:rsidR="00954F6D" w:rsidRPr="00954F6D" w:rsidRDefault="00954F6D" w:rsidP="00954F6D">
      <w:pPr>
        <w:pStyle w:val="aff0"/>
      </w:pPr>
      <w:r w:rsidRPr="00954F6D">
        <w:t xml:space="preserve">    //Формирование модели представления для отображения</w:t>
      </w:r>
    </w:p>
    <w:p w14:paraId="0C867AB6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t xml:space="preserve">    </w:t>
      </w:r>
      <w:r w:rsidRPr="00954F6D">
        <w:rPr>
          <w:lang w:val="en-US"/>
        </w:rPr>
        <w:t xml:space="preserve">var model = </w:t>
      </w:r>
      <w:proofErr w:type="spellStart"/>
      <w:r w:rsidRPr="00954F6D">
        <w:rPr>
          <w:lang w:val="en-US"/>
        </w:rPr>
        <w:t>AdminUserListViewModel.FromDtos</w:t>
      </w:r>
      <w:proofErr w:type="spellEnd"/>
      <w:r w:rsidRPr="00954F6D">
        <w:rPr>
          <w:lang w:val="en-US"/>
        </w:rPr>
        <w:t>(</w:t>
      </w:r>
    </w:p>
    <w:p w14:paraId="1E1E4035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result,</w:t>
      </w:r>
    </w:p>
    <w:p w14:paraId="0991EB8D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proofErr w:type="gramStart"/>
      <w:r w:rsidRPr="00954F6D">
        <w:rPr>
          <w:lang w:val="en-US"/>
        </w:rPr>
        <w:t>request.LanguageLevelId</w:t>
      </w:r>
      <w:proofErr w:type="spellEnd"/>
      <w:proofErr w:type="gramEnd"/>
      <w:r w:rsidRPr="00954F6D">
        <w:rPr>
          <w:lang w:val="en-US"/>
        </w:rPr>
        <w:t>,</w:t>
      </w:r>
    </w:p>
    <w:p w14:paraId="3E063FD6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proofErr w:type="gramStart"/>
      <w:r w:rsidRPr="00954F6D">
        <w:rPr>
          <w:lang w:val="en-US"/>
        </w:rPr>
        <w:t>request.SortOrder</w:t>
      </w:r>
      <w:proofErr w:type="spellEnd"/>
      <w:proofErr w:type="gramEnd"/>
      <w:r w:rsidRPr="00954F6D">
        <w:rPr>
          <w:lang w:val="en-US"/>
        </w:rPr>
        <w:t>,</w:t>
      </w:r>
    </w:p>
    <w:p w14:paraId="10CBD6C0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r w:rsidRPr="00954F6D">
        <w:rPr>
          <w:lang w:val="en-US"/>
        </w:rPr>
        <w:t>currentUserId</w:t>
      </w:r>
      <w:proofErr w:type="spellEnd"/>
      <w:r w:rsidRPr="00954F6D">
        <w:rPr>
          <w:lang w:val="en-US"/>
        </w:rPr>
        <w:t>);</w:t>
      </w:r>
    </w:p>
    <w:p w14:paraId="76FA4DB4" w14:textId="77777777" w:rsidR="00954F6D" w:rsidRPr="00954F6D" w:rsidRDefault="00954F6D" w:rsidP="00954F6D">
      <w:pPr>
        <w:pStyle w:val="aff0"/>
        <w:rPr>
          <w:lang w:val="en-US"/>
        </w:rPr>
      </w:pPr>
    </w:p>
    <w:p w14:paraId="7B83D6F1" w14:textId="313A4915" w:rsidR="00954F6D" w:rsidRPr="00C67004" w:rsidRDefault="00954F6D" w:rsidP="00954F6D">
      <w:pPr>
        <w:pStyle w:val="aff0"/>
      </w:pPr>
      <w:r w:rsidRPr="00954F6D">
        <w:rPr>
          <w:lang w:val="en-US"/>
        </w:rPr>
        <w:lastRenderedPageBreak/>
        <w:t xml:space="preserve">    </w:t>
      </w:r>
      <w:r w:rsidRPr="00C67004">
        <w:t>//Возврат представления с моделью</w:t>
      </w:r>
    </w:p>
    <w:p w14:paraId="041FD167" w14:textId="77777777" w:rsidR="00954F6D" w:rsidRDefault="00954F6D" w:rsidP="00954F6D">
      <w:pPr>
        <w:pStyle w:val="aff0"/>
      </w:pPr>
      <w:r w:rsidRPr="00C67004">
        <w:t xml:space="preserve">    </w:t>
      </w:r>
      <w:r w:rsidRPr="00954F6D">
        <w:rPr>
          <w:lang w:val="en-US"/>
        </w:rPr>
        <w:t>return</w:t>
      </w:r>
      <w:r w:rsidRPr="00C67004">
        <w:t xml:space="preserve"> </w:t>
      </w:r>
      <w:r w:rsidRPr="00954F6D">
        <w:rPr>
          <w:lang w:val="en-US"/>
        </w:rPr>
        <w:t>View</w:t>
      </w:r>
      <w:r w:rsidRPr="00C67004">
        <w:t>(</w:t>
      </w:r>
      <w:r w:rsidRPr="00954F6D">
        <w:rPr>
          <w:lang w:val="en-US"/>
        </w:rPr>
        <w:t>model</w:t>
      </w:r>
      <w:r w:rsidRPr="00C67004">
        <w:t>);</w:t>
      </w:r>
    </w:p>
    <w:p w14:paraId="6A4B53CE" w14:textId="3E775C61" w:rsidR="00662132" w:rsidRPr="00662132" w:rsidRDefault="00662132" w:rsidP="00954F6D">
      <w:pPr>
        <w:pStyle w:val="aff0"/>
      </w:pPr>
      <w:r w:rsidRPr="00662132">
        <w:t>}</w:t>
      </w:r>
    </w:p>
    <w:p w14:paraId="6D85E342" w14:textId="30EBDC35" w:rsidR="00EF7DD9" w:rsidRPr="00AB3172" w:rsidRDefault="00FE06EC" w:rsidP="00FE06EC">
      <w:pPr>
        <w:pStyle w:val="2"/>
      </w:pPr>
      <w:r w:rsidRPr="00AB3172">
        <w:t>Экспорт данных</w:t>
      </w:r>
    </w:p>
    <w:p w14:paraId="0199A3BF" w14:textId="0DC667DF" w:rsidR="00474AB6" w:rsidRPr="00AB3172" w:rsidRDefault="00CC1311" w:rsidP="00474AB6">
      <w:pPr>
        <w:pStyle w:val="a3"/>
      </w:pPr>
      <w:r w:rsidRPr="00AB3172">
        <w:t xml:space="preserve">Для реализации возможности экспорта списка слов пользователя используется библиотека </w:t>
      </w:r>
      <w:proofErr w:type="spellStart"/>
      <w:r w:rsidRPr="00AB3172">
        <w:rPr>
          <w:lang w:val="en-US"/>
        </w:rPr>
        <w:t>QuestPDF</w:t>
      </w:r>
      <w:proofErr w:type="spellEnd"/>
      <w:r w:rsidRPr="00AB3172">
        <w:t xml:space="preserve">. </w:t>
      </w:r>
      <w:r w:rsidR="002A3F37" w:rsidRPr="00AB3172">
        <w:t xml:space="preserve">Формирование структуры </w:t>
      </w:r>
      <w:r w:rsidR="002A3F37" w:rsidRPr="00AB3172">
        <w:rPr>
          <w:lang w:val="en-US"/>
        </w:rPr>
        <w:t>pdf</w:t>
      </w:r>
      <w:r w:rsidR="002A3F37" w:rsidRPr="00AB3172">
        <w:t xml:space="preserve">-документа выполняется в </w:t>
      </w:r>
      <w:r w:rsidR="005F6192" w:rsidRPr="00AB3172">
        <w:t xml:space="preserve">классе </w:t>
      </w:r>
      <w:r w:rsidR="005F6192" w:rsidRPr="00AB3172">
        <w:rPr>
          <w:lang w:val="en-US"/>
        </w:rPr>
        <w:t>W</w:t>
      </w:r>
      <w:proofErr w:type="spellStart"/>
      <w:r w:rsidR="005F6192" w:rsidRPr="00AB3172">
        <w:t>ord</w:t>
      </w:r>
      <w:r w:rsidR="005F6192" w:rsidRPr="00AB3172">
        <w:rPr>
          <w:lang w:val="en-US"/>
        </w:rPr>
        <w:t>ListPdfDocument</w:t>
      </w:r>
      <w:proofErr w:type="spellEnd"/>
      <w:r w:rsidR="005F6192" w:rsidRPr="00AB3172">
        <w:t xml:space="preserve"> метод</w:t>
      </w:r>
      <w:r w:rsidR="002A3F37" w:rsidRPr="00AB3172">
        <w:t>ом</w:t>
      </w:r>
      <w:r w:rsidR="005F6192" w:rsidRPr="00AB3172">
        <w:t xml:space="preserve"> </w:t>
      </w:r>
      <w:r w:rsidR="005F6192" w:rsidRPr="00AB3172">
        <w:rPr>
          <w:lang w:val="en-US"/>
        </w:rPr>
        <w:t>Compose</w:t>
      </w:r>
      <w:r w:rsidR="005F7540">
        <w:t xml:space="preserve"> (</w:t>
      </w:r>
      <w:r w:rsidR="005F6192" w:rsidRPr="00AB3172">
        <w:t xml:space="preserve">представлен листингом </w:t>
      </w:r>
      <w:r w:rsidR="007652AB">
        <w:t>7</w:t>
      </w:r>
      <w:r w:rsidR="005F7540">
        <w:t>)</w:t>
      </w:r>
      <w:r w:rsidR="005F6192" w:rsidRPr="00AB3172">
        <w:t xml:space="preserve">. Получение слов из БД и </w:t>
      </w:r>
      <w:r w:rsidR="005F7540">
        <w:t>выполнение</w:t>
      </w:r>
      <w:r w:rsidR="002A3F37" w:rsidRPr="00AB3172">
        <w:t xml:space="preserve"> экспорта </w:t>
      </w:r>
      <w:r w:rsidR="005F6192" w:rsidRPr="00AB3172">
        <w:t xml:space="preserve">реализовано в классе </w:t>
      </w:r>
      <w:proofErr w:type="spellStart"/>
      <w:r w:rsidR="005F6192" w:rsidRPr="00AB3172">
        <w:rPr>
          <w:lang w:val="en-US"/>
        </w:rPr>
        <w:t>UserDictionaryExportService</w:t>
      </w:r>
      <w:proofErr w:type="spellEnd"/>
      <w:r w:rsidR="005F6192" w:rsidRPr="00AB3172">
        <w:t xml:space="preserve"> в методе </w:t>
      </w:r>
      <w:proofErr w:type="spellStart"/>
      <w:r w:rsidR="005F6192" w:rsidRPr="00AB3172">
        <w:rPr>
          <w:lang w:val="en-US"/>
        </w:rPr>
        <w:t>ExportLearnedWordsToPdfAsync</w:t>
      </w:r>
      <w:proofErr w:type="spellEnd"/>
      <w:r w:rsidR="005F7540">
        <w:t xml:space="preserve"> (представлен</w:t>
      </w:r>
      <w:r w:rsidR="005F6192" w:rsidRPr="00AB3172">
        <w:t xml:space="preserve"> листингом </w:t>
      </w:r>
      <w:r w:rsidR="007652AB">
        <w:t>8</w:t>
      </w:r>
      <w:r w:rsidR="005F7540">
        <w:t>)</w:t>
      </w:r>
      <w:r w:rsidR="005F6192" w:rsidRPr="00AB3172">
        <w:t>.</w:t>
      </w:r>
    </w:p>
    <w:p w14:paraId="5CEBE179" w14:textId="153BCA08" w:rsidR="00CC1311" w:rsidRPr="00AB3172" w:rsidRDefault="00CC1311" w:rsidP="00CC1311">
      <w:pPr>
        <w:pStyle w:val="aff2"/>
      </w:pPr>
      <w:r w:rsidRPr="00AB3172">
        <w:t xml:space="preserve">Листинг </w:t>
      </w:r>
      <w:r w:rsidR="007652AB">
        <w:t>7</w:t>
      </w:r>
      <w:r w:rsidRPr="00AB3172">
        <w:t xml:space="preserve"> – </w:t>
      </w:r>
      <w:r w:rsidR="00AB3172" w:rsidRPr="00AB3172">
        <w:t>Код м</w:t>
      </w:r>
      <w:r w:rsidRPr="00AB3172">
        <w:t>етод</w:t>
      </w:r>
      <w:r w:rsidR="00AB3172" w:rsidRPr="00AB3172">
        <w:t>а</w:t>
      </w:r>
      <w:r w:rsidRPr="00AB3172">
        <w:t xml:space="preserve"> формирования </w:t>
      </w:r>
      <w:r w:rsidRPr="00AB3172">
        <w:rPr>
          <w:lang w:val="en-US"/>
        </w:rPr>
        <w:t>pdf</w:t>
      </w:r>
      <w:r w:rsidRPr="00AB3172">
        <w:t>-файла</w:t>
      </w:r>
    </w:p>
    <w:p w14:paraId="63E6AA30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public void </w:t>
      </w:r>
      <w:proofErr w:type="gramStart"/>
      <w:r w:rsidRPr="00954F6D">
        <w:rPr>
          <w:lang w:val="en-US"/>
        </w:rPr>
        <w:t>Compose(</w:t>
      </w:r>
      <w:proofErr w:type="spellStart"/>
      <w:proofErr w:type="gramEnd"/>
      <w:r w:rsidRPr="00954F6D">
        <w:rPr>
          <w:lang w:val="en-US"/>
        </w:rPr>
        <w:t>IDocumentContainer</w:t>
      </w:r>
      <w:proofErr w:type="spellEnd"/>
      <w:r w:rsidRPr="00954F6D">
        <w:rPr>
          <w:lang w:val="en-US"/>
        </w:rPr>
        <w:t xml:space="preserve"> container)</w:t>
      </w:r>
    </w:p>
    <w:p w14:paraId="231BE64E" w14:textId="77777777" w:rsidR="00954F6D" w:rsidRDefault="00954F6D" w:rsidP="00954F6D">
      <w:pPr>
        <w:pStyle w:val="aff0"/>
      </w:pPr>
      <w:r>
        <w:t>{</w:t>
      </w:r>
    </w:p>
    <w:p w14:paraId="005F0346" w14:textId="77777777" w:rsidR="00954F6D" w:rsidRDefault="00954F6D" w:rsidP="00954F6D">
      <w:pPr>
        <w:pStyle w:val="aff0"/>
      </w:pPr>
      <w:r>
        <w:t xml:space="preserve">    </w:t>
      </w:r>
      <w:proofErr w:type="spellStart"/>
      <w:proofErr w:type="gramStart"/>
      <w:r>
        <w:t>container.Page</w:t>
      </w:r>
      <w:proofErr w:type="spellEnd"/>
      <w:proofErr w:type="gramEnd"/>
      <w:r>
        <w:t>(</w:t>
      </w:r>
      <w:proofErr w:type="spellStart"/>
      <w:r>
        <w:t>page</w:t>
      </w:r>
      <w:proofErr w:type="spellEnd"/>
      <w:r>
        <w:t xml:space="preserve"> =&gt;</w:t>
      </w:r>
    </w:p>
    <w:p w14:paraId="580D4C1A" w14:textId="77777777" w:rsidR="00954F6D" w:rsidRDefault="00954F6D" w:rsidP="00954F6D">
      <w:pPr>
        <w:pStyle w:val="aff0"/>
      </w:pPr>
      <w:r>
        <w:t xml:space="preserve">    {</w:t>
      </w:r>
    </w:p>
    <w:p w14:paraId="46030F3B" w14:textId="7E6C149C" w:rsidR="00954F6D" w:rsidRDefault="00954F6D" w:rsidP="00954F6D">
      <w:pPr>
        <w:pStyle w:val="aff0"/>
      </w:pPr>
      <w:r>
        <w:t xml:space="preserve">        </w:t>
      </w:r>
      <w:r w:rsidRPr="00954F6D">
        <w:t>//Настройка отступов страницы</w:t>
      </w:r>
    </w:p>
    <w:p w14:paraId="13D7824C" w14:textId="463A4F5A" w:rsidR="00954F6D" w:rsidRDefault="00954F6D" w:rsidP="00954F6D">
      <w:pPr>
        <w:pStyle w:val="aff0"/>
      </w:pPr>
      <w:r>
        <w:t xml:space="preserve">        </w:t>
      </w:r>
      <w:proofErr w:type="spellStart"/>
      <w:proofErr w:type="gramStart"/>
      <w:r>
        <w:t>page.Margin</w:t>
      </w:r>
      <w:proofErr w:type="spellEnd"/>
      <w:proofErr w:type="gramEnd"/>
      <w:r>
        <w:t>(40);</w:t>
      </w:r>
    </w:p>
    <w:p w14:paraId="4DAE55A8" w14:textId="77777777" w:rsidR="00954F6D" w:rsidRDefault="00954F6D" w:rsidP="00954F6D">
      <w:pPr>
        <w:pStyle w:val="aff0"/>
      </w:pPr>
    </w:p>
    <w:p w14:paraId="3418E2C7" w14:textId="135F9E22" w:rsidR="00954F6D" w:rsidRDefault="00954F6D" w:rsidP="00954F6D">
      <w:pPr>
        <w:pStyle w:val="aff0"/>
      </w:pPr>
      <w:r>
        <w:t xml:space="preserve">        //Формирование заголовка страницы</w:t>
      </w:r>
    </w:p>
    <w:p w14:paraId="39C0B07A" w14:textId="77777777" w:rsidR="00954F6D" w:rsidRPr="009B4C8C" w:rsidRDefault="00954F6D" w:rsidP="00954F6D">
      <w:pPr>
        <w:pStyle w:val="aff0"/>
        <w:rPr>
          <w:lang w:val="en-US"/>
        </w:rPr>
      </w:pPr>
      <w:r>
        <w:t xml:space="preserve">        </w:t>
      </w:r>
      <w:proofErr w:type="spellStart"/>
      <w:proofErr w:type="gramStart"/>
      <w:r w:rsidRPr="00074D04">
        <w:rPr>
          <w:lang w:val="en-US"/>
        </w:rPr>
        <w:t>page</w:t>
      </w:r>
      <w:r w:rsidRPr="009B4C8C">
        <w:rPr>
          <w:lang w:val="en-US"/>
        </w:rPr>
        <w:t>.</w:t>
      </w:r>
      <w:r w:rsidRPr="00074D04">
        <w:rPr>
          <w:lang w:val="en-US"/>
        </w:rPr>
        <w:t>Header</w:t>
      </w:r>
      <w:proofErr w:type="spellEnd"/>
      <w:proofErr w:type="gramEnd"/>
      <w:r w:rsidRPr="009B4C8C">
        <w:rPr>
          <w:lang w:val="en-US"/>
        </w:rPr>
        <w:t>()</w:t>
      </w:r>
    </w:p>
    <w:p w14:paraId="303F1D66" w14:textId="77777777" w:rsidR="00954F6D" w:rsidRPr="00954F6D" w:rsidRDefault="00954F6D" w:rsidP="00954F6D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proofErr w:type="gramStart"/>
      <w:r w:rsidRPr="00954F6D">
        <w:rPr>
          <w:lang w:val="en-US"/>
        </w:rPr>
        <w:t>.Text</w:t>
      </w:r>
      <w:proofErr w:type="gramEnd"/>
      <w:r w:rsidRPr="00954F6D">
        <w:rPr>
          <w:lang w:val="en-US"/>
        </w:rPr>
        <w:t>("</w:t>
      </w:r>
      <w:r>
        <w:t>Список</w:t>
      </w:r>
      <w:r w:rsidRPr="00954F6D">
        <w:rPr>
          <w:lang w:val="en-US"/>
        </w:rPr>
        <w:t xml:space="preserve"> </w:t>
      </w:r>
      <w:r>
        <w:t>слов</w:t>
      </w:r>
      <w:r w:rsidRPr="00954F6D">
        <w:rPr>
          <w:lang w:val="en-US"/>
        </w:rPr>
        <w:t>")</w:t>
      </w:r>
    </w:p>
    <w:p w14:paraId="0057AD2C" w14:textId="77777777" w:rsidR="00954F6D" w:rsidRPr="009B4C8C" w:rsidRDefault="00954F6D" w:rsidP="00954F6D">
      <w:pPr>
        <w:pStyle w:val="aff0"/>
      </w:pPr>
      <w:r w:rsidRPr="00954F6D">
        <w:rPr>
          <w:lang w:val="en-US"/>
        </w:rPr>
        <w:t xml:space="preserve">            </w:t>
      </w:r>
      <w:proofErr w:type="gramStart"/>
      <w:r w:rsidRPr="009B4C8C">
        <w:t>.</w:t>
      </w:r>
      <w:proofErr w:type="spellStart"/>
      <w:r w:rsidRPr="00954F6D">
        <w:rPr>
          <w:lang w:val="en-US"/>
        </w:rPr>
        <w:t>FontSize</w:t>
      </w:r>
      <w:proofErr w:type="spellEnd"/>
      <w:proofErr w:type="gramEnd"/>
      <w:r w:rsidRPr="009B4C8C">
        <w:t>(20)</w:t>
      </w:r>
    </w:p>
    <w:p w14:paraId="3E9B1FAA" w14:textId="77777777" w:rsidR="00954F6D" w:rsidRPr="009B4C8C" w:rsidRDefault="00954F6D" w:rsidP="00954F6D">
      <w:pPr>
        <w:pStyle w:val="aff0"/>
      </w:pPr>
      <w:r w:rsidRPr="009B4C8C">
        <w:t xml:space="preserve">            </w:t>
      </w:r>
      <w:proofErr w:type="gramStart"/>
      <w:r w:rsidRPr="009B4C8C">
        <w:t>.</w:t>
      </w:r>
      <w:proofErr w:type="spellStart"/>
      <w:r w:rsidRPr="00954F6D">
        <w:rPr>
          <w:lang w:val="en-US"/>
        </w:rPr>
        <w:t>SemiBold</w:t>
      </w:r>
      <w:proofErr w:type="spellEnd"/>
      <w:proofErr w:type="gramEnd"/>
      <w:r w:rsidRPr="009B4C8C">
        <w:t>()</w:t>
      </w:r>
    </w:p>
    <w:p w14:paraId="601A9CD1" w14:textId="77777777" w:rsidR="00954F6D" w:rsidRDefault="00954F6D" w:rsidP="00954F6D">
      <w:pPr>
        <w:pStyle w:val="aff0"/>
      </w:pPr>
      <w:r w:rsidRPr="009B4C8C">
        <w:t xml:space="preserve">            </w:t>
      </w:r>
      <w:proofErr w:type="gramStart"/>
      <w:r>
        <w:t>.</w:t>
      </w:r>
      <w:proofErr w:type="spellStart"/>
      <w:r>
        <w:t>AlignCenter</w:t>
      </w:r>
      <w:proofErr w:type="spellEnd"/>
      <w:proofErr w:type="gramEnd"/>
      <w:r>
        <w:t>();</w:t>
      </w:r>
    </w:p>
    <w:p w14:paraId="77FEE0E7" w14:textId="77777777" w:rsidR="00954F6D" w:rsidRDefault="00954F6D" w:rsidP="00954F6D">
      <w:pPr>
        <w:pStyle w:val="aff0"/>
      </w:pPr>
    </w:p>
    <w:p w14:paraId="0806FC1A" w14:textId="564242C3" w:rsidR="00954F6D" w:rsidRDefault="00954F6D" w:rsidP="00954F6D">
      <w:pPr>
        <w:pStyle w:val="aff0"/>
      </w:pPr>
      <w:r>
        <w:t xml:space="preserve">        //Формирование основной области документа</w:t>
      </w:r>
    </w:p>
    <w:p w14:paraId="0F02206E" w14:textId="77777777" w:rsidR="00954F6D" w:rsidRDefault="00954F6D" w:rsidP="00954F6D">
      <w:pPr>
        <w:pStyle w:val="aff0"/>
      </w:pPr>
      <w:r>
        <w:t xml:space="preserve">        </w:t>
      </w:r>
      <w:proofErr w:type="spellStart"/>
      <w:proofErr w:type="gramStart"/>
      <w:r>
        <w:t>page.Content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Column</w:t>
      </w:r>
      <w:proofErr w:type="spellEnd"/>
      <w:proofErr w:type="gramEnd"/>
      <w:r>
        <w:t>(</w:t>
      </w:r>
      <w:proofErr w:type="spellStart"/>
      <w:r>
        <w:t>col</w:t>
      </w:r>
      <w:proofErr w:type="spellEnd"/>
      <w:r>
        <w:t xml:space="preserve"> =&gt;</w:t>
      </w:r>
    </w:p>
    <w:p w14:paraId="5FA2CB2A" w14:textId="77777777" w:rsidR="00954F6D" w:rsidRDefault="00954F6D" w:rsidP="00954F6D">
      <w:pPr>
        <w:pStyle w:val="aff0"/>
      </w:pPr>
      <w:r>
        <w:t xml:space="preserve">        {</w:t>
      </w:r>
    </w:p>
    <w:p w14:paraId="0358F4BC" w14:textId="47080676" w:rsidR="00954F6D" w:rsidRDefault="00954F6D" w:rsidP="00954F6D">
      <w:pPr>
        <w:pStyle w:val="aff0"/>
      </w:pPr>
      <w:r>
        <w:t xml:space="preserve">            //Настройка интервалов между элементами</w:t>
      </w:r>
    </w:p>
    <w:p w14:paraId="06B1880C" w14:textId="77777777" w:rsidR="00954F6D" w:rsidRDefault="00954F6D" w:rsidP="00954F6D">
      <w:pPr>
        <w:pStyle w:val="aff0"/>
      </w:pPr>
      <w:r>
        <w:t xml:space="preserve">            </w:t>
      </w:r>
      <w:proofErr w:type="spellStart"/>
      <w:proofErr w:type="gramStart"/>
      <w:r>
        <w:t>col.Spacing</w:t>
      </w:r>
      <w:proofErr w:type="spellEnd"/>
      <w:proofErr w:type="gramEnd"/>
      <w:r>
        <w:t>(5);</w:t>
      </w:r>
    </w:p>
    <w:p w14:paraId="63BCED3A" w14:textId="77777777" w:rsidR="00954F6D" w:rsidRDefault="00954F6D" w:rsidP="00954F6D">
      <w:pPr>
        <w:pStyle w:val="aff0"/>
      </w:pPr>
    </w:p>
    <w:p w14:paraId="61E5C51A" w14:textId="19ECAB9F" w:rsidR="00954F6D" w:rsidRDefault="00954F6D" w:rsidP="00954F6D">
      <w:pPr>
        <w:pStyle w:val="aff0"/>
      </w:pPr>
      <w:r>
        <w:t xml:space="preserve">            //Обработка пустого набора данных</w:t>
      </w:r>
    </w:p>
    <w:p w14:paraId="46C75A06" w14:textId="77777777" w:rsidR="00954F6D" w:rsidRDefault="00954F6D" w:rsidP="00954F6D">
      <w:pPr>
        <w:pStyle w:val="aff0"/>
      </w:pPr>
      <w:r>
        <w:t xml:space="preserve">            </w:t>
      </w:r>
      <w:proofErr w:type="spellStart"/>
      <w:r>
        <w:t>if</w:t>
      </w:r>
      <w:proofErr w:type="spellEnd"/>
      <w:r>
        <w:t xml:space="preserve"> (_</w:t>
      </w:r>
      <w:proofErr w:type="spellStart"/>
      <w:proofErr w:type="gramStart"/>
      <w:r>
        <w:t>items.Count</w:t>
      </w:r>
      <w:proofErr w:type="spellEnd"/>
      <w:proofErr w:type="gramEnd"/>
      <w:r>
        <w:t xml:space="preserve"> == 0)</w:t>
      </w:r>
    </w:p>
    <w:p w14:paraId="68D58160" w14:textId="77777777" w:rsidR="00954F6D" w:rsidRDefault="00954F6D" w:rsidP="00954F6D">
      <w:pPr>
        <w:pStyle w:val="aff0"/>
      </w:pPr>
      <w:r>
        <w:t xml:space="preserve">            {</w:t>
      </w:r>
    </w:p>
    <w:p w14:paraId="61D140FA" w14:textId="77777777" w:rsidR="00954F6D" w:rsidRDefault="00954F6D" w:rsidP="00954F6D">
      <w:pPr>
        <w:pStyle w:val="aff0"/>
      </w:pPr>
      <w:r>
        <w:t xml:space="preserve">                </w:t>
      </w:r>
      <w:proofErr w:type="spellStart"/>
      <w:proofErr w:type="gramStart"/>
      <w:r>
        <w:t>col.Item</w:t>
      </w:r>
      <w:proofErr w:type="spellEnd"/>
      <w:proofErr w:type="gramEnd"/>
      <w:r>
        <w:t>(</w:t>
      </w:r>
      <w:proofErr w:type="gramStart"/>
      <w:r>
        <w:t>).Text</w:t>
      </w:r>
      <w:proofErr w:type="gramEnd"/>
      <w:r>
        <w:t>("Нет слов для экспорта.")</w:t>
      </w:r>
    </w:p>
    <w:p w14:paraId="33B68F63" w14:textId="77777777" w:rsidR="00954F6D" w:rsidRPr="00C67004" w:rsidRDefault="00954F6D" w:rsidP="00954F6D">
      <w:pPr>
        <w:pStyle w:val="aff0"/>
        <w:rPr>
          <w:lang w:val="en-US"/>
        </w:rPr>
      </w:pPr>
      <w:r>
        <w:t xml:space="preserve">                    </w:t>
      </w:r>
      <w:proofErr w:type="gramStart"/>
      <w:r w:rsidRPr="00C67004">
        <w:rPr>
          <w:lang w:val="en-US"/>
        </w:rPr>
        <w:t>.</w:t>
      </w:r>
      <w:proofErr w:type="spellStart"/>
      <w:r w:rsidRPr="00C67004">
        <w:rPr>
          <w:lang w:val="en-US"/>
        </w:rPr>
        <w:t>FontSize</w:t>
      </w:r>
      <w:proofErr w:type="spellEnd"/>
      <w:proofErr w:type="gramEnd"/>
      <w:r w:rsidRPr="00C67004">
        <w:rPr>
          <w:lang w:val="en-US"/>
        </w:rPr>
        <w:t>(12);</w:t>
      </w:r>
    </w:p>
    <w:p w14:paraId="7DA79743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return;</w:t>
      </w:r>
    </w:p>
    <w:p w14:paraId="2162DE6D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}</w:t>
      </w:r>
    </w:p>
    <w:p w14:paraId="68FBC374" w14:textId="77777777" w:rsidR="00954F6D" w:rsidRPr="00C67004" w:rsidRDefault="00954F6D" w:rsidP="00954F6D">
      <w:pPr>
        <w:pStyle w:val="aff0"/>
        <w:rPr>
          <w:lang w:val="en-US"/>
        </w:rPr>
      </w:pPr>
    </w:p>
    <w:p w14:paraId="1D861A66" w14:textId="2780A291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//</w:t>
      </w:r>
      <w:r>
        <w:t>Формирование</w:t>
      </w:r>
      <w:r w:rsidRPr="00C67004">
        <w:rPr>
          <w:lang w:val="en-US"/>
        </w:rPr>
        <w:t xml:space="preserve"> </w:t>
      </w:r>
      <w:r>
        <w:t>элементов</w:t>
      </w:r>
      <w:r w:rsidRPr="00C67004">
        <w:rPr>
          <w:lang w:val="en-US"/>
        </w:rPr>
        <w:t xml:space="preserve"> </w:t>
      </w:r>
      <w:r>
        <w:t>списка</w:t>
      </w:r>
    </w:p>
    <w:p w14:paraId="3CAF8C0D" w14:textId="77777777" w:rsidR="00954F6D" w:rsidRPr="00954F6D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lastRenderedPageBreak/>
        <w:t xml:space="preserve">            </w:t>
      </w:r>
      <w:r w:rsidRPr="00954F6D">
        <w:rPr>
          <w:lang w:val="en-US"/>
        </w:rPr>
        <w:t>foreach (var item in _items)</w:t>
      </w:r>
    </w:p>
    <w:p w14:paraId="359CB620" w14:textId="77777777" w:rsidR="00954F6D" w:rsidRPr="00C67004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</w:t>
      </w:r>
      <w:r w:rsidRPr="00C67004">
        <w:rPr>
          <w:lang w:val="en-US"/>
        </w:rPr>
        <w:t>{</w:t>
      </w:r>
    </w:p>
    <w:p w14:paraId="5803B693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</w:t>
      </w:r>
      <w:proofErr w:type="spellStart"/>
      <w:proofErr w:type="gramStart"/>
      <w:r w:rsidRPr="00C67004">
        <w:rPr>
          <w:lang w:val="en-US"/>
        </w:rPr>
        <w:t>col.Item</w:t>
      </w:r>
      <w:proofErr w:type="spellEnd"/>
      <w:proofErr w:type="gramEnd"/>
      <w:r w:rsidRPr="00C67004">
        <w:rPr>
          <w:lang w:val="en-US"/>
        </w:rPr>
        <w:t>(</w:t>
      </w:r>
      <w:proofErr w:type="gramStart"/>
      <w:r w:rsidRPr="00C67004">
        <w:rPr>
          <w:lang w:val="en-US"/>
        </w:rPr>
        <w:t>).Text</w:t>
      </w:r>
      <w:proofErr w:type="gramEnd"/>
      <w:r w:rsidRPr="00C67004">
        <w:rPr>
          <w:lang w:val="en-US"/>
        </w:rPr>
        <w:t>(text =&gt;</w:t>
      </w:r>
    </w:p>
    <w:p w14:paraId="4991BB1D" w14:textId="78504871" w:rsidR="00954F6D" w:rsidRPr="00C67004" w:rsidRDefault="00954F6D" w:rsidP="000039BB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{</w:t>
      </w:r>
    </w:p>
    <w:p w14:paraId="76C4220C" w14:textId="77777777" w:rsidR="00954F6D" w:rsidRPr="00954F6D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</w:t>
      </w:r>
      <w:r w:rsidRPr="00954F6D">
        <w:rPr>
          <w:lang w:val="en-US"/>
        </w:rPr>
        <w:t xml:space="preserve">var </w:t>
      </w:r>
      <w:proofErr w:type="spellStart"/>
      <w:r w:rsidRPr="00954F6D">
        <w:rPr>
          <w:lang w:val="en-US"/>
        </w:rPr>
        <w:t>wordPart</w:t>
      </w:r>
      <w:proofErr w:type="spellEnd"/>
      <w:r w:rsidRPr="00954F6D">
        <w:rPr>
          <w:lang w:val="en-US"/>
        </w:rPr>
        <w:t xml:space="preserve"> = </w:t>
      </w:r>
      <w:proofErr w:type="gramStart"/>
      <w:r w:rsidRPr="00954F6D">
        <w:rPr>
          <w:lang w:val="en-US"/>
        </w:rPr>
        <w:t>item.Word</w:t>
      </w:r>
      <w:proofErr w:type="gramEnd"/>
      <w:r w:rsidRPr="00954F6D">
        <w:rPr>
          <w:lang w:val="en-US"/>
        </w:rPr>
        <w:t>;</w:t>
      </w:r>
    </w:p>
    <w:p w14:paraId="7CE4C74C" w14:textId="77777777" w:rsidR="000039BB" w:rsidRPr="000039BB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var </w:t>
      </w:r>
      <w:proofErr w:type="spellStart"/>
      <w:r w:rsidRPr="00954F6D">
        <w:rPr>
          <w:lang w:val="en-US"/>
        </w:rPr>
        <w:t>transPart</w:t>
      </w:r>
      <w:proofErr w:type="spellEnd"/>
      <w:r w:rsidRPr="00954F6D">
        <w:rPr>
          <w:lang w:val="en-US"/>
        </w:rPr>
        <w:t xml:space="preserve"> =</w:t>
      </w:r>
    </w:p>
    <w:p w14:paraId="161E0E3B" w14:textId="674DF415" w:rsidR="000039BB" w:rsidRPr="00C67004" w:rsidRDefault="000039BB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    </w:t>
      </w:r>
      <w:proofErr w:type="spellStart"/>
      <w:proofErr w:type="gramStart"/>
      <w:r w:rsidR="00954F6D" w:rsidRPr="00954F6D">
        <w:rPr>
          <w:lang w:val="en-US"/>
        </w:rPr>
        <w:t>string.IsNullOrWhiteSpace</w:t>
      </w:r>
      <w:proofErr w:type="spellEnd"/>
      <w:proofErr w:type="gramEnd"/>
      <w:r w:rsidR="00954F6D" w:rsidRPr="00954F6D">
        <w:rPr>
          <w:lang w:val="en-US"/>
        </w:rPr>
        <w:t>(</w:t>
      </w:r>
    </w:p>
    <w:p w14:paraId="5D5B1062" w14:textId="6050E0B8" w:rsidR="00954F6D" w:rsidRPr="00954F6D" w:rsidRDefault="000039BB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        </w:t>
      </w:r>
      <w:proofErr w:type="spellStart"/>
      <w:proofErr w:type="gramStart"/>
      <w:r w:rsidR="00954F6D" w:rsidRPr="00954F6D">
        <w:rPr>
          <w:lang w:val="en-US"/>
        </w:rPr>
        <w:t>item.Transcription</w:t>
      </w:r>
      <w:proofErr w:type="spellEnd"/>
      <w:proofErr w:type="gramEnd"/>
      <w:r w:rsidR="00954F6D" w:rsidRPr="00954F6D">
        <w:rPr>
          <w:lang w:val="en-US"/>
        </w:rPr>
        <w:t>)</w:t>
      </w:r>
    </w:p>
    <w:p w14:paraId="09905A58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    ? null</w:t>
      </w:r>
    </w:p>
    <w:p w14:paraId="01E6942D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    : $" [{</w:t>
      </w:r>
      <w:proofErr w:type="spellStart"/>
      <w:proofErr w:type="gramStart"/>
      <w:r w:rsidRPr="00954F6D">
        <w:rPr>
          <w:lang w:val="en-US"/>
        </w:rPr>
        <w:t>item.Transcription</w:t>
      </w:r>
      <w:proofErr w:type="spellEnd"/>
      <w:proofErr w:type="gramEnd"/>
      <w:r w:rsidRPr="00954F6D">
        <w:rPr>
          <w:lang w:val="en-US"/>
        </w:rPr>
        <w:t>}]";</w:t>
      </w:r>
    </w:p>
    <w:p w14:paraId="4DD38DCC" w14:textId="77777777" w:rsidR="000039BB" w:rsidRPr="00C67004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var </w:t>
      </w:r>
      <w:proofErr w:type="spellStart"/>
      <w:r w:rsidRPr="00954F6D">
        <w:rPr>
          <w:lang w:val="en-US"/>
        </w:rPr>
        <w:t>translationPart</w:t>
      </w:r>
      <w:proofErr w:type="spellEnd"/>
      <w:r w:rsidRPr="00954F6D">
        <w:rPr>
          <w:lang w:val="en-US"/>
        </w:rPr>
        <w:t xml:space="preserve"> = </w:t>
      </w:r>
    </w:p>
    <w:p w14:paraId="05CF2A4A" w14:textId="6A20A41C" w:rsidR="00954F6D" w:rsidRPr="00954F6D" w:rsidRDefault="000039BB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</w:t>
      </w:r>
      <w:r w:rsidRPr="00C67004">
        <w:rPr>
          <w:lang w:val="en-US"/>
        </w:rPr>
        <w:t xml:space="preserve">                       </w:t>
      </w:r>
      <w:r w:rsidR="00954F6D" w:rsidRPr="00954F6D">
        <w:rPr>
          <w:lang w:val="en-US"/>
        </w:rPr>
        <w:t>$" {</w:t>
      </w:r>
      <w:proofErr w:type="spellStart"/>
      <w:proofErr w:type="gramStart"/>
      <w:r w:rsidR="00954F6D" w:rsidRPr="00954F6D">
        <w:rPr>
          <w:lang w:val="en-US"/>
        </w:rPr>
        <w:t>item.Translation</w:t>
      </w:r>
      <w:proofErr w:type="spellEnd"/>
      <w:proofErr w:type="gramEnd"/>
      <w:r w:rsidR="00954F6D" w:rsidRPr="00954F6D">
        <w:rPr>
          <w:lang w:val="en-US"/>
        </w:rPr>
        <w:t>}";</w:t>
      </w:r>
    </w:p>
    <w:p w14:paraId="1DB8FDEF" w14:textId="77777777" w:rsidR="00954F6D" w:rsidRPr="000039BB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</w:t>
      </w:r>
      <w:proofErr w:type="spellStart"/>
      <w:proofErr w:type="gramStart"/>
      <w:r w:rsidRPr="000039BB">
        <w:rPr>
          <w:lang w:val="en-US"/>
        </w:rPr>
        <w:t>text.Span</w:t>
      </w:r>
      <w:proofErr w:type="spellEnd"/>
      <w:proofErr w:type="gramEnd"/>
      <w:r w:rsidRPr="000039BB">
        <w:rPr>
          <w:lang w:val="en-US"/>
        </w:rPr>
        <w:t>(</w:t>
      </w:r>
      <w:proofErr w:type="spellStart"/>
      <w:r w:rsidRPr="000039BB">
        <w:rPr>
          <w:lang w:val="en-US"/>
        </w:rPr>
        <w:t>wordPart</w:t>
      </w:r>
      <w:proofErr w:type="spellEnd"/>
      <w:proofErr w:type="gramStart"/>
      <w:r w:rsidRPr="000039BB">
        <w:rPr>
          <w:lang w:val="en-US"/>
        </w:rPr>
        <w:t>).</w:t>
      </w:r>
      <w:proofErr w:type="spellStart"/>
      <w:r w:rsidRPr="000039BB">
        <w:rPr>
          <w:lang w:val="en-US"/>
        </w:rPr>
        <w:t>SemiBold</w:t>
      </w:r>
      <w:proofErr w:type="spellEnd"/>
      <w:proofErr w:type="gramEnd"/>
      <w:r w:rsidRPr="000039BB">
        <w:rPr>
          <w:lang w:val="en-US"/>
        </w:rPr>
        <w:t>();</w:t>
      </w:r>
    </w:p>
    <w:p w14:paraId="50584FC1" w14:textId="77777777" w:rsidR="00954F6D" w:rsidRPr="000039BB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if (</w:t>
      </w:r>
      <w:proofErr w:type="spellStart"/>
      <w:proofErr w:type="gramStart"/>
      <w:r w:rsidRPr="000039BB">
        <w:rPr>
          <w:lang w:val="en-US"/>
        </w:rPr>
        <w:t>transPart</w:t>
      </w:r>
      <w:proofErr w:type="spellEnd"/>
      <w:r w:rsidRPr="000039BB">
        <w:rPr>
          <w:lang w:val="en-US"/>
        </w:rPr>
        <w:t xml:space="preserve"> !</w:t>
      </w:r>
      <w:proofErr w:type="gramEnd"/>
      <w:r w:rsidRPr="000039BB">
        <w:rPr>
          <w:lang w:val="en-US"/>
        </w:rPr>
        <w:t>= null)</w:t>
      </w:r>
    </w:p>
    <w:p w14:paraId="66F88071" w14:textId="77777777" w:rsidR="00954F6D" w:rsidRPr="00954F6D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    </w:t>
      </w:r>
      <w:proofErr w:type="spellStart"/>
      <w:proofErr w:type="gramStart"/>
      <w:r w:rsidRPr="00954F6D">
        <w:rPr>
          <w:lang w:val="en-US"/>
        </w:rPr>
        <w:t>text.Span</w:t>
      </w:r>
      <w:proofErr w:type="spellEnd"/>
      <w:proofErr w:type="gramEnd"/>
      <w:r w:rsidRPr="00954F6D">
        <w:rPr>
          <w:lang w:val="en-US"/>
        </w:rPr>
        <w:t>(</w:t>
      </w:r>
      <w:proofErr w:type="spellStart"/>
      <w:r w:rsidRPr="00954F6D">
        <w:rPr>
          <w:lang w:val="en-US"/>
        </w:rPr>
        <w:t>transPart</w:t>
      </w:r>
      <w:proofErr w:type="spellEnd"/>
      <w:proofErr w:type="gramStart"/>
      <w:r w:rsidRPr="00954F6D">
        <w:rPr>
          <w:lang w:val="en-US"/>
        </w:rPr>
        <w:t>).Italic</w:t>
      </w:r>
      <w:proofErr w:type="gramEnd"/>
      <w:r w:rsidRPr="00954F6D">
        <w:rPr>
          <w:lang w:val="en-US"/>
        </w:rPr>
        <w:t>();</w:t>
      </w:r>
    </w:p>
    <w:p w14:paraId="62718CA4" w14:textId="77777777" w:rsidR="00954F6D" w:rsidRPr="009B4C8C" w:rsidRDefault="00954F6D" w:rsidP="00954F6D">
      <w:pPr>
        <w:pStyle w:val="aff0"/>
      </w:pPr>
      <w:r w:rsidRPr="00954F6D">
        <w:rPr>
          <w:lang w:val="en-US"/>
        </w:rPr>
        <w:t xml:space="preserve">                    </w:t>
      </w:r>
      <w:proofErr w:type="gramStart"/>
      <w:r w:rsidRPr="00C67004">
        <w:rPr>
          <w:lang w:val="en-US"/>
        </w:rPr>
        <w:t>text</w:t>
      </w:r>
      <w:r w:rsidRPr="009B4C8C">
        <w:t>.</w:t>
      </w:r>
      <w:r w:rsidRPr="00C67004">
        <w:rPr>
          <w:lang w:val="en-US"/>
        </w:rPr>
        <w:t>Span</w:t>
      </w:r>
      <w:proofErr w:type="gramEnd"/>
      <w:r w:rsidRPr="009B4C8C">
        <w:t>(</w:t>
      </w:r>
      <w:proofErr w:type="spellStart"/>
      <w:r w:rsidRPr="00C67004">
        <w:rPr>
          <w:lang w:val="en-US"/>
        </w:rPr>
        <w:t>translationPart</w:t>
      </w:r>
      <w:proofErr w:type="spellEnd"/>
      <w:r w:rsidRPr="009B4C8C">
        <w:t>);</w:t>
      </w:r>
    </w:p>
    <w:p w14:paraId="392D5ACD" w14:textId="77777777" w:rsidR="00954F6D" w:rsidRDefault="00954F6D" w:rsidP="00954F6D">
      <w:pPr>
        <w:pStyle w:val="aff0"/>
      </w:pPr>
      <w:r w:rsidRPr="009B4C8C">
        <w:t xml:space="preserve">                </w:t>
      </w:r>
      <w:r>
        <w:t>});</w:t>
      </w:r>
    </w:p>
    <w:p w14:paraId="1C01418B" w14:textId="77777777" w:rsidR="00954F6D" w:rsidRDefault="00954F6D" w:rsidP="00954F6D">
      <w:pPr>
        <w:pStyle w:val="aff0"/>
      </w:pPr>
      <w:r>
        <w:t xml:space="preserve">            }</w:t>
      </w:r>
    </w:p>
    <w:p w14:paraId="773C2784" w14:textId="77777777" w:rsidR="00954F6D" w:rsidRDefault="00954F6D" w:rsidP="00954F6D">
      <w:pPr>
        <w:pStyle w:val="aff0"/>
      </w:pPr>
      <w:r>
        <w:t xml:space="preserve">        });</w:t>
      </w:r>
    </w:p>
    <w:p w14:paraId="59C4F1BB" w14:textId="77777777" w:rsidR="00954F6D" w:rsidRDefault="00954F6D" w:rsidP="00954F6D">
      <w:pPr>
        <w:pStyle w:val="aff0"/>
      </w:pPr>
    </w:p>
    <w:p w14:paraId="737A79A8" w14:textId="7C95587D" w:rsidR="00954F6D" w:rsidRDefault="00954F6D" w:rsidP="00954F6D">
      <w:pPr>
        <w:pStyle w:val="aff0"/>
      </w:pPr>
      <w:r>
        <w:t xml:space="preserve">        //Формирование нижней части страницы</w:t>
      </w:r>
    </w:p>
    <w:p w14:paraId="3C9A235C" w14:textId="77777777" w:rsidR="00954F6D" w:rsidRPr="009B4C8C" w:rsidRDefault="00954F6D" w:rsidP="00954F6D">
      <w:pPr>
        <w:pStyle w:val="aff0"/>
        <w:rPr>
          <w:lang w:val="en-US"/>
        </w:rPr>
      </w:pPr>
      <w:r>
        <w:t xml:space="preserve">        </w:t>
      </w:r>
      <w:proofErr w:type="spellStart"/>
      <w:proofErr w:type="gramStart"/>
      <w:r w:rsidRPr="00954F6D">
        <w:rPr>
          <w:lang w:val="en-US"/>
        </w:rPr>
        <w:t>page</w:t>
      </w:r>
      <w:r w:rsidRPr="009B4C8C">
        <w:rPr>
          <w:lang w:val="en-US"/>
        </w:rPr>
        <w:t>.</w:t>
      </w:r>
      <w:r w:rsidRPr="00954F6D">
        <w:rPr>
          <w:lang w:val="en-US"/>
        </w:rPr>
        <w:t>Footer</w:t>
      </w:r>
      <w:proofErr w:type="spellEnd"/>
      <w:proofErr w:type="gramEnd"/>
      <w:r w:rsidRPr="009B4C8C">
        <w:rPr>
          <w:lang w:val="en-US"/>
        </w:rPr>
        <w:t>()</w:t>
      </w:r>
    </w:p>
    <w:p w14:paraId="004B47AF" w14:textId="77777777" w:rsidR="00954F6D" w:rsidRPr="009B4C8C" w:rsidRDefault="00954F6D" w:rsidP="00954F6D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proofErr w:type="gramStart"/>
      <w:r w:rsidRPr="009B4C8C">
        <w:rPr>
          <w:lang w:val="en-US"/>
        </w:rPr>
        <w:t>.</w:t>
      </w:r>
      <w:proofErr w:type="spellStart"/>
      <w:r w:rsidRPr="00954F6D">
        <w:rPr>
          <w:lang w:val="en-US"/>
        </w:rPr>
        <w:t>AlignCenter</w:t>
      </w:r>
      <w:proofErr w:type="spellEnd"/>
      <w:proofErr w:type="gramEnd"/>
      <w:r w:rsidRPr="009B4C8C">
        <w:rPr>
          <w:lang w:val="en-US"/>
        </w:rPr>
        <w:t>()</w:t>
      </w:r>
    </w:p>
    <w:p w14:paraId="6309AE15" w14:textId="77777777" w:rsidR="00954F6D" w:rsidRPr="009B4C8C" w:rsidRDefault="00954F6D" w:rsidP="00954F6D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proofErr w:type="gramStart"/>
      <w:r w:rsidRPr="009B4C8C">
        <w:rPr>
          <w:lang w:val="en-US"/>
        </w:rPr>
        <w:t>.</w:t>
      </w:r>
      <w:r w:rsidRPr="00954F6D">
        <w:rPr>
          <w:lang w:val="en-US"/>
        </w:rPr>
        <w:t>Text</w:t>
      </w:r>
      <w:proofErr w:type="gramEnd"/>
      <w:r w:rsidRPr="009B4C8C">
        <w:rPr>
          <w:lang w:val="en-US"/>
        </w:rPr>
        <w:t>(</w:t>
      </w:r>
      <w:r w:rsidRPr="00954F6D">
        <w:rPr>
          <w:lang w:val="en-US"/>
        </w:rPr>
        <w:t>x</w:t>
      </w:r>
      <w:r w:rsidRPr="009B4C8C">
        <w:rPr>
          <w:lang w:val="en-US"/>
        </w:rPr>
        <w:t xml:space="preserve"> =&gt;</w:t>
      </w:r>
    </w:p>
    <w:p w14:paraId="05684D9A" w14:textId="77777777" w:rsidR="00954F6D" w:rsidRDefault="00954F6D" w:rsidP="00954F6D">
      <w:pPr>
        <w:pStyle w:val="aff0"/>
      </w:pPr>
      <w:r w:rsidRPr="009B4C8C">
        <w:rPr>
          <w:lang w:val="en-US"/>
        </w:rPr>
        <w:t xml:space="preserve">            </w:t>
      </w:r>
      <w:r>
        <w:t>{</w:t>
      </w:r>
    </w:p>
    <w:p w14:paraId="0D75B303" w14:textId="77777777" w:rsidR="00954F6D" w:rsidRDefault="00954F6D" w:rsidP="00954F6D">
      <w:pPr>
        <w:pStyle w:val="aff0"/>
      </w:pPr>
      <w:r>
        <w:t xml:space="preserve">                // Вывод номера страницы</w:t>
      </w:r>
    </w:p>
    <w:p w14:paraId="7761380D" w14:textId="77777777" w:rsidR="00954F6D" w:rsidRPr="00C67004" w:rsidRDefault="00954F6D" w:rsidP="00954F6D">
      <w:pPr>
        <w:pStyle w:val="aff0"/>
        <w:rPr>
          <w:lang w:val="en-US"/>
        </w:rPr>
      </w:pPr>
      <w:r>
        <w:t xml:space="preserve">                </w:t>
      </w:r>
      <w:proofErr w:type="spellStart"/>
      <w:r w:rsidRPr="00C67004">
        <w:rPr>
          <w:lang w:val="en-US"/>
        </w:rPr>
        <w:t>x.</w:t>
      </w:r>
      <w:proofErr w:type="gramStart"/>
      <w:r w:rsidRPr="00C67004">
        <w:rPr>
          <w:lang w:val="en-US"/>
        </w:rPr>
        <w:t>CurrentPageNumber</w:t>
      </w:r>
      <w:proofErr w:type="spellEnd"/>
      <w:r w:rsidRPr="00C67004">
        <w:rPr>
          <w:lang w:val="en-US"/>
        </w:rPr>
        <w:t>(</w:t>
      </w:r>
      <w:proofErr w:type="gramEnd"/>
      <w:r w:rsidRPr="00C67004">
        <w:rPr>
          <w:lang w:val="en-US"/>
        </w:rPr>
        <w:t>);</w:t>
      </w:r>
    </w:p>
    <w:p w14:paraId="67B0533D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</w:t>
      </w:r>
      <w:proofErr w:type="spellStart"/>
      <w:r w:rsidRPr="00C67004">
        <w:rPr>
          <w:lang w:val="en-US"/>
        </w:rPr>
        <w:t>x.</w:t>
      </w:r>
      <w:proofErr w:type="gramStart"/>
      <w:r w:rsidRPr="00C67004">
        <w:rPr>
          <w:lang w:val="en-US"/>
        </w:rPr>
        <w:t>Span</w:t>
      </w:r>
      <w:proofErr w:type="spellEnd"/>
      <w:r w:rsidRPr="00C67004">
        <w:rPr>
          <w:lang w:val="en-US"/>
        </w:rPr>
        <w:t>(</w:t>
      </w:r>
      <w:proofErr w:type="gramEnd"/>
      <w:r w:rsidRPr="00C67004">
        <w:rPr>
          <w:lang w:val="en-US"/>
        </w:rPr>
        <w:t>" / ");</w:t>
      </w:r>
    </w:p>
    <w:p w14:paraId="72764990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</w:t>
      </w:r>
      <w:proofErr w:type="spellStart"/>
      <w:r w:rsidRPr="00C67004">
        <w:rPr>
          <w:lang w:val="en-US"/>
        </w:rPr>
        <w:t>x.</w:t>
      </w:r>
      <w:proofErr w:type="gramStart"/>
      <w:r w:rsidRPr="00C67004">
        <w:rPr>
          <w:lang w:val="en-US"/>
        </w:rPr>
        <w:t>TotalPages</w:t>
      </w:r>
      <w:proofErr w:type="spellEnd"/>
      <w:r w:rsidRPr="00C67004">
        <w:rPr>
          <w:lang w:val="en-US"/>
        </w:rPr>
        <w:t>(</w:t>
      </w:r>
      <w:proofErr w:type="gramEnd"/>
      <w:r w:rsidRPr="00C67004">
        <w:rPr>
          <w:lang w:val="en-US"/>
        </w:rPr>
        <w:t>);</w:t>
      </w:r>
    </w:p>
    <w:p w14:paraId="3EF10390" w14:textId="77777777" w:rsidR="00954F6D" w:rsidRDefault="00954F6D" w:rsidP="00954F6D">
      <w:pPr>
        <w:pStyle w:val="aff0"/>
      </w:pPr>
      <w:r w:rsidRPr="00C67004">
        <w:rPr>
          <w:lang w:val="en-US"/>
        </w:rPr>
        <w:t xml:space="preserve">            </w:t>
      </w:r>
      <w:r>
        <w:t>});</w:t>
      </w:r>
    </w:p>
    <w:p w14:paraId="3F2274AB" w14:textId="77777777" w:rsidR="00954F6D" w:rsidRDefault="00954F6D" w:rsidP="00954F6D">
      <w:pPr>
        <w:pStyle w:val="aff0"/>
      </w:pPr>
      <w:r>
        <w:t xml:space="preserve">    });</w:t>
      </w:r>
    </w:p>
    <w:p w14:paraId="2482B0F4" w14:textId="27E2974B" w:rsidR="00474AB6" w:rsidRPr="00F27805" w:rsidRDefault="00954F6D" w:rsidP="00954F6D">
      <w:pPr>
        <w:pStyle w:val="aff0"/>
      </w:pPr>
      <w:r>
        <w:t>}</w:t>
      </w:r>
    </w:p>
    <w:p w14:paraId="205DDD6F" w14:textId="05685464" w:rsidR="005F6192" w:rsidRPr="00AB3172" w:rsidRDefault="005F6192" w:rsidP="005F6192">
      <w:pPr>
        <w:pStyle w:val="aff2"/>
      </w:pPr>
      <w:r w:rsidRPr="00AB3172">
        <w:t xml:space="preserve">Листинг </w:t>
      </w:r>
      <w:r w:rsidR="007652AB">
        <w:t>8</w:t>
      </w:r>
      <w:r w:rsidRPr="00AB3172">
        <w:t xml:space="preserve"> – </w:t>
      </w:r>
      <w:r w:rsidR="000C31F5">
        <w:t>Код м</w:t>
      </w:r>
      <w:r w:rsidRPr="00AB3172">
        <w:t>етод</w:t>
      </w:r>
      <w:r w:rsidR="000C31F5">
        <w:t>а</w:t>
      </w:r>
      <w:r w:rsidRPr="00AB3172">
        <w:t xml:space="preserve"> создания </w:t>
      </w:r>
      <w:r w:rsidRPr="00AB3172">
        <w:rPr>
          <w:lang w:val="en-US"/>
        </w:rPr>
        <w:t>pdf</w:t>
      </w:r>
      <w:r w:rsidRPr="00AB3172">
        <w:t xml:space="preserve">-файла со списком слов пользователя </w:t>
      </w:r>
    </w:p>
    <w:p w14:paraId="18D9B66F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>public async Task&lt;</w:t>
      </w:r>
      <w:proofErr w:type="gramStart"/>
      <w:r w:rsidRPr="00AB3172">
        <w:rPr>
          <w:lang w:val="en-US"/>
        </w:rPr>
        <w:t>byte[</w:t>
      </w:r>
      <w:proofErr w:type="gramEnd"/>
      <w:r w:rsidRPr="00AB3172">
        <w:rPr>
          <w:lang w:val="en-US"/>
        </w:rPr>
        <w:t xml:space="preserve">]&gt; </w:t>
      </w:r>
      <w:proofErr w:type="spellStart"/>
      <w:proofErr w:type="gramStart"/>
      <w:r w:rsidRPr="00AB3172">
        <w:rPr>
          <w:lang w:val="en-US"/>
        </w:rPr>
        <w:t>ExportLearnedWordsToPdfAsync</w:t>
      </w:r>
      <w:proofErr w:type="spellEnd"/>
      <w:r w:rsidRPr="00AB3172">
        <w:rPr>
          <w:lang w:val="en-US"/>
        </w:rPr>
        <w:t>(</w:t>
      </w:r>
      <w:proofErr w:type="gramEnd"/>
    </w:p>
    <w:p w14:paraId="73386D5A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proofErr w:type="spellStart"/>
      <w:r w:rsidRPr="00AB3172">
        <w:rPr>
          <w:lang w:val="en-US"/>
        </w:rPr>
        <w:t>ulong</w:t>
      </w:r>
      <w:proofErr w:type="spellEnd"/>
      <w:r w:rsidRPr="00AB3172">
        <w:rPr>
          <w:lang w:val="en-US"/>
        </w:rPr>
        <w:t xml:space="preserve"> </w:t>
      </w:r>
      <w:proofErr w:type="spellStart"/>
      <w:r w:rsidRPr="00AB3172">
        <w:rPr>
          <w:lang w:val="en-US"/>
        </w:rPr>
        <w:t>userId</w:t>
      </w:r>
      <w:proofErr w:type="spellEnd"/>
      <w:r w:rsidRPr="00AB3172">
        <w:rPr>
          <w:lang w:val="en-US"/>
        </w:rPr>
        <w:t>,</w:t>
      </w:r>
    </w:p>
    <w:p w14:paraId="56C81C44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= default)</w:t>
      </w:r>
    </w:p>
    <w:p w14:paraId="55F13F3C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>{</w:t>
      </w:r>
    </w:p>
    <w:p w14:paraId="746E58FD" w14:textId="77777777" w:rsidR="000039BB" w:rsidRPr="000039BB" w:rsidRDefault="00474AB6" w:rsidP="000039BB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r w:rsidR="000039BB" w:rsidRPr="000039BB">
        <w:rPr>
          <w:lang w:val="en-US"/>
        </w:rPr>
        <w:t xml:space="preserve">// </w:t>
      </w:r>
      <w:proofErr w:type="spellStart"/>
      <w:r w:rsidR="000039BB" w:rsidRPr="000039BB">
        <w:rPr>
          <w:lang w:val="en-US"/>
        </w:rPr>
        <w:t>Получение</w:t>
      </w:r>
      <w:proofErr w:type="spellEnd"/>
      <w:r w:rsidR="000039BB" w:rsidRPr="000039BB">
        <w:rPr>
          <w:lang w:val="en-US"/>
        </w:rPr>
        <w:t xml:space="preserve"> </w:t>
      </w:r>
      <w:proofErr w:type="spellStart"/>
      <w:r w:rsidR="000039BB" w:rsidRPr="000039BB">
        <w:rPr>
          <w:lang w:val="en-US"/>
        </w:rPr>
        <w:t>списка</w:t>
      </w:r>
      <w:proofErr w:type="spellEnd"/>
      <w:r w:rsidR="000039BB" w:rsidRPr="000039BB">
        <w:rPr>
          <w:lang w:val="en-US"/>
        </w:rPr>
        <w:t xml:space="preserve"> </w:t>
      </w:r>
      <w:proofErr w:type="spellStart"/>
      <w:r w:rsidR="000039BB" w:rsidRPr="000039BB">
        <w:rPr>
          <w:lang w:val="en-US"/>
        </w:rPr>
        <w:t>выученных</w:t>
      </w:r>
      <w:proofErr w:type="spellEnd"/>
      <w:r w:rsidR="000039BB" w:rsidRPr="000039BB">
        <w:rPr>
          <w:lang w:val="en-US"/>
        </w:rPr>
        <w:t xml:space="preserve"> </w:t>
      </w:r>
      <w:proofErr w:type="spellStart"/>
      <w:r w:rsidR="000039BB" w:rsidRPr="000039BB">
        <w:rPr>
          <w:lang w:val="en-US"/>
        </w:rPr>
        <w:t>слов</w:t>
      </w:r>
      <w:proofErr w:type="spellEnd"/>
    </w:p>
    <w:p w14:paraId="4858C591" w14:textId="77777777" w:rsidR="000039BB" w:rsidRPr="000039BB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var items = await </w:t>
      </w:r>
      <w:proofErr w:type="spellStart"/>
      <w:proofErr w:type="gramStart"/>
      <w:r w:rsidRPr="000039BB">
        <w:rPr>
          <w:lang w:val="en-US"/>
        </w:rPr>
        <w:t>GetUserWordItemsAsync</w:t>
      </w:r>
      <w:proofErr w:type="spellEnd"/>
      <w:r w:rsidRPr="000039BB">
        <w:rPr>
          <w:lang w:val="en-US"/>
        </w:rPr>
        <w:t>(</w:t>
      </w:r>
      <w:proofErr w:type="gramEnd"/>
    </w:p>
    <w:p w14:paraId="10A015A2" w14:textId="77777777" w:rsidR="000039BB" w:rsidRPr="009B4C8C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    </w:t>
      </w:r>
      <w:proofErr w:type="spellStart"/>
      <w:r w:rsidRPr="000039BB">
        <w:rPr>
          <w:lang w:val="en-US"/>
        </w:rPr>
        <w:t>userId</w:t>
      </w:r>
      <w:proofErr w:type="spellEnd"/>
      <w:r w:rsidRPr="009B4C8C">
        <w:rPr>
          <w:lang w:val="en-US"/>
        </w:rPr>
        <w:t>,</w:t>
      </w:r>
    </w:p>
    <w:p w14:paraId="686AA60A" w14:textId="77777777" w:rsidR="000039BB" w:rsidRPr="009B4C8C" w:rsidRDefault="000039BB" w:rsidP="000039BB">
      <w:pPr>
        <w:pStyle w:val="aff0"/>
        <w:rPr>
          <w:lang w:val="en-US"/>
        </w:rPr>
      </w:pPr>
      <w:r w:rsidRPr="009B4C8C">
        <w:rPr>
          <w:lang w:val="en-US"/>
        </w:rPr>
        <w:t xml:space="preserve">        </w:t>
      </w:r>
      <w:proofErr w:type="spellStart"/>
      <w:r w:rsidRPr="000039BB">
        <w:rPr>
          <w:lang w:val="en-US"/>
        </w:rPr>
        <w:t>cancellationToken</w:t>
      </w:r>
      <w:proofErr w:type="spellEnd"/>
      <w:r w:rsidRPr="009B4C8C">
        <w:rPr>
          <w:lang w:val="en-US"/>
        </w:rPr>
        <w:t>);</w:t>
      </w:r>
    </w:p>
    <w:p w14:paraId="5E70C4B1" w14:textId="77777777" w:rsidR="000039BB" w:rsidRPr="009B4C8C" w:rsidRDefault="000039BB" w:rsidP="000039BB">
      <w:pPr>
        <w:pStyle w:val="aff0"/>
        <w:rPr>
          <w:lang w:val="en-US"/>
        </w:rPr>
      </w:pPr>
    </w:p>
    <w:p w14:paraId="2736AC32" w14:textId="77777777" w:rsidR="000039BB" w:rsidRPr="009B4C8C" w:rsidRDefault="000039BB" w:rsidP="000039BB">
      <w:pPr>
        <w:pStyle w:val="aff0"/>
        <w:rPr>
          <w:lang w:val="en-US"/>
        </w:rPr>
      </w:pPr>
      <w:r w:rsidRPr="009B4C8C">
        <w:rPr>
          <w:lang w:val="en-US"/>
        </w:rPr>
        <w:t xml:space="preserve">    // </w:t>
      </w:r>
      <w:r w:rsidRPr="000039BB">
        <w:t>Подготовка</w:t>
      </w:r>
      <w:r w:rsidRPr="009B4C8C">
        <w:rPr>
          <w:lang w:val="en-US"/>
        </w:rPr>
        <w:t xml:space="preserve"> </w:t>
      </w:r>
      <w:r w:rsidRPr="000039BB">
        <w:t>документа</w:t>
      </w:r>
      <w:r w:rsidRPr="009B4C8C">
        <w:rPr>
          <w:lang w:val="en-US"/>
        </w:rPr>
        <w:t xml:space="preserve"> </w:t>
      </w:r>
      <w:r w:rsidRPr="000039BB">
        <w:t>для</w:t>
      </w:r>
      <w:r w:rsidRPr="009B4C8C">
        <w:rPr>
          <w:lang w:val="en-US"/>
        </w:rPr>
        <w:t xml:space="preserve"> </w:t>
      </w:r>
      <w:r w:rsidRPr="000039BB">
        <w:t>экспорта</w:t>
      </w:r>
    </w:p>
    <w:p w14:paraId="7778B13C" w14:textId="77777777" w:rsidR="000039BB" w:rsidRPr="000039BB" w:rsidRDefault="000039BB" w:rsidP="000039BB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r w:rsidRPr="000039BB">
        <w:rPr>
          <w:lang w:val="en-US"/>
        </w:rPr>
        <w:t xml:space="preserve">var document = new </w:t>
      </w:r>
      <w:proofErr w:type="spellStart"/>
      <w:r w:rsidRPr="000039BB">
        <w:rPr>
          <w:lang w:val="en-US"/>
        </w:rPr>
        <w:t>WordListPdfDocument</w:t>
      </w:r>
      <w:proofErr w:type="spellEnd"/>
      <w:r w:rsidRPr="000039BB">
        <w:rPr>
          <w:lang w:val="en-US"/>
        </w:rPr>
        <w:t>(items);</w:t>
      </w:r>
    </w:p>
    <w:p w14:paraId="6C34380A" w14:textId="77777777" w:rsidR="000039BB" w:rsidRPr="000039BB" w:rsidRDefault="000039BB" w:rsidP="000039BB">
      <w:pPr>
        <w:pStyle w:val="aff0"/>
        <w:rPr>
          <w:lang w:val="en-US"/>
        </w:rPr>
      </w:pPr>
    </w:p>
    <w:p w14:paraId="2A56D18B" w14:textId="77777777" w:rsidR="000039BB" w:rsidRPr="000039BB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// </w:t>
      </w:r>
      <w:proofErr w:type="spellStart"/>
      <w:r w:rsidRPr="000039BB">
        <w:rPr>
          <w:lang w:val="en-US"/>
        </w:rPr>
        <w:t>Формирование</w:t>
      </w:r>
      <w:proofErr w:type="spellEnd"/>
      <w:r w:rsidRPr="000039BB">
        <w:rPr>
          <w:lang w:val="en-US"/>
        </w:rPr>
        <w:t xml:space="preserve"> PDF-</w:t>
      </w:r>
      <w:proofErr w:type="spellStart"/>
      <w:r w:rsidRPr="000039BB">
        <w:rPr>
          <w:lang w:val="en-US"/>
        </w:rPr>
        <w:t>файла</w:t>
      </w:r>
      <w:proofErr w:type="spellEnd"/>
    </w:p>
    <w:p w14:paraId="6C533DAE" w14:textId="5FB1895A" w:rsidR="00474AB6" w:rsidRPr="000039BB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return </w:t>
      </w:r>
      <w:proofErr w:type="spellStart"/>
      <w:proofErr w:type="gramStart"/>
      <w:r w:rsidRPr="000039BB">
        <w:rPr>
          <w:lang w:val="en-US"/>
        </w:rPr>
        <w:t>document.GeneratePdf</w:t>
      </w:r>
      <w:proofErr w:type="spellEnd"/>
      <w:proofErr w:type="gramEnd"/>
      <w:r w:rsidRPr="000039BB">
        <w:rPr>
          <w:lang w:val="en-US"/>
        </w:rPr>
        <w:t>();</w:t>
      </w:r>
    </w:p>
    <w:p w14:paraId="3005F7E4" w14:textId="0355BF2F" w:rsidR="00074D04" w:rsidRDefault="00474AB6" w:rsidP="00074D04">
      <w:pPr>
        <w:pStyle w:val="aff0"/>
        <w:rPr>
          <w:lang w:val="en-US"/>
        </w:rPr>
      </w:pPr>
      <w:r w:rsidRPr="000039BB">
        <w:rPr>
          <w:lang w:val="en-US"/>
        </w:rPr>
        <w:t>}</w:t>
      </w:r>
    </w:p>
    <w:p w14:paraId="0B942E84" w14:textId="726EDFBC" w:rsidR="00074D04" w:rsidRDefault="00074D04" w:rsidP="00074D04">
      <w:pPr>
        <w:pStyle w:val="1"/>
      </w:pPr>
      <w:r>
        <w:lastRenderedPageBreak/>
        <w:t xml:space="preserve">Тестирование и отладка </w:t>
      </w:r>
      <w:r w:rsidR="00300DEE">
        <w:t>программного обеспечения</w:t>
      </w:r>
    </w:p>
    <w:p w14:paraId="585BA465" w14:textId="7A992031" w:rsidR="00956C0C" w:rsidRPr="00956C0C" w:rsidRDefault="00956C0C" w:rsidP="00956C0C">
      <w:pPr>
        <w:pStyle w:val="2"/>
      </w:pPr>
      <w:r>
        <w:t>Структурное тестирование</w:t>
      </w:r>
    </w:p>
    <w:p w14:paraId="5E2833BB" w14:textId="31DAB99A" w:rsidR="00D12440" w:rsidRDefault="00D12440" w:rsidP="00D12440">
      <w:pPr>
        <w:pStyle w:val="a3"/>
        <w:rPr>
          <w:rStyle w:val="ng-star-inserted1"/>
        </w:rPr>
      </w:pPr>
      <w:r w:rsidRPr="00D12440">
        <w:rPr>
          <w:rStyle w:val="ng-star-inserted1"/>
        </w:rPr>
        <w:t xml:space="preserve">Для проверки корректности работы модуля администрирования реализовано модульное </w:t>
      </w:r>
      <w:r w:rsidR="001104F5">
        <w:rPr>
          <w:rStyle w:val="ng-star-inserted1"/>
        </w:rPr>
        <w:t xml:space="preserve">тестирование </w:t>
      </w:r>
      <w:r w:rsidRPr="00D12440">
        <w:rPr>
          <w:rStyle w:val="ng-star-inserted1"/>
        </w:rPr>
        <w:t>с использованием фреймворка</w:t>
      </w:r>
      <w:r>
        <w:rPr>
          <w:rStyle w:val="ng-star-inserted1"/>
        </w:rPr>
        <w:t xml:space="preserve"> </w:t>
      </w:r>
      <w:proofErr w:type="spellStart"/>
      <w:r w:rsidRPr="00D12440">
        <w:rPr>
          <w:rStyle w:val="ng-star-inserted1"/>
        </w:rPr>
        <w:t>xUnit</w:t>
      </w:r>
      <w:proofErr w:type="spellEnd"/>
      <w:r w:rsidRPr="00D12440">
        <w:rPr>
          <w:rStyle w:val="ng-star-inserted1"/>
        </w:rPr>
        <w:t>.</w:t>
      </w:r>
      <w:r>
        <w:rPr>
          <w:rStyle w:val="ng-star-inserted1"/>
        </w:rPr>
        <w:t xml:space="preserve"> </w:t>
      </w:r>
    </w:p>
    <w:p w14:paraId="6BC276BF" w14:textId="3632103B" w:rsidR="00D12440" w:rsidRPr="00D12440" w:rsidRDefault="001104F5" w:rsidP="00D12440">
      <w:pPr>
        <w:pStyle w:val="a3"/>
      </w:pPr>
      <w:r>
        <w:rPr>
          <w:rStyle w:val="ng-star-inserted1"/>
        </w:rPr>
        <w:t xml:space="preserve">Для выборки и фильтрации данных о пользователях в </w:t>
      </w:r>
      <w:proofErr w:type="spellStart"/>
      <w:r w:rsidR="00956C0C" w:rsidRPr="00956C0C">
        <w:rPr>
          <w:rStyle w:val="ng-star-inserted1"/>
        </w:rPr>
        <w:t>AdminUserService</w:t>
      </w:r>
      <w:proofErr w:type="spellEnd"/>
      <w:r>
        <w:rPr>
          <w:rStyle w:val="ng-star-inserted1"/>
        </w:rPr>
        <w:t xml:space="preserve"> реализован метод </w:t>
      </w:r>
      <w:proofErr w:type="spellStart"/>
      <w:r w:rsidRPr="00D12440">
        <w:rPr>
          <w:rStyle w:val="inline-code"/>
        </w:rPr>
        <w:t>GetUsersAsync</w:t>
      </w:r>
      <w:proofErr w:type="spellEnd"/>
      <w:r>
        <w:rPr>
          <w:rStyle w:val="inline-code"/>
        </w:rPr>
        <w:t>.</w:t>
      </w:r>
      <w:r>
        <w:rPr>
          <w:rStyle w:val="ng-star-inserted1"/>
        </w:rPr>
        <w:t xml:space="preserve"> Для его проверки разработан</w:t>
      </w:r>
      <w:r w:rsidR="00D12440">
        <w:rPr>
          <w:rStyle w:val="ng-star-inserted1"/>
        </w:rPr>
        <w:t xml:space="preserve"> </w:t>
      </w:r>
      <w:r>
        <w:rPr>
          <w:rStyle w:val="ng-star-inserted1"/>
        </w:rPr>
        <w:t xml:space="preserve">тестовый сценарий </w:t>
      </w:r>
      <w:proofErr w:type="spellStart"/>
      <w:r w:rsidR="00D12440" w:rsidRPr="00D12440">
        <w:rPr>
          <w:rStyle w:val="inline-code"/>
        </w:rPr>
        <w:t>GetUsersAsync_FiltersAndSortsByName</w:t>
      </w:r>
      <w:proofErr w:type="spellEnd"/>
      <w:r w:rsidR="00D12440">
        <w:rPr>
          <w:rStyle w:val="ng-star-inserted1"/>
        </w:rPr>
        <w:t xml:space="preserve"> </w:t>
      </w:r>
      <w:r>
        <w:rPr>
          <w:rStyle w:val="ng-star-inserted1"/>
        </w:rPr>
        <w:t>(</w:t>
      </w:r>
      <w:r w:rsidRPr="00D12440">
        <w:rPr>
          <w:rStyle w:val="ng-star-inserted1"/>
        </w:rPr>
        <w:t>представлен листингом</w:t>
      </w:r>
      <w:r>
        <w:rPr>
          <w:rStyle w:val="ng-star-inserted1"/>
        </w:rPr>
        <w:t xml:space="preserve"> 9).</w:t>
      </w:r>
    </w:p>
    <w:p w14:paraId="56CE2E1D" w14:textId="0607D46A" w:rsidR="00474AB6" w:rsidRDefault="001104F5" w:rsidP="001104F5">
      <w:pPr>
        <w:pStyle w:val="a3"/>
      </w:pPr>
      <w:r w:rsidRPr="001104F5">
        <w:t>Подготовка окружения для теста выполняется вспомогательным методом</w:t>
      </w:r>
      <w:r w:rsidR="005E77ED">
        <w:t xml:space="preserve"> </w:t>
      </w:r>
      <w:proofErr w:type="spellStart"/>
      <w:r w:rsidRPr="001104F5">
        <w:t>CreateService</w:t>
      </w:r>
      <w:proofErr w:type="spellEnd"/>
      <w:r w:rsidRPr="001104F5">
        <w:t>. Код метода представлен листингом</w:t>
      </w:r>
      <w:r>
        <w:t xml:space="preserve"> 10</w:t>
      </w:r>
      <w:r w:rsidR="00F46525">
        <w:t>.</w:t>
      </w:r>
    </w:p>
    <w:p w14:paraId="36E8B588" w14:textId="0812D142" w:rsidR="00F46525" w:rsidRPr="00480C36" w:rsidRDefault="00F46525" w:rsidP="00F46525">
      <w:pPr>
        <w:pStyle w:val="aff2"/>
      </w:pPr>
      <w:r>
        <w:t>Листинг</w:t>
      </w:r>
      <w:r w:rsidRPr="00480C36">
        <w:t xml:space="preserve"> 9 – </w:t>
      </w:r>
      <w:r>
        <w:t>Код</w:t>
      </w:r>
      <w:r w:rsidRPr="00480C36">
        <w:t xml:space="preserve"> </w:t>
      </w:r>
      <w:r>
        <w:t>метода</w:t>
      </w:r>
      <w:r w:rsidRPr="00480C36">
        <w:rPr>
          <w:rStyle w:val="20"/>
        </w:rPr>
        <w:t xml:space="preserve"> </w:t>
      </w:r>
      <w:proofErr w:type="spellStart"/>
      <w:r w:rsidRPr="009B4C8C">
        <w:rPr>
          <w:rStyle w:val="aff"/>
        </w:rPr>
        <w:t>GetUsersAsync_FiltersAndSortsByName</w:t>
      </w:r>
      <w:proofErr w:type="spellEnd"/>
    </w:p>
    <w:p w14:paraId="62ED06D8" w14:textId="77777777" w:rsidR="00F46525" w:rsidRPr="00480C36" w:rsidRDefault="00F46525" w:rsidP="00F46525">
      <w:pPr>
        <w:pStyle w:val="aff0"/>
      </w:pPr>
      <w:r w:rsidRPr="00480C36">
        <w:t>[</w:t>
      </w:r>
      <w:r w:rsidRPr="00F46525">
        <w:rPr>
          <w:lang w:val="en-US"/>
        </w:rPr>
        <w:t>Fact</w:t>
      </w:r>
      <w:r w:rsidRPr="00480C36">
        <w:t>]</w:t>
      </w:r>
    </w:p>
    <w:p w14:paraId="3A2C89D3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public async Task </w:t>
      </w:r>
      <w:proofErr w:type="spellStart"/>
      <w:r w:rsidRPr="00F46525">
        <w:rPr>
          <w:lang w:val="en-US"/>
        </w:rPr>
        <w:t>GetUsersAsync_</w:t>
      </w:r>
      <w:proofErr w:type="gramStart"/>
      <w:r w:rsidRPr="00F46525">
        <w:rPr>
          <w:lang w:val="en-US"/>
        </w:rPr>
        <w:t>FiltersAndSortsByName</w:t>
      </w:r>
      <w:proofErr w:type="spellEnd"/>
      <w:r w:rsidRPr="00F46525">
        <w:rPr>
          <w:lang w:val="en-US"/>
        </w:rPr>
        <w:t>(</w:t>
      </w:r>
      <w:proofErr w:type="gramEnd"/>
      <w:r w:rsidRPr="00F46525">
        <w:rPr>
          <w:lang w:val="en-US"/>
        </w:rPr>
        <w:t>)</w:t>
      </w:r>
    </w:p>
    <w:p w14:paraId="59B03912" w14:textId="77777777" w:rsidR="00F46525" w:rsidRPr="009B4C8C" w:rsidRDefault="00F46525" w:rsidP="00F46525">
      <w:pPr>
        <w:pStyle w:val="aff0"/>
      </w:pPr>
      <w:r w:rsidRPr="009B4C8C">
        <w:t>{</w:t>
      </w:r>
    </w:p>
    <w:p w14:paraId="588A4413" w14:textId="77777777" w:rsidR="00F46525" w:rsidRPr="009B4C8C" w:rsidRDefault="00F46525" w:rsidP="00F46525">
      <w:pPr>
        <w:pStyle w:val="aff0"/>
      </w:pPr>
      <w:r w:rsidRPr="009B4C8C">
        <w:t xml:space="preserve">    // </w:t>
      </w:r>
      <w:r w:rsidRPr="00F46525">
        <w:t>Инициализация</w:t>
      </w:r>
      <w:r w:rsidRPr="009B4C8C">
        <w:t xml:space="preserve"> </w:t>
      </w:r>
      <w:r w:rsidRPr="00F46525">
        <w:t>сервиса</w:t>
      </w:r>
      <w:r w:rsidRPr="009B4C8C">
        <w:t xml:space="preserve"> </w:t>
      </w:r>
      <w:r w:rsidRPr="00F46525">
        <w:t>и</w:t>
      </w:r>
      <w:r w:rsidRPr="009B4C8C">
        <w:t xml:space="preserve"> </w:t>
      </w:r>
      <w:r w:rsidRPr="00F46525">
        <w:t>контекста</w:t>
      </w:r>
      <w:r w:rsidRPr="009B4C8C">
        <w:t xml:space="preserve"> </w:t>
      </w:r>
      <w:r w:rsidRPr="00F46525">
        <w:t>БД</w:t>
      </w:r>
    </w:p>
    <w:p w14:paraId="4B627341" w14:textId="77777777" w:rsidR="00F46525" w:rsidRPr="009B4C8C" w:rsidRDefault="00F46525" w:rsidP="00F46525">
      <w:pPr>
        <w:pStyle w:val="aff0"/>
      </w:pPr>
      <w:r w:rsidRPr="009B4C8C">
        <w:t xml:space="preserve">    </w:t>
      </w:r>
      <w:r w:rsidRPr="00F46525">
        <w:rPr>
          <w:lang w:val="en-US"/>
        </w:rPr>
        <w:t>var</w:t>
      </w:r>
      <w:r w:rsidRPr="009B4C8C">
        <w:t xml:space="preserve"> (</w:t>
      </w:r>
      <w:r w:rsidRPr="00F46525">
        <w:rPr>
          <w:lang w:val="en-US"/>
        </w:rPr>
        <w:t>service</w:t>
      </w:r>
      <w:r w:rsidRPr="009B4C8C">
        <w:t xml:space="preserve">, </w:t>
      </w:r>
      <w:proofErr w:type="spellStart"/>
      <w:r w:rsidRPr="00F46525">
        <w:rPr>
          <w:lang w:val="en-US"/>
        </w:rPr>
        <w:t>dbContext</w:t>
      </w:r>
      <w:proofErr w:type="spellEnd"/>
      <w:r w:rsidRPr="009B4C8C">
        <w:t xml:space="preserve">) = </w:t>
      </w:r>
      <w:proofErr w:type="spellStart"/>
      <w:proofErr w:type="gramStart"/>
      <w:r w:rsidRPr="00F46525">
        <w:rPr>
          <w:lang w:val="en-US"/>
        </w:rPr>
        <w:t>CreateService</w:t>
      </w:r>
      <w:proofErr w:type="spellEnd"/>
      <w:r w:rsidRPr="009B4C8C">
        <w:t>(</w:t>
      </w:r>
      <w:proofErr w:type="gramEnd"/>
      <w:r w:rsidRPr="009B4C8C">
        <w:t>);</w:t>
      </w:r>
    </w:p>
    <w:p w14:paraId="1AEC631A" w14:textId="77777777" w:rsidR="00F46525" w:rsidRPr="009B4C8C" w:rsidRDefault="00F46525" w:rsidP="00F46525">
      <w:pPr>
        <w:pStyle w:val="aff0"/>
      </w:pPr>
    </w:p>
    <w:p w14:paraId="79A291CB" w14:textId="77777777" w:rsidR="00F46525" w:rsidRPr="00F46525" w:rsidRDefault="00F46525" w:rsidP="00F46525">
      <w:pPr>
        <w:pStyle w:val="aff0"/>
      </w:pPr>
      <w:r w:rsidRPr="009B4C8C">
        <w:t xml:space="preserve">    </w:t>
      </w:r>
      <w:r w:rsidRPr="00F46525">
        <w:t>// Создание справочных данных (роли и уровни языка)</w:t>
      </w:r>
    </w:p>
    <w:p w14:paraId="6CBFFF2C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role = new Role </w:t>
      </w:r>
      <w:proofErr w:type="gramStart"/>
      <w:r w:rsidRPr="00F46525">
        <w:rPr>
          <w:lang w:val="en-US"/>
        </w:rPr>
        <w:t>{ Id</w:t>
      </w:r>
      <w:proofErr w:type="gramEnd"/>
      <w:r w:rsidRPr="00F46525">
        <w:rPr>
          <w:lang w:val="en-US"/>
        </w:rPr>
        <w:t xml:space="preserve"> = 1, Name = "User</w:t>
      </w:r>
      <w:proofErr w:type="gramStart"/>
      <w:r w:rsidRPr="00F46525">
        <w:rPr>
          <w:lang w:val="en-US"/>
        </w:rPr>
        <w:t>" }</w:t>
      </w:r>
      <w:proofErr w:type="gramEnd"/>
      <w:r w:rsidRPr="00F46525">
        <w:rPr>
          <w:lang w:val="en-US"/>
        </w:rPr>
        <w:t>;</w:t>
      </w:r>
    </w:p>
    <w:p w14:paraId="1D9DA81F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var beginner = new </w:t>
      </w:r>
      <w:proofErr w:type="spellStart"/>
      <w:r w:rsidRPr="00F46525">
        <w:rPr>
          <w:lang w:val="en-US"/>
        </w:rPr>
        <w:t>LanguageLevel</w:t>
      </w:r>
      <w:proofErr w:type="spellEnd"/>
      <w:r w:rsidRPr="00F46525">
        <w:rPr>
          <w:lang w:val="en-US"/>
        </w:rPr>
        <w:t xml:space="preserve"> { </w:t>
      </w:r>
    </w:p>
    <w:p w14:paraId="1CAD2084" w14:textId="68312180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Id = 1, Code = "A1", Name = "Beginner</w:t>
      </w:r>
      <w:proofErr w:type="gramStart"/>
      <w:r w:rsidRPr="00F46525">
        <w:rPr>
          <w:lang w:val="en-US"/>
        </w:rPr>
        <w:t>" }</w:t>
      </w:r>
      <w:proofErr w:type="gramEnd"/>
      <w:r w:rsidRPr="00F46525">
        <w:rPr>
          <w:lang w:val="en-US"/>
        </w:rPr>
        <w:t>;</w:t>
      </w:r>
    </w:p>
    <w:p w14:paraId="10E1B10C" w14:textId="77777777" w:rsidR="00F46525" w:rsidRPr="00480C36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var intermediate = new </w:t>
      </w:r>
      <w:proofErr w:type="spellStart"/>
      <w:r w:rsidRPr="00F46525">
        <w:rPr>
          <w:lang w:val="en-US"/>
        </w:rPr>
        <w:t>LanguageLevel</w:t>
      </w:r>
      <w:proofErr w:type="spellEnd"/>
      <w:r w:rsidRPr="00F46525">
        <w:rPr>
          <w:lang w:val="en-US"/>
        </w:rPr>
        <w:t xml:space="preserve"> { </w:t>
      </w:r>
    </w:p>
    <w:p w14:paraId="38C5203A" w14:textId="3FDF105B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Id = 2, Code = "B1", Name = "Intermediate</w:t>
      </w:r>
      <w:proofErr w:type="gramStart"/>
      <w:r w:rsidRPr="00F46525">
        <w:rPr>
          <w:lang w:val="en-US"/>
        </w:rPr>
        <w:t>" }</w:t>
      </w:r>
      <w:proofErr w:type="gramEnd"/>
      <w:r w:rsidRPr="00F46525">
        <w:rPr>
          <w:lang w:val="en-US"/>
        </w:rPr>
        <w:t>;</w:t>
      </w:r>
    </w:p>
    <w:p w14:paraId="7D72145A" w14:textId="77777777" w:rsidR="00F46525" w:rsidRPr="00F46525" w:rsidRDefault="00F46525" w:rsidP="00F46525">
      <w:pPr>
        <w:pStyle w:val="aff0"/>
        <w:rPr>
          <w:lang w:val="en-US"/>
        </w:rPr>
      </w:pPr>
    </w:p>
    <w:p w14:paraId="1C83C53F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proofErr w:type="gramStart"/>
      <w:r w:rsidRPr="00F46525">
        <w:rPr>
          <w:lang w:val="en-US"/>
        </w:rPr>
        <w:t>dbContext.Roles.Add</w:t>
      </w:r>
      <w:proofErr w:type="spellEnd"/>
      <w:proofErr w:type="gramEnd"/>
      <w:r w:rsidRPr="00F46525">
        <w:rPr>
          <w:lang w:val="en-US"/>
        </w:rPr>
        <w:t>(role);</w:t>
      </w:r>
    </w:p>
    <w:p w14:paraId="0632C1CE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proofErr w:type="gramStart"/>
      <w:r w:rsidRPr="00F46525">
        <w:rPr>
          <w:lang w:val="en-US"/>
        </w:rPr>
        <w:t>dbContext.LanguageLevels.AddRange</w:t>
      </w:r>
      <w:proofErr w:type="spellEnd"/>
      <w:proofErr w:type="gramEnd"/>
      <w:r w:rsidRPr="00F46525">
        <w:rPr>
          <w:lang w:val="en-US"/>
        </w:rPr>
        <w:t>(beginner, intermediate);</w:t>
      </w:r>
    </w:p>
    <w:p w14:paraId="6441ACFD" w14:textId="77777777" w:rsidR="00F46525" w:rsidRPr="00F46525" w:rsidRDefault="00F46525" w:rsidP="00F46525">
      <w:pPr>
        <w:pStyle w:val="aff0"/>
        <w:rPr>
          <w:lang w:val="en-US"/>
        </w:rPr>
      </w:pPr>
    </w:p>
    <w:p w14:paraId="469645BE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Добавление пользователей для тестирования сценариев</w:t>
      </w:r>
    </w:p>
    <w:p w14:paraId="0DFE7014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r w:rsidRPr="00F46525">
        <w:t>dbContext.Users.</w:t>
      </w:r>
      <w:proofErr w:type="gramStart"/>
      <w:r w:rsidRPr="00F46525">
        <w:t>AddRange</w:t>
      </w:r>
      <w:proofErr w:type="spellEnd"/>
      <w:r w:rsidRPr="00F46525">
        <w:t>(</w:t>
      </w:r>
      <w:proofErr w:type="gramEnd"/>
    </w:p>
    <w:p w14:paraId="751E71E0" w14:textId="77777777" w:rsidR="00F46525" w:rsidRPr="009B4C8C" w:rsidRDefault="00F46525" w:rsidP="00F46525">
      <w:pPr>
        <w:pStyle w:val="aff0"/>
      </w:pPr>
      <w:r w:rsidRPr="00F46525">
        <w:t xml:space="preserve">        </w:t>
      </w:r>
      <w:r w:rsidRPr="00F46525">
        <w:rPr>
          <w:lang w:val="en-US"/>
        </w:rPr>
        <w:t>new</w:t>
      </w:r>
      <w:r w:rsidRPr="009B4C8C">
        <w:t xml:space="preserve"> </w:t>
      </w:r>
      <w:r w:rsidRPr="00F46525">
        <w:rPr>
          <w:lang w:val="en-US"/>
        </w:rPr>
        <w:t>User</w:t>
      </w:r>
    </w:p>
    <w:p w14:paraId="2C038A93" w14:textId="77777777" w:rsidR="00F46525" w:rsidRPr="00F46525" w:rsidRDefault="00F46525" w:rsidP="00F46525">
      <w:pPr>
        <w:pStyle w:val="aff0"/>
        <w:rPr>
          <w:lang w:val="en-US"/>
        </w:rPr>
      </w:pPr>
      <w:r w:rsidRPr="009B4C8C">
        <w:t xml:space="preserve">        </w:t>
      </w:r>
      <w:r w:rsidRPr="00F46525">
        <w:rPr>
          <w:lang w:val="en-US"/>
        </w:rPr>
        <w:t>{</w:t>
      </w:r>
    </w:p>
    <w:p w14:paraId="1EE7E7F8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Id = 1,</w:t>
      </w:r>
    </w:p>
    <w:p w14:paraId="41BAE24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Username = "</w:t>
      </w:r>
      <w:proofErr w:type="spellStart"/>
      <w:r w:rsidRPr="00F46525">
        <w:rPr>
          <w:lang w:val="en-US"/>
        </w:rPr>
        <w:t>alice</w:t>
      </w:r>
      <w:proofErr w:type="spellEnd"/>
      <w:r w:rsidRPr="00F46525">
        <w:rPr>
          <w:lang w:val="en-US"/>
        </w:rPr>
        <w:t>",</w:t>
      </w:r>
    </w:p>
    <w:p w14:paraId="39874E5A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RoleId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role.Id</w:t>
      </w:r>
      <w:proofErr w:type="spellEnd"/>
      <w:proofErr w:type="gramEnd"/>
      <w:r w:rsidRPr="00F46525">
        <w:rPr>
          <w:lang w:val="en-US"/>
        </w:rPr>
        <w:t>,</w:t>
      </w:r>
    </w:p>
    <w:p w14:paraId="16D5B20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CurrentLevelId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>,</w:t>
      </w:r>
    </w:p>
    <w:p w14:paraId="1F1AAC01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PasswordHash</w:t>
      </w:r>
      <w:proofErr w:type="spellEnd"/>
      <w:r w:rsidRPr="00F46525">
        <w:rPr>
          <w:lang w:val="en-US"/>
        </w:rPr>
        <w:t xml:space="preserve"> = "hash"</w:t>
      </w:r>
    </w:p>
    <w:p w14:paraId="5D455B7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},</w:t>
      </w:r>
    </w:p>
    <w:p w14:paraId="48D28114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new User</w:t>
      </w:r>
    </w:p>
    <w:p w14:paraId="4EAEB37B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{</w:t>
      </w:r>
    </w:p>
    <w:p w14:paraId="1F28600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lastRenderedPageBreak/>
        <w:t xml:space="preserve">            Id = 2,</w:t>
      </w:r>
    </w:p>
    <w:p w14:paraId="6AF7FCE6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Username = "bob",</w:t>
      </w:r>
    </w:p>
    <w:p w14:paraId="46ADEB08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RoleId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role.Id</w:t>
      </w:r>
      <w:proofErr w:type="spellEnd"/>
      <w:proofErr w:type="gramEnd"/>
      <w:r w:rsidRPr="00F46525">
        <w:rPr>
          <w:lang w:val="en-US"/>
        </w:rPr>
        <w:t>,</w:t>
      </w:r>
    </w:p>
    <w:p w14:paraId="191E65E7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CurrentLevelId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>,</w:t>
      </w:r>
    </w:p>
    <w:p w14:paraId="3E381A2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PasswordHash</w:t>
      </w:r>
      <w:proofErr w:type="spellEnd"/>
      <w:r w:rsidRPr="00F46525">
        <w:rPr>
          <w:lang w:val="en-US"/>
        </w:rPr>
        <w:t xml:space="preserve"> = "hash",</w:t>
      </w:r>
    </w:p>
    <w:p w14:paraId="094FE55F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UserConceptWords</w:t>
      </w:r>
      <w:proofErr w:type="spellEnd"/>
      <w:r w:rsidRPr="00F46525">
        <w:rPr>
          <w:lang w:val="en-US"/>
        </w:rPr>
        <w:t xml:space="preserve"> = </w:t>
      </w:r>
      <w:proofErr w:type="gramStart"/>
      <w:r w:rsidRPr="00F46525">
        <w:rPr>
          <w:lang w:val="en-US"/>
        </w:rPr>
        <w:t>{ new</w:t>
      </w:r>
      <w:proofErr w:type="gramEnd"/>
      <w:r w:rsidRPr="00F46525">
        <w:rPr>
          <w:lang w:val="en-US"/>
        </w:rPr>
        <w:t xml:space="preserve"> </w:t>
      </w:r>
      <w:proofErr w:type="spellStart"/>
      <w:r w:rsidRPr="00F46525">
        <w:rPr>
          <w:lang w:val="en-US"/>
        </w:rPr>
        <w:t>UserConceptWord</w:t>
      </w:r>
      <w:proofErr w:type="spellEnd"/>
      <w:r w:rsidRPr="00F46525">
        <w:rPr>
          <w:lang w:val="en-US"/>
        </w:rPr>
        <w:t xml:space="preserve"> </w:t>
      </w:r>
      <w:proofErr w:type="gramStart"/>
      <w:r w:rsidRPr="00F46525">
        <w:rPr>
          <w:lang w:val="en-US"/>
        </w:rPr>
        <w:t xml:space="preserve">{ </w:t>
      </w:r>
      <w:proofErr w:type="spellStart"/>
      <w:r w:rsidRPr="00F46525">
        <w:rPr>
          <w:lang w:val="en-US"/>
        </w:rPr>
        <w:t>UserId</w:t>
      </w:r>
      <w:proofErr w:type="spellEnd"/>
      <w:proofErr w:type="gramEnd"/>
      <w:r w:rsidRPr="00F46525">
        <w:rPr>
          <w:lang w:val="en-US"/>
        </w:rPr>
        <w:t xml:space="preserve"> = 2, </w:t>
      </w:r>
      <w:proofErr w:type="spellStart"/>
      <w:r w:rsidRPr="00F46525">
        <w:rPr>
          <w:lang w:val="en-US"/>
        </w:rPr>
        <w:t>WordId</w:t>
      </w:r>
      <w:proofErr w:type="spellEnd"/>
      <w:r w:rsidRPr="00F46525">
        <w:rPr>
          <w:lang w:val="en-US"/>
        </w:rPr>
        <w:t xml:space="preserve"> = 1, </w:t>
      </w:r>
      <w:proofErr w:type="spellStart"/>
      <w:r w:rsidRPr="00F46525">
        <w:rPr>
          <w:lang w:val="en-US"/>
        </w:rPr>
        <w:t>ConceptId</w:t>
      </w:r>
      <w:proofErr w:type="spellEnd"/>
      <w:r w:rsidRPr="00F46525">
        <w:rPr>
          <w:lang w:val="en-US"/>
        </w:rPr>
        <w:t xml:space="preserve"> = </w:t>
      </w:r>
      <w:proofErr w:type="gramStart"/>
      <w:r w:rsidRPr="00F46525">
        <w:rPr>
          <w:lang w:val="en-US"/>
        </w:rPr>
        <w:t>1 }</w:t>
      </w:r>
      <w:proofErr w:type="gramEnd"/>
      <w:r w:rsidRPr="00F46525">
        <w:rPr>
          <w:lang w:val="en-US"/>
        </w:rPr>
        <w:t xml:space="preserve"> }</w:t>
      </w:r>
    </w:p>
    <w:p w14:paraId="591F1E83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},</w:t>
      </w:r>
    </w:p>
    <w:p w14:paraId="19E27FDA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new User</w:t>
      </w:r>
    </w:p>
    <w:p w14:paraId="214F9621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{</w:t>
      </w:r>
    </w:p>
    <w:p w14:paraId="053F31DB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Id = 3,</w:t>
      </w:r>
    </w:p>
    <w:p w14:paraId="6468451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Username = "</w:t>
      </w:r>
      <w:proofErr w:type="spellStart"/>
      <w:r w:rsidRPr="00F46525">
        <w:rPr>
          <w:lang w:val="en-US"/>
        </w:rPr>
        <w:t>charlie</w:t>
      </w:r>
      <w:proofErr w:type="spellEnd"/>
      <w:r w:rsidRPr="00F46525">
        <w:rPr>
          <w:lang w:val="en-US"/>
        </w:rPr>
        <w:t>",</w:t>
      </w:r>
    </w:p>
    <w:p w14:paraId="0F2EAB51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RoleId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role.Id</w:t>
      </w:r>
      <w:proofErr w:type="spellEnd"/>
      <w:proofErr w:type="gramEnd"/>
      <w:r w:rsidRPr="00F46525">
        <w:rPr>
          <w:lang w:val="en-US"/>
        </w:rPr>
        <w:t>,</w:t>
      </w:r>
    </w:p>
    <w:p w14:paraId="0C6F0BDC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CurrentLevelId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intermediate.Id</w:t>
      </w:r>
      <w:proofErr w:type="spellEnd"/>
      <w:proofErr w:type="gramEnd"/>
      <w:r w:rsidRPr="00F46525">
        <w:rPr>
          <w:lang w:val="en-US"/>
        </w:rPr>
        <w:t>,</w:t>
      </w:r>
    </w:p>
    <w:p w14:paraId="1B26AAB3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        </w:t>
      </w:r>
      <w:proofErr w:type="spellStart"/>
      <w:r w:rsidRPr="00F46525">
        <w:t>PasswordHash</w:t>
      </w:r>
      <w:proofErr w:type="spellEnd"/>
      <w:r w:rsidRPr="00F46525">
        <w:t xml:space="preserve"> = "</w:t>
      </w:r>
      <w:proofErr w:type="spellStart"/>
      <w:r w:rsidRPr="00F46525">
        <w:t>hash</w:t>
      </w:r>
      <w:proofErr w:type="spellEnd"/>
      <w:r w:rsidRPr="00F46525">
        <w:t>"</w:t>
      </w:r>
    </w:p>
    <w:p w14:paraId="356F5C36" w14:textId="77777777" w:rsidR="00F46525" w:rsidRPr="00F46525" w:rsidRDefault="00F46525" w:rsidP="00F46525">
      <w:pPr>
        <w:pStyle w:val="aff0"/>
      </w:pPr>
      <w:r w:rsidRPr="00F46525">
        <w:t xml:space="preserve">        });</w:t>
      </w:r>
    </w:p>
    <w:p w14:paraId="0C314C87" w14:textId="77777777" w:rsidR="00F46525" w:rsidRPr="00F46525" w:rsidRDefault="00F46525" w:rsidP="00F46525">
      <w:pPr>
        <w:pStyle w:val="aff0"/>
      </w:pPr>
    </w:p>
    <w:p w14:paraId="5A518067" w14:textId="77777777" w:rsidR="00F46525" w:rsidRPr="00F46525" w:rsidRDefault="00F46525" w:rsidP="00F46525">
      <w:pPr>
        <w:pStyle w:val="aff0"/>
      </w:pPr>
      <w:r w:rsidRPr="00F46525">
        <w:t xml:space="preserve">    // Сохранение подготовленных данных в БД</w:t>
      </w:r>
    </w:p>
    <w:p w14:paraId="03B7D374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r w:rsidRPr="00F46525">
        <w:t>await</w:t>
      </w:r>
      <w:proofErr w:type="spellEnd"/>
      <w:r w:rsidRPr="00F46525">
        <w:t xml:space="preserve"> </w:t>
      </w:r>
      <w:proofErr w:type="spellStart"/>
      <w:r w:rsidRPr="00F46525">
        <w:t>dbContext.SaveChangesAsync</w:t>
      </w:r>
      <w:proofErr w:type="spellEnd"/>
      <w:r w:rsidRPr="00F46525">
        <w:t>();</w:t>
      </w:r>
    </w:p>
    <w:p w14:paraId="3E37A90F" w14:textId="77777777" w:rsidR="00F46525" w:rsidRPr="00F46525" w:rsidRDefault="00F46525" w:rsidP="00F46525">
      <w:pPr>
        <w:pStyle w:val="aff0"/>
      </w:pPr>
    </w:p>
    <w:p w14:paraId="785D8CD2" w14:textId="14B9DC98" w:rsidR="00F46525" w:rsidRPr="00F46525" w:rsidRDefault="00F46525" w:rsidP="00F46525">
      <w:pPr>
        <w:pStyle w:val="aff0"/>
      </w:pPr>
      <w:r w:rsidRPr="00F46525">
        <w:t xml:space="preserve">    // Формирование запроса с фильтр</w:t>
      </w:r>
      <w:r w:rsidR="00956C0C">
        <w:t>ацией</w:t>
      </w:r>
      <w:r w:rsidRPr="00F46525">
        <w:t xml:space="preserve"> и сортировкой</w:t>
      </w:r>
    </w:p>
    <w:p w14:paraId="37F05577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query = new </w:t>
      </w:r>
      <w:proofErr w:type="spellStart"/>
      <w:r w:rsidRPr="00F46525">
        <w:rPr>
          <w:lang w:val="en-US"/>
        </w:rPr>
        <w:t>AdminUserListQuery</w:t>
      </w:r>
      <w:proofErr w:type="spellEnd"/>
    </w:p>
    <w:p w14:paraId="1A0B95C4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{</w:t>
      </w:r>
    </w:p>
    <w:p w14:paraId="497D4A6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</w:t>
      </w:r>
      <w:proofErr w:type="spellStart"/>
      <w:r w:rsidRPr="00F46525">
        <w:rPr>
          <w:lang w:val="en-US"/>
        </w:rPr>
        <w:t>LanguageLevelId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>,</w:t>
      </w:r>
    </w:p>
    <w:p w14:paraId="669B64B2" w14:textId="77777777" w:rsidR="00F46525" w:rsidRPr="009B4C8C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</w:t>
      </w:r>
      <w:proofErr w:type="spellStart"/>
      <w:r w:rsidRPr="009B4C8C">
        <w:rPr>
          <w:lang w:val="en-US"/>
        </w:rPr>
        <w:t>SortByNameDescending</w:t>
      </w:r>
      <w:proofErr w:type="spellEnd"/>
      <w:r w:rsidRPr="009B4C8C">
        <w:rPr>
          <w:lang w:val="en-US"/>
        </w:rPr>
        <w:t xml:space="preserve"> = true</w:t>
      </w:r>
    </w:p>
    <w:p w14:paraId="7272EB5C" w14:textId="77777777" w:rsidR="00F46525" w:rsidRPr="00F46525" w:rsidRDefault="00F46525" w:rsidP="00F46525">
      <w:pPr>
        <w:pStyle w:val="aff0"/>
      </w:pPr>
      <w:r w:rsidRPr="009B4C8C">
        <w:rPr>
          <w:lang w:val="en-US"/>
        </w:rPr>
        <w:t xml:space="preserve">    </w:t>
      </w:r>
      <w:r w:rsidRPr="00F46525">
        <w:t>};</w:t>
      </w:r>
    </w:p>
    <w:p w14:paraId="3DBC1B70" w14:textId="77777777" w:rsidR="00F46525" w:rsidRPr="00F46525" w:rsidRDefault="00F46525" w:rsidP="00F46525">
      <w:pPr>
        <w:pStyle w:val="aff0"/>
      </w:pPr>
    </w:p>
    <w:p w14:paraId="74756AA1" w14:textId="77777777" w:rsidR="00F46525" w:rsidRPr="00F46525" w:rsidRDefault="00F46525" w:rsidP="00F46525">
      <w:pPr>
        <w:pStyle w:val="aff0"/>
      </w:pPr>
      <w:r w:rsidRPr="00F46525">
        <w:t xml:space="preserve">    // Получение отфильтрованного списка пользователей</w:t>
      </w:r>
    </w:p>
    <w:p w14:paraId="5788A59D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result = await </w:t>
      </w:r>
      <w:proofErr w:type="spellStart"/>
      <w:proofErr w:type="gramStart"/>
      <w:r w:rsidRPr="00F46525">
        <w:rPr>
          <w:lang w:val="en-US"/>
        </w:rPr>
        <w:t>service.GetUsersAsync</w:t>
      </w:r>
      <w:proofErr w:type="spellEnd"/>
      <w:proofErr w:type="gramEnd"/>
      <w:r w:rsidRPr="00F46525">
        <w:rPr>
          <w:lang w:val="en-US"/>
        </w:rPr>
        <w:t>(query);</w:t>
      </w:r>
    </w:p>
    <w:p w14:paraId="30464D14" w14:textId="77777777" w:rsidR="00F46525" w:rsidRPr="00F46525" w:rsidRDefault="00F46525" w:rsidP="00F46525">
      <w:pPr>
        <w:pStyle w:val="aff0"/>
        <w:rPr>
          <w:lang w:val="en-US"/>
        </w:rPr>
      </w:pPr>
    </w:p>
    <w:p w14:paraId="1407D854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Проверка количества: ожидаем 2 пользователей</w:t>
      </w:r>
    </w:p>
    <w:p w14:paraId="0C02BCC0" w14:textId="77777777" w:rsidR="00F46525" w:rsidRPr="009B4C8C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r w:rsidRPr="009B4C8C">
        <w:rPr>
          <w:lang w:val="en-US"/>
        </w:rPr>
        <w:t>Assert.Equal</w:t>
      </w:r>
      <w:proofErr w:type="spellEnd"/>
      <w:r w:rsidRPr="009B4C8C">
        <w:rPr>
          <w:lang w:val="en-US"/>
        </w:rPr>
        <w:t xml:space="preserve">(2, </w:t>
      </w:r>
      <w:proofErr w:type="spellStart"/>
      <w:proofErr w:type="gramStart"/>
      <w:r w:rsidRPr="009B4C8C">
        <w:rPr>
          <w:lang w:val="en-US"/>
        </w:rPr>
        <w:t>result.Users.Count</w:t>
      </w:r>
      <w:proofErr w:type="spellEnd"/>
      <w:proofErr w:type="gramEnd"/>
      <w:r w:rsidRPr="009B4C8C">
        <w:rPr>
          <w:lang w:val="en-US"/>
        </w:rPr>
        <w:t>);</w:t>
      </w:r>
    </w:p>
    <w:p w14:paraId="77E6CB90" w14:textId="77777777" w:rsidR="005E77ED" w:rsidRPr="009B4C8C" w:rsidRDefault="005E77ED" w:rsidP="00F46525">
      <w:pPr>
        <w:pStyle w:val="aff0"/>
        <w:rPr>
          <w:lang w:val="en-US"/>
        </w:rPr>
      </w:pPr>
    </w:p>
    <w:p w14:paraId="600FC7FF" w14:textId="77777777" w:rsidR="00F46525" w:rsidRPr="00F46525" w:rsidRDefault="00F46525" w:rsidP="00F46525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r w:rsidRPr="00F46525">
        <w:rPr>
          <w:lang w:val="en-US"/>
        </w:rPr>
        <w:t xml:space="preserve">// </w:t>
      </w:r>
      <w:r w:rsidRPr="00F46525">
        <w:t>Проверка</w:t>
      </w:r>
      <w:r w:rsidRPr="00F46525">
        <w:rPr>
          <w:lang w:val="en-US"/>
        </w:rPr>
        <w:t xml:space="preserve"> </w:t>
      </w:r>
      <w:r w:rsidRPr="00F46525">
        <w:t>сортировки</w:t>
      </w:r>
    </w:p>
    <w:p w14:paraId="2438C71D" w14:textId="77777777" w:rsidR="00F46525" w:rsidRPr="00480C36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(["bob", "</w:t>
      </w:r>
      <w:proofErr w:type="spellStart"/>
      <w:r w:rsidRPr="00F46525">
        <w:rPr>
          <w:lang w:val="en-US"/>
        </w:rPr>
        <w:t>alice</w:t>
      </w:r>
      <w:proofErr w:type="spellEnd"/>
      <w:r w:rsidRPr="00F46525">
        <w:rPr>
          <w:lang w:val="en-US"/>
        </w:rPr>
        <w:t xml:space="preserve">"], </w:t>
      </w:r>
      <w:proofErr w:type="spellStart"/>
      <w:proofErr w:type="gramStart"/>
      <w:r w:rsidRPr="00F46525">
        <w:rPr>
          <w:lang w:val="en-US"/>
        </w:rPr>
        <w:t>result.Users.Select</w:t>
      </w:r>
      <w:proofErr w:type="spellEnd"/>
      <w:proofErr w:type="gramEnd"/>
      <w:r w:rsidRPr="00F46525">
        <w:rPr>
          <w:lang w:val="en-US"/>
        </w:rPr>
        <w:t>(</w:t>
      </w:r>
    </w:p>
    <w:p w14:paraId="58786EF5" w14:textId="20522C6D" w:rsidR="00F46525" w:rsidRDefault="00F46525" w:rsidP="00F46525">
      <w:pPr>
        <w:pStyle w:val="aff0"/>
      </w:pPr>
      <w:r w:rsidRPr="00480C36">
        <w:rPr>
          <w:lang w:val="en-US"/>
        </w:rPr>
        <w:t xml:space="preserve">        </w:t>
      </w:r>
      <w:r w:rsidRPr="00F46525">
        <w:rPr>
          <w:lang w:val="en-US"/>
        </w:rPr>
        <w:t>u</w:t>
      </w:r>
      <w:r w:rsidRPr="00F46525">
        <w:t xml:space="preserve"> =&gt; </w:t>
      </w:r>
      <w:proofErr w:type="gramStart"/>
      <w:r w:rsidRPr="00F46525">
        <w:rPr>
          <w:lang w:val="en-US"/>
        </w:rPr>
        <w:t>u</w:t>
      </w:r>
      <w:r w:rsidRPr="00F46525">
        <w:t>.</w:t>
      </w:r>
      <w:r w:rsidRPr="00F46525">
        <w:rPr>
          <w:lang w:val="en-US"/>
        </w:rPr>
        <w:t>Username</w:t>
      </w:r>
      <w:proofErr w:type="gramEnd"/>
      <w:r w:rsidRPr="00F46525">
        <w:t>));</w:t>
      </w:r>
    </w:p>
    <w:p w14:paraId="116BE236" w14:textId="77777777" w:rsidR="005E77ED" w:rsidRPr="00F46525" w:rsidRDefault="005E77ED" w:rsidP="00F46525">
      <w:pPr>
        <w:pStyle w:val="aff0"/>
      </w:pPr>
    </w:p>
    <w:p w14:paraId="13E835B5" w14:textId="4E612769" w:rsidR="005E77ED" w:rsidRPr="00F46525" w:rsidRDefault="00F46525" w:rsidP="00F46525">
      <w:pPr>
        <w:pStyle w:val="aff0"/>
      </w:pPr>
      <w:r w:rsidRPr="00F46525">
        <w:t xml:space="preserve">    // Проверка корректности фильтрации</w:t>
      </w:r>
    </w:p>
    <w:p w14:paraId="3AE1720C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r w:rsidRPr="00F46525">
        <w:rPr>
          <w:lang w:val="en-US"/>
        </w:rPr>
        <w:t>Assert.All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result.Users</w:t>
      </w:r>
      <w:proofErr w:type="spellEnd"/>
      <w:proofErr w:type="gramEnd"/>
      <w:r w:rsidRPr="00F46525">
        <w:rPr>
          <w:lang w:val="en-US"/>
        </w:rPr>
        <w:t xml:space="preserve">, </w:t>
      </w:r>
    </w:p>
    <w:p w14:paraId="0F0DC9B5" w14:textId="16DA56C8" w:rsidR="00F46525" w:rsidRPr="00480C36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u =&gt;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 xml:space="preserve">, </w:t>
      </w:r>
      <w:proofErr w:type="spellStart"/>
      <w:proofErr w:type="gramStart"/>
      <w:r w:rsidRPr="00F46525">
        <w:rPr>
          <w:lang w:val="en-US"/>
        </w:rPr>
        <w:t>u.LanguageLevelId</w:t>
      </w:r>
      <w:proofErr w:type="spellEnd"/>
      <w:proofErr w:type="gramEnd"/>
      <w:r w:rsidRPr="00F46525">
        <w:rPr>
          <w:lang w:val="en-US"/>
        </w:rPr>
        <w:t>));</w:t>
      </w:r>
    </w:p>
    <w:p w14:paraId="7A70FCB1" w14:textId="77777777" w:rsidR="005E77ED" w:rsidRPr="00480C36" w:rsidRDefault="005E77ED" w:rsidP="00F46525">
      <w:pPr>
        <w:pStyle w:val="aff0"/>
        <w:rPr>
          <w:lang w:val="en-US"/>
        </w:rPr>
      </w:pPr>
    </w:p>
    <w:p w14:paraId="7A85EA7B" w14:textId="2A3153A3" w:rsidR="00956C0C" w:rsidRPr="00F46525" w:rsidRDefault="00956C0C" w:rsidP="00F46525">
      <w:pPr>
        <w:pStyle w:val="aff0"/>
        <w:rPr>
          <w:lang w:val="en-US"/>
        </w:rPr>
      </w:pPr>
      <w:r w:rsidRPr="00480C36">
        <w:rPr>
          <w:lang w:val="en-US"/>
        </w:rPr>
        <w:t xml:space="preserve">    </w:t>
      </w:r>
      <w:r>
        <w:rPr>
          <w:lang w:val="en-US"/>
        </w:rPr>
        <w:t>//</w:t>
      </w:r>
      <w:r w:rsidRPr="00956C0C">
        <w:rPr>
          <w:lang w:val="en-US"/>
        </w:rPr>
        <w:t xml:space="preserve"> </w:t>
      </w:r>
      <w:r>
        <w:t>Проверка</w:t>
      </w:r>
      <w:r w:rsidRPr="00480C36">
        <w:rPr>
          <w:lang w:val="en-US"/>
        </w:rPr>
        <w:t xml:space="preserve"> </w:t>
      </w:r>
      <w:r>
        <w:t>корректности</w:t>
      </w:r>
      <w:r w:rsidRPr="00480C36">
        <w:rPr>
          <w:lang w:val="en-US"/>
        </w:rPr>
        <w:t xml:space="preserve"> </w:t>
      </w:r>
      <w:r w:rsidRPr="00F46525">
        <w:t>маппинга</w:t>
      </w:r>
    </w:p>
    <w:p w14:paraId="1EFFCF3E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 xml:space="preserve">(1, </w:t>
      </w:r>
      <w:proofErr w:type="spellStart"/>
      <w:proofErr w:type="gramStart"/>
      <w:r w:rsidRPr="00F46525">
        <w:rPr>
          <w:lang w:val="en-US"/>
        </w:rPr>
        <w:t>result.Users.First</w:t>
      </w:r>
      <w:proofErr w:type="spellEnd"/>
      <w:proofErr w:type="gramEnd"/>
      <w:r w:rsidRPr="00F46525">
        <w:rPr>
          <w:lang w:val="en-US"/>
        </w:rPr>
        <w:t>(</w:t>
      </w:r>
      <w:proofErr w:type="gramStart"/>
      <w:r w:rsidRPr="00F46525">
        <w:rPr>
          <w:lang w:val="en-US"/>
        </w:rPr>
        <w:t>).</w:t>
      </w:r>
      <w:proofErr w:type="spellStart"/>
      <w:r w:rsidRPr="00F46525">
        <w:rPr>
          <w:lang w:val="en-US"/>
        </w:rPr>
        <w:t>MemorizedWordsCount</w:t>
      </w:r>
      <w:proofErr w:type="spellEnd"/>
      <w:proofErr w:type="gramEnd"/>
      <w:r w:rsidRPr="00F46525">
        <w:rPr>
          <w:lang w:val="en-US"/>
        </w:rPr>
        <w:t>);</w:t>
      </w:r>
    </w:p>
    <w:p w14:paraId="066A7F63" w14:textId="77777777" w:rsidR="00956C0C" w:rsidRPr="00956C0C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beginner.Code</w:t>
      </w:r>
      <w:proofErr w:type="spellEnd"/>
      <w:proofErr w:type="gramEnd"/>
      <w:r w:rsidRPr="00F46525">
        <w:rPr>
          <w:lang w:val="en-US"/>
        </w:rPr>
        <w:t>,</w:t>
      </w:r>
      <w:r w:rsidR="00956C0C" w:rsidRPr="00956C0C">
        <w:rPr>
          <w:lang w:val="en-US"/>
        </w:rPr>
        <w:t xml:space="preserve"> </w:t>
      </w:r>
    </w:p>
    <w:p w14:paraId="56BE30A0" w14:textId="0FA528A8" w:rsidR="00F46525" w:rsidRPr="00F46525" w:rsidRDefault="00956C0C" w:rsidP="00F46525">
      <w:pPr>
        <w:pStyle w:val="aff0"/>
        <w:rPr>
          <w:lang w:val="en-US"/>
        </w:rPr>
      </w:pPr>
      <w:r w:rsidRPr="00956C0C">
        <w:rPr>
          <w:lang w:val="en-US"/>
        </w:rPr>
        <w:t xml:space="preserve">        </w:t>
      </w:r>
      <w:proofErr w:type="spellStart"/>
      <w:proofErr w:type="gramStart"/>
      <w:r w:rsidR="00F46525" w:rsidRPr="00F46525">
        <w:rPr>
          <w:lang w:val="en-US"/>
        </w:rPr>
        <w:t>result.Users.First</w:t>
      </w:r>
      <w:proofErr w:type="spellEnd"/>
      <w:proofErr w:type="gramEnd"/>
      <w:r w:rsidR="00F46525" w:rsidRPr="00F46525">
        <w:rPr>
          <w:lang w:val="en-US"/>
        </w:rPr>
        <w:t>(</w:t>
      </w:r>
      <w:proofErr w:type="gramStart"/>
      <w:r w:rsidR="00F46525" w:rsidRPr="00F46525">
        <w:rPr>
          <w:lang w:val="en-US"/>
        </w:rPr>
        <w:t>).</w:t>
      </w:r>
      <w:proofErr w:type="spellStart"/>
      <w:r w:rsidR="00F46525" w:rsidRPr="00F46525">
        <w:rPr>
          <w:lang w:val="en-US"/>
        </w:rPr>
        <w:t>LanguageLevelCode</w:t>
      </w:r>
      <w:proofErr w:type="spellEnd"/>
      <w:proofErr w:type="gramEnd"/>
      <w:r w:rsidR="00F46525" w:rsidRPr="00F46525">
        <w:rPr>
          <w:lang w:val="en-US"/>
        </w:rPr>
        <w:t>);</w:t>
      </w:r>
    </w:p>
    <w:p w14:paraId="4B082F40" w14:textId="77777777" w:rsidR="00956C0C" w:rsidRPr="00956C0C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beginner.Name</w:t>
      </w:r>
      <w:proofErr w:type="spellEnd"/>
      <w:proofErr w:type="gramEnd"/>
      <w:r w:rsidRPr="00F46525">
        <w:rPr>
          <w:lang w:val="en-US"/>
        </w:rPr>
        <w:t xml:space="preserve">, </w:t>
      </w:r>
    </w:p>
    <w:p w14:paraId="595C3F51" w14:textId="2CDC0E25" w:rsidR="00F46525" w:rsidRPr="00480C36" w:rsidRDefault="00956C0C" w:rsidP="00F46525">
      <w:pPr>
        <w:pStyle w:val="aff0"/>
        <w:rPr>
          <w:lang w:val="en-US"/>
        </w:rPr>
      </w:pPr>
      <w:r w:rsidRPr="00480C36">
        <w:rPr>
          <w:lang w:val="en-US"/>
        </w:rPr>
        <w:t xml:space="preserve">        </w:t>
      </w:r>
      <w:proofErr w:type="spellStart"/>
      <w:proofErr w:type="gramStart"/>
      <w:r w:rsidR="00F46525" w:rsidRPr="00F46525">
        <w:rPr>
          <w:lang w:val="en-US"/>
        </w:rPr>
        <w:t>result.Users.First</w:t>
      </w:r>
      <w:proofErr w:type="spellEnd"/>
      <w:proofErr w:type="gramEnd"/>
      <w:r w:rsidR="00F46525" w:rsidRPr="00F46525">
        <w:rPr>
          <w:lang w:val="en-US"/>
        </w:rPr>
        <w:t>(</w:t>
      </w:r>
      <w:proofErr w:type="gramStart"/>
      <w:r w:rsidR="00F46525" w:rsidRPr="00F46525">
        <w:rPr>
          <w:lang w:val="en-US"/>
        </w:rPr>
        <w:t>).</w:t>
      </w:r>
      <w:proofErr w:type="spellStart"/>
      <w:r w:rsidR="00F46525" w:rsidRPr="00F46525">
        <w:rPr>
          <w:lang w:val="en-US"/>
        </w:rPr>
        <w:t>LanguageLevelName</w:t>
      </w:r>
      <w:proofErr w:type="spellEnd"/>
      <w:proofErr w:type="gramEnd"/>
      <w:r w:rsidR="00F46525" w:rsidRPr="00F46525">
        <w:rPr>
          <w:lang w:val="en-US"/>
        </w:rPr>
        <w:t>);</w:t>
      </w:r>
    </w:p>
    <w:p w14:paraId="6863A220" w14:textId="77777777" w:rsidR="005E77ED" w:rsidRPr="00480C36" w:rsidRDefault="005E77ED" w:rsidP="00F46525">
      <w:pPr>
        <w:pStyle w:val="aff0"/>
        <w:rPr>
          <w:lang w:val="en-US"/>
        </w:rPr>
      </w:pPr>
    </w:p>
    <w:p w14:paraId="42F5F46C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Проверка списка всех доступных уровней (для UI-фильтров)</w:t>
      </w:r>
    </w:p>
    <w:p w14:paraId="70AE9F9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 xml:space="preserve">(2, </w:t>
      </w:r>
      <w:proofErr w:type="spellStart"/>
      <w:proofErr w:type="gramStart"/>
      <w:r w:rsidRPr="00F46525">
        <w:rPr>
          <w:lang w:val="en-US"/>
        </w:rPr>
        <w:t>result.Levels.Count</w:t>
      </w:r>
      <w:proofErr w:type="spellEnd"/>
      <w:proofErr w:type="gramEnd"/>
      <w:r w:rsidRPr="00F46525">
        <w:rPr>
          <w:lang w:val="en-US"/>
        </w:rPr>
        <w:t>);</w:t>
      </w:r>
    </w:p>
    <w:p w14:paraId="73CEE887" w14:textId="63BB75D5" w:rsidR="005E77ED" w:rsidRPr="00480C36" w:rsidRDefault="00F46525" w:rsidP="00F46525">
      <w:pPr>
        <w:pStyle w:val="aff0"/>
        <w:rPr>
          <w:lang w:val="en-US"/>
        </w:rPr>
      </w:pPr>
      <w:r w:rsidRPr="00480C36">
        <w:rPr>
          <w:lang w:val="en-US"/>
        </w:rPr>
        <w:t>}</w:t>
      </w:r>
    </w:p>
    <w:p w14:paraId="31734346" w14:textId="0201FB89" w:rsidR="00F46525" w:rsidRPr="00480C36" w:rsidRDefault="00F46525" w:rsidP="00F46525">
      <w:pPr>
        <w:pStyle w:val="aff2"/>
        <w:rPr>
          <w:lang w:val="en-US"/>
        </w:rPr>
      </w:pPr>
      <w:r>
        <w:lastRenderedPageBreak/>
        <w:t>Листинг</w:t>
      </w:r>
      <w:r w:rsidRPr="00480C36">
        <w:rPr>
          <w:lang w:val="en-US"/>
        </w:rPr>
        <w:t xml:space="preserve"> 10 – </w:t>
      </w:r>
      <w:r>
        <w:t>Код</w:t>
      </w:r>
      <w:r w:rsidRPr="00480C36">
        <w:rPr>
          <w:lang w:val="en-US"/>
        </w:rPr>
        <w:t xml:space="preserve"> </w:t>
      </w:r>
      <w:r>
        <w:t>метода</w:t>
      </w:r>
      <w:r w:rsidRPr="00480C36">
        <w:rPr>
          <w:lang w:val="en-US"/>
        </w:rPr>
        <w:t xml:space="preserve"> </w:t>
      </w:r>
      <w:proofErr w:type="spellStart"/>
      <w:r w:rsidRPr="00480C36">
        <w:rPr>
          <w:lang w:val="en-US"/>
        </w:rPr>
        <w:t>CreateService</w:t>
      </w:r>
      <w:proofErr w:type="spellEnd"/>
    </w:p>
    <w:p w14:paraId="639191CE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>private static (</w:t>
      </w:r>
      <w:proofErr w:type="spellStart"/>
      <w:r w:rsidRPr="00F46525">
        <w:rPr>
          <w:lang w:val="en-US"/>
        </w:rPr>
        <w:t>IAdminUserService</w:t>
      </w:r>
      <w:proofErr w:type="spellEnd"/>
      <w:r w:rsidRPr="00F46525">
        <w:rPr>
          <w:lang w:val="en-US"/>
        </w:rPr>
        <w:t xml:space="preserve"> Service, </w:t>
      </w:r>
      <w:proofErr w:type="spellStart"/>
      <w:r w:rsidRPr="00F46525">
        <w:rPr>
          <w:lang w:val="en-US"/>
        </w:rPr>
        <w:t>SmartLangDbContext</w:t>
      </w:r>
      <w:proofErr w:type="spellEnd"/>
      <w:r w:rsidRPr="00F46525">
        <w:rPr>
          <w:lang w:val="en-US"/>
        </w:rPr>
        <w:t xml:space="preserve"> </w:t>
      </w:r>
      <w:proofErr w:type="spellStart"/>
      <w:r w:rsidRPr="00F46525">
        <w:rPr>
          <w:lang w:val="en-US"/>
        </w:rPr>
        <w:t>DbContext</w:t>
      </w:r>
      <w:proofErr w:type="spellEnd"/>
      <w:r w:rsidRPr="00F46525">
        <w:rPr>
          <w:lang w:val="en-US"/>
        </w:rPr>
        <w:t xml:space="preserve">) </w:t>
      </w:r>
      <w:proofErr w:type="spellStart"/>
      <w:proofErr w:type="gramStart"/>
      <w:r w:rsidRPr="00F46525">
        <w:rPr>
          <w:lang w:val="en-US"/>
        </w:rPr>
        <w:t>CreateService</w:t>
      </w:r>
      <w:proofErr w:type="spellEnd"/>
      <w:r w:rsidRPr="00F46525">
        <w:rPr>
          <w:lang w:val="en-US"/>
        </w:rPr>
        <w:t>(</w:t>
      </w:r>
      <w:proofErr w:type="gramEnd"/>
      <w:r w:rsidRPr="00F46525">
        <w:rPr>
          <w:lang w:val="en-US"/>
        </w:rPr>
        <w:t>)</w:t>
      </w:r>
    </w:p>
    <w:p w14:paraId="6293830C" w14:textId="77777777" w:rsidR="00F46525" w:rsidRPr="00F46525" w:rsidRDefault="00F46525" w:rsidP="00F46525">
      <w:pPr>
        <w:pStyle w:val="aff0"/>
      </w:pPr>
      <w:r w:rsidRPr="00F46525">
        <w:t>{</w:t>
      </w:r>
    </w:p>
    <w:p w14:paraId="50173CD3" w14:textId="77777777" w:rsidR="00F46525" w:rsidRPr="00F46525" w:rsidRDefault="00F46525" w:rsidP="00F46525">
      <w:pPr>
        <w:pStyle w:val="aff0"/>
      </w:pPr>
      <w:r w:rsidRPr="00F46525">
        <w:t xml:space="preserve">    // Инициализация контейнера внедрения зависимостей</w:t>
      </w:r>
    </w:p>
    <w:p w14:paraId="26853FD9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r w:rsidRPr="00F46525">
        <w:t>var</w:t>
      </w:r>
      <w:proofErr w:type="spellEnd"/>
      <w:r w:rsidRPr="00F46525">
        <w:t xml:space="preserve"> </w:t>
      </w:r>
      <w:proofErr w:type="spellStart"/>
      <w:r w:rsidRPr="00F46525">
        <w:t>services</w:t>
      </w:r>
      <w:proofErr w:type="spellEnd"/>
      <w:r w:rsidRPr="00F46525">
        <w:t xml:space="preserve"> = </w:t>
      </w:r>
      <w:proofErr w:type="spellStart"/>
      <w:r w:rsidRPr="00F46525">
        <w:t>new</w:t>
      </w:r>
      <w:proofErr w:type="spellEnd"/>
      <w:r w:rsidRPr="00F46525">
        <w:t xml:space="preserve"> </w:t>
      </w:r>
      <w:proofErr w:type="spellStart"/>
      <w:proofErr w:type="gramStart"/>
      <w:r w:rsidRPr="00F46525">
        <w:t>ServiceCollection</w:t>
      </w:r>
      <w:proofErr w:type="spellEnd"/>
      <w:r w:rsidRPr="00F46525">
        <w:t>(</w:t>
      </w:r>
      <w:proofErr w:type="gramEnd"/>
      <w:r w:rsidRPr="00F46525">
        <w:t>);</w:t>
      </w:r>
    </w:p>
    <w:p w14:paraId="60EF2F76" w14:textId="77777777" w:rsidR="00F46525" w:rsidRPr="00F46525" w:rsidRDefault="00F46525" w:rsidP="00F46525">
      <w:pPr>
        <w:pStyle w:val="aff0"/>
      </w:pPr>
    </w:p>
    <w:p w14:paraId="52FCB495" w14:textId="77777777" w:rsidR="00F46525" w:rsidRPr="00F46525" w:rsidRDefault="00F46525" w:rsidP="00F46525">
      <w:pPr>
        <w:pStyle w:val="aff0"/>
      </w:pPr>
      <w:r w:rsidRPr="00F46525">
        <w:t xml:space="preserve">    // Конфигурация </w:t>
      </w:r>
      <w:proofErr w:type="spellStart"/>
      <w:r w:rsidRPr="00F46525">
        <w:t>InMemory</w:t>
      </w:r>
      <w:proofErr w:type="spellEnd"/>
      <w:r w:rsidRPr="00F46525">
        <w:t xml:space="preserve"> базы данных с уникальным ID для изоляции тестов</w:t>
      </w:r>
    </w:p>
    <w:p w14:paraId="43A8957D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proofErr w:type="gramStart"/>
      <w:r w:rsidRPr="00F46525">
        <w:rPr>
          <w:lang w:val="en-US"/>
        </w:rPr>
        <w:t>services.AddDbContext</w:t>
      </w:r>
      <w:proofErr w:type="spellEnd"/>
      <w:proofErr w:type="gramEnd"/>
      <w:r w:rsidRPr="00F46525">
        <w:rPr>
          <w:lang w:val="en-US"/>
        </w:rPr>
        <w:t>&lt;</w:t>
      </w:r>
      <w:proofErr w:type="spellStart"/>
      <w:r w:rsidRPr="00F46525">
        <w:rPr>
          <w:lang w:val="en-US"/>
        </w:rPr>
        <w:t>SmartLangDbContext</w:t>
      </w:r>
      <w:proofErr w:type="spellEnd"/>
      <w:proofErr w:type="gramStart"/>
      <w:r w:rsidRPr="00F46525">
        <w:rPr>
          <w:lang w:val="en-US"/>
        </w:rPr>
        <w:t>&gt;(</w:t>
      </w:r>
      <w:proofErr w:type="gramEnd"/>
      <w:r w:rsidRPr="00F46525">
        <w:rPr>
          <w:lang w:val="en-US"/>
        </w:rPr>
        <w:t xml:space="preserve">options =&gt; </w:t>
      </w:r>
      <w:proofErr w:type="spellStart"/>
      <w:proofErr w:type="gramStart"/>
      <w:r w:rsidRPr="00F46525">
        <w:rPr>
          <w:lang w:val="en-US"/>
        </w:rPr>
        <w:t>options.UseInMemoryDatabase</w:t>
      </w:r>
      <w:proofErr w:type="spellEnd"/>
      <w:proofErr w:type="gramEnd"/>
      <w:r w:rsidRPr="00F46525">
        <w:rPr>
          <w:lang w:val="en-US"/>
        </w:rPr>
        <w:t>(</w:t>
      </w:r>
      <w:proofErr w:type="spellStart"/>
      <w:r w:rsidRPr="00F46525">
        <w:rPr>
          <w:lang w:val="en-US"/>
        </w:rPr>
        <w:t>Guid.NewGuid</w:t>
      </w:r>
      <w:proofErr w:type="spellEnd"/>
      <w:r w:rsidRPr="00F46525">
        <w:rPr>
          <w:lang w:val="en-US"/>
        </w:rPr>
        <w:t>(</w:t>
      </w:r>
      <w:proofErr w:type="gramStart"/>
      <w:r w:rsidRPr="00F46525">
        <w:rPr>
          <w:lang w:val="en-US"/>
        </w:rPr>
        <w:t>).</w:t>
      </w:r>
      <w:proofErr w:type="spellStart"/>
      <w:r w:rsidRPr="00F46525">
        <w:rPr>
          <w:lang w:val="en-US"/>
        </w:rPr>
        <w:t>ToString</w:t>
      </w:r>
      <w:proofErr w:type="spellEnd"/>
      <w:proofErr w:type="gramEnd"/>
      <w:r w:rsidRPr="00F46525">
        <w:rPr>
          <w:lang w:val="en-US"/>
        </w:rPr>
        <w:t>()));</w:t>
      </w:r>
    </w:p>
    <w:p w14:paraId="357BC2B0" w14:textId="77777777" w:rsidR="00F46525" w:rsidRPr="00F46525" w:rsidRDefault="00F46525" w:rsidP="00F46525">
      <w:pPr>
        <w:pStyle w:val="aff0"/>
        <w:rPr>
          <w:lang w:val="en-US"/>
        </w:rPr>
      </w:pPr>
    </w:p>
    <w:p w14:paraId="67E8B174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Регистрация сервисов бизнес-логики</w:t>
      </w:r>
    </w:p>
    <w:p w14:paraId="64EC8EF9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proofErr w:type="gramStart"/>
      <w:r w:rsidRPr="00F46525">
        <w:t>services.AddAdminServices</w:t>
      </w:r>
      <w:proofErr w:type="spellEnd"/>
      <w:proofErr w:type="gramEnd"/>
      <w:r w:rsidRPr="00F46525">
        <w:t>();</w:t>
      </w:r>
    </w:p>
    <w:p w14:paraId="6235CC82" w14:textId="77777777" w:rsidR="00F46525" w:rsidRPr="00F46525" w:rsidRDefault="00F46525" w:rsidP="00F46525">
      <w:pPr>
        <w:pStyle w:val="aff0"/>
      </w:pPr>
    </w:p>
    <w:p w14:paraId="44F38033" w14:textId="77777777" w:rsidR="00F46525" w:rsidRPr="00F46525" w:rsidRDefault="00F46525" w:rsidP="00F46525">
      <w:pPr>
        <w:pStyle w:val="aff0"/>
      </w:pPr>
      <w:r w:rsidRPr="00F46525">
        <w:t xml:space="preserve">    // Построение провайдера и получение экземпляров сервиса и контекста</w:t>
      </w:r>
    </w:p>
    <w:p w14:paraId="4C8A10B9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provider = </w:t>
      </w:r>
      <w:proofErr w:type="spellStart"/>
      <w:proofErr w:type="gramStart"/>
      <w:r w:rsidRPr="00F46525">
        <w:rPr>
          <w:lang w:val="en-US"/>
        </w:rPr>
        <w:t>services.BuildServiceProvider</w:t>
      </w:r>
      <w:proofErr w:type="spellEnd"/>
      <w:proofErr w:type="gramEnd"/>
      <w:r w:rsidRPr="00F46525">
        <w:rPr>
          <w:lang w:val="en-US"/>
        </w:rPr>
        <w:t>();</w:t>
      </w:r>
    </w:p>
    <w:p w14:paraId="67B06E2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return (</w:t>
      </w:r>
      <w:proofErr w:type="spellStart"/>
      <w:proofErr w:type="gramStart"/>
      <w:r w:rsidRPr="00F46525">
        <w:rPr>
          <w:lang w:val="en-US"/>
        </w:rPr>
        <w:t>provider.GetRequiredService</w:t>
      </w:r>
      <w:proofErr w:type="spellEnd"/>
      <w:proofErr w:type="gramEnd"/>
      <w:r w:rsidRPr="00F46525">
        <w:rPr>
          <w:lang w:val="en-US"/>
        </w:rPr>
        <w:t>&lt;</w:t>
      </w:r>
      <w:proofErr w:type="spellStart"/>
      <w:r w:rsidRPr="00F46525">
        <w:rPr>
          <w:lang w:val="en-US"/>
        </w:rPr>
        <w:t>IAdminUserService</w:t>
      </w:r>
      <w:proofErr w:type="spellEnd"/>
      <w:proofErr w:type="gramStart"/>
      <w:r w:rsidRPr="00F46525">
        <w:rPr>
          <w:lang w:val="en-US"/>
        </w:rPr>
        <w:t>&gt;(</w:t>
      </w:r>
      <w:proofErr w:type="gramEnd"/>
      <w:r w:rsidRPr="00F46525">
        <w:rPr>
          <w:lang w:val="en-US"/>
        </w:rPr>
        <w:t xml:space="preserve">), </w:t>
      </w:r>
      <w:proofErr w:type="spellStart"/>
      <w:proofErr w:type="gramStart"/>
      <w:r w:rsidRPr="00F46525">
        <w:rPr>
          <w:lang w:val="en-US"/>
        </w:rPr>
        <w:t>provider.GetRequiredService</w:t>
      </w:r>
      <w:proofErr w:type="spellEnd"/>
      <w:proofErr w:type="gramEnd"/>
      <w:r w:rsidRPr="00F46525">
        <w:rPr>
          <w:lang w:val="en-US"/>
        </w:rPr>
        <w:t>&lt;</w:t>
      </w:r>
      <w:proofErr w:type="spellStart"/>
      <w:r w:rsidRPr="00F46525">
        <w:rPr>
          <w:lang w:val="en-US"/>
        </w:rPr>
        <w:t>SmartLangDbContext</w:t>
      </w:r>
      <w:proofErr w:type="spellEnd"/>
      <w:proofErr w:type="gramStart"/>
      <w:r w:rsidRPr="00F46525">
        <w:rPr>
          <w:lang w:val="en-US"/>
        </w:rPr>
        <w:t>&gt;(</w:t>
      </w:r>
      <w:proofErr w:type="gramEnd"/>
      <w:r w:rsidRPr="00F46525">
        <w:rPr>
          <w:lang w:val="en-US"/>
        </w:rPr>
        <w:t>));</w:t>
      </w:r>
    </w:p>
    <w:p w14:paraId="4D42E1D3" w14:textId="767E01E3" w:rsidR="00F46525" w:rsidRDefault="00F46525" w:rsidP="00F46525">
      <w:pPr>
        <w:pStyle w:val="aff0"/>
      </w:pPr>
      <w:r w:rsidRPr="00F46525">
        <w:t>}</w:t>
      </w:r>
    </w:p>
    <w:p w14:paraId="44942908" w14:textId="397DA069" w:rsidR="00956C0C" w:rsidRDefault="00956C0C" w:rsidP="00956C0C">
      <w:pPr>
        <w:pStyle w:val="a3"/>
      </w:pPr>
      <w:r>
        <w:t xml:space="preserve">Результат тестирования сервиса </w:t>
      </w:r>
      <w:proofErr w:type="spellStart"/>
      <w:r w:rsidRPr="00956C0C">
        <w:t>AdminUserService</w:t>
      </w:r>
      <w:proofErr w:type="spellEnd"/>
      <w:r>
        <w:t xml:space="preserve"> представлен на рисунке 5.</w:t>
      </w:r>
    </w:p>
    <w:p w14:paraId="2EA40685" w14:textId="1570D515" w:rsidR="00F46525" w:rsidRDefault="00956C0C" w:rsidP="00956C0C">
      <w:pPr>
        <w:pStyle w:val="afd"/>
      </w:pPr>
      <w:r w:rsidRPr="00956C0C">
        <w:drawing>
          <wp:inline distT="0" distB="0" distL="0" distR="0" wp14:anchorId="24AB4891" wp14:editId="7CFF04F1">
            <wp:extent cx="5939790" cy="1484630"/>
            <wp:effectExtent l="0" t="0" r="3810" b="1270"/>
            <wp:docPr id="151952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275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32FC" w14:textId="462D9FB5" w:rsidR="00956C0C" w:rsidRDefault="00956C0C" w:rsidP="00956C0C">
      <w:pPr>
        <w:pStyle w:val="afe"/>
      </w:pPr>
      <w:r>
        <w:t xml:space="preserve">Рисунок 5 – Результат тестирования </w:t>
      </w:r>
      <w:proofErr w:type="spellStart"/>
      <w:r w:rsidRPr="00956C0C">
        <w:t>AdminUserService</w:t>
      </w:r>
      <w:proofErr w:type="spellEnd"/>
    </w:p>
    <w:p w14:paraId="55D237B9" w14:textId="17FEADC1" w:rsidR="00956C0C" w:rsidRDefault="00956C0C" w:rsidP="00956C0C">
      <w:pPr>
        <w:pStyle w:val="2"/>
      </w:pPr>
      <w:r>
        <w:t>Функциональн</w:t>
      </w:r>
      <w:r w:rsidR="005E77ED">
        <w:t>ое</w:t>
      </w:r>
      <w:r>
        <w:t xml:space="preserve"> тестирование</w:t>
      </w:r>
    </w:p>
    <w:p w14:paraId="1FB911EA" w14:textId="71296BE8" w:rsidR="005E77ED" w:rsidRDefault="001E4406" w:rsidP="001E4406">
      <w:pPr>
        <w:pStyle w:val="a3"/>
      </w:pPr>
      <w:r w:rsidRPr="001E4406">
        <w:t>В ходе функционального тестирования веб-приложения была проверена корректность работы ключевых пользовательских сценариев.</w:t>
      </w:r>
      <w:r>
        <w:t xml:space="preserve"> Т</w:t>
      </w:r>
      <w:r w:rsidR="00C86745">
        <w:t xml:space="preserve">естирование </w:t>
      </w:r>
      <w:r w:rsidR="00C86745">
        <w:lastRenderedPageBreak/>
        <w:t xml:space="preserve">страницы авторизации </w:t>
      </w:r>
      <w:r>
        <w:t xml:space="preserve">выполнено </w:t>
      </w:r>
      <w:r w:rsidR="00C86745">
        <w:t>метод</w:t>
      </w:r>
      <w:r>
        <w:t>ом</w:t>
      </w:r>
      <w:r w:rsidR="00C86745">
        <w:t xml:space="preserve"> «чёрного ящика».</w:t>
      </w:r>
      <w:r>
        <w:t xml:space="preserve"> </w:t>
      </w:r>
      <w:r w:rsidR="00C86745">
        <w:t>Результаты тестирования представлены в таблице 1.</w:t>
      </w:r>
    </w:p>
    <w:p w14:paraId="20D61952" w14:textId="54B9A1EE" w:rsidR="00C86745" w:rsidRDefault="00C86745" w:rsidP="00C86745">
      <w:pPr>
        <w:pStyle w:val="aff2"/>
      </w:pPr>
      <w:r w:rsidRPr="001B17C1">
        <w:rPr>
          <w:spacing w:val="40"/>
        </w:rPr>
        <w:t>Таблиц</w:t>
      </w:r>
      <w:r>
        <w:rPr>
          <w:spacing w:val="40"/>
        </w:rPr>
        <w:t>а</w:t>
      </w:r>
      <w:r>
        <w:t xml:space="preserve"> 1 – </w:t>
      </w:r>
      <w:r w:rsidR="001E4406">
        <w:t>Н</w:t>
      </w:r>
      <w:r>
        <w:t>абор тестов страницы авторизации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13"/>
        <w:gridCol w:w="3113"/>
        <w:gridCol w:w="3113"/>
      </w:tblGrid>
      <w:tr w:rsidR="00C86745" w:rsidRPr="009240C6" w14:paraId="3715F0AC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5C1627" w14:textId="77777777" w:rsidR="00C86745" w:rsidRPr="000E4C8D" w:rsidRDefault="00C86745" w:rsidP="00AE6A8F">
            <w:pPr>
              <w:jc w:val="center"/>
              <w:rPr>
                <w:b/>
                <w:bCs/>
                <w:sz w:val="24"/>
                <w:szCs w:val="24"/>
              </w:rPr>
            </w:pPr>
            <w:r w:rsidRPr="000E4C8D">
              <w:rPr>
                <w:b/>
                <w:bCs/>
                <w:sz w:val="24"/>
                <w:szCs w:val="24"/>
              </w:rPr>
              <w:t>Действие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AC86F" w14:textId="77777777" w:rsidR="00C86745" w:rsidRPr="000E4C8D" w:rsidRDefault="00C86745" w:rsidP="00AE6A8F">
            <w:pPr>
              <w:jc w:val="center"/>
              <w:rPr>
                <w:b/>
                <w:bCs/>
                <w:sz w:val="24"/>
                <w:szCs w:val="24"/>
              </w:rPr>
            </w:pPr>
            <w:r w:rsidRPr="000E4C8D">
              <w:rPr>
                <w:b/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782450" w14:textId="77777777" w:rsidR="00C86745" w:rsidRPr="000E4C8D" w:rsidRDefault="00C86745" w:rsidP="00AE6A8F">
            <w:pPr>
              <w:jc w:val="center"/>
              <w:rPr>
                <w:b/>
                <w:bCs/>
                <w:sz w:val="24"/>
                <w:szCs w:val="24"/>
              </w:rPr>
            </w:pPr>
            <w:r w:rsidRPr="000E4C8D">
              <w:rPr>
                <w:b/>
                <w:bCs/>
                <w:sz w:val="24"/>
                <w:szCs w:val="24"/>
              </w:rPr>
              <w:t>Полученный результат</w:t>
            </w:r>
          </w:p>
        </w:tc>
      </w:tr>
      <w:tr w:rsidR="00C86745" w:rsidRPr="00A94868" w14:paraId="617CCDB3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EC7A1" w14:textId="5E0969B8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Ввод существующего</w:t>
            </w:r>
            <w:r w:rsidR="00CD37A5" w:rsidRPr="000E4C8D">
              <w:rPr>
                <w:sz w:val="24"/>
                <w:szCs w:val="24"/>
              </w:rPr>
              <w:t xml:space="preserve"> </w:t>
            </w:r>
            <w:r w:rsidRPr="000E4C8D">
              <w:rPr>
                <w:sz w:val="24"/>
                <w:szCs w:val="24"/>
              </w:rPr>
              <w:t>имен</w:t>
            </w:r>
            <w:r w:rsidR="00CD37A5" w:rsidRPr="000E4C8D">
              <w:rPr>
                <w:sz w:val="24"/>
                <w:szCs w:val="24"/>
              </w:rPr>
              <w:t>и пользователя</w:t>
            </w:r>
            <w:r w:rsidRPr="000E4C8D">
              <w:rPr>
                <w:sz w:val="24"/>
                <w:szCs w:val="24"/>
              </w:rPr>
              <w:t xml:space="preserve"> «</w:t>
            </w:r>
            <w:r w:rsidRPr="000E4C8D">
              <w:rPr>
                <w:sz w:val="24"/>
                <w:szCs w:val="24"/>
                <w:lang w:val="en-US"/>
              </w:rPr>
              <w:t>Main</w:t>
            </w:r>
            <w:r w:rsidRPr="000E4C8D">
              <w:rPr>
                <w:sz w:val="24"/>
                <w:szCs w:val="24"/>
              </w:rPr>
              <w:t xml:space="preserve">» и </w:t>
            </w:r>
            <w:r w:rsidR="00CD37A5" w:rsidRPr="000E4C8D">
              <w:rPr>
                <w:sz w:val="24"/>
                <w:szCs w:val="24"/>
              </w:rPr>
              <w:t xml:space="preserve">корректного </w:t>
            </w:r>
            <w:r w:rsidRPr="000E4C8D">
              <w:rPr>
                <w:sz w:val="24"/>
                <w:szCs w:val="24"/>
              </w:rPr>
              <w:t>парол</w:t>
            </w:r>
            <w:r w:rsidR="00CD37A5" w:rsidRPr="000E4C8D">
              <w:rPr>
                <w:sz w:val="24"/>
                <w:szCs w:val="24"/>
              </w:rPr>
              <w:t>я</w:t>
            </w:r>
            <w:r w:rsidRPr="000E4C8D">
              <w:rPr>
                <w:sz w:val="24"/>
                <w:szCs w:val="24"/>
              </w:rPr>
              <w:t xml:space="preserve"> </w:t>
            </w:r>
            <w:proofErr w:type="gramStart"/>
            <w:r w:rsidRPr="000E4C8D">
              <w:rPr>
                <w:sz w:val="24"/>
                <w:szCs w:val="24"/>
              </w:rPr>
              <w:t>«!</w:t>
            </w:r>
            <w:r w:rsidRPr="000E4C8D">
              <w:rPr>
                <w:sz w:val="24"/>
                <w:szCs w:val="24"/>
                <w:lang w:val="en-US"/>
              </w:rPr>
              <w:t>Password</w:t>
            </w:r>
            <w:proofErr w:type="gramEnd"/>
            <w:r w:rsidRPr="000E4C8D">
              <w:rPr>
                <w:sz w:val="24"/>
                <w:szCs w:val="24"/>
              </w:rPr>
              <w:t>1», нажатие на кнопку «Войти»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34FD60D4" w14:textId="6B4B6388" w:rsidR="00C86745" w:rsidRPr="000E4C8D" w:rsidRDefault="00CD37A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Открытие главной страницы. В панели навигации выведено имя пользователя «</w:t>
            </w:r>
            <w:r w:rsidRPr="000E4C8D">
              <w:rPr>
                <w:sz w:val="24"/>
                <w:szCs w:val="24"/>
                <w:lang w:val="en-US"/>
              </w:rPr>
              <w:t>Main</w:t>
            </w:r>
            <w:r w:rsidRPr="000E4C8D">
              <w:rPr>
                <w:sz w:val="24"/>
                <w:szCs w:val="24"/>
              </w:rPr>
              <w:t>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869B9" w14:textId="77777777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86745" w:rsidRPr="00A94868" w14:paraId="08468637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C30A9" w14:textId="0742A1AF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 xml:space="preserve">Ввод </w:t>
            </w:r>
            <w:r w:rsidR="00CD37A5" w:rsidRPr="000E4C8D">
              <w:rPr>
                <w:sz w:val="24"/>
                <w:szCs w:val="24"/>
              </w:rPr>
              <w:t>существующего имени пользователя «</w:t>
            </w:r>
            <w:r w:rsidR="00CD37A5" w:rsidRPr="000E4C8D">
              <w:rPr>
                <w:sz w:val="24"/>
                <w:szCs w:val="24"/>
                <w:lang w:val="en-US"/>
              </w:rPr>
              <w:t>Main</w:t>
            </w:r>
            <w:r w:rsidR="00CD37A5" w:rsidRPr="000E4C8D">
              <w:rPr>
                <w:sz w:val="24"/>
                <w:szCs w:val="24"/>
              </w:rPr>
              <w:t>» и некорректного пароля «123»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7F1374B2" w14:textId="41B5CC09" w:rsidR="00C86745" w:rsidRPr="000E4C8D" w:rsidRDefault="00CD37A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Вывод сообщения «Неверное имя пользователя или пароль»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0BE70" w14:textId="77777777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86745" w:rsidRPr="00A94868" w14:paraId="7070E6E9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78FF3" w14:textId="3836758B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 xml:space="preserve">Ввод </w:t>
            </w:r>
            <w:r w:rsidR="00CD37A5" w:rsidRPr="000E4C8D">
              <w:rPr>
                <w:sz w:val="24"/>
                <w:szCs w:val="24"/>
              </w:rPr>
              <w:t>несуществующего имени пользователя «</w:t>
            </w:r>
            <w:proofErr w:type="spellStart"/>
            <w:r w:rsidR="00CD37A5" w:rsidRPr="000E4C8D">
              <w:rPr>
                <w:sz w:val="24"/>
                <w:szCs w:val="24"/>
                <w:lang w:val="en-US"/>
              </w:rPr>
              <w:t>NoMain</w:t>
            </w:r>
            <w:proofErr w:type="spellEnd"/>
            <w:r w:rsidR="00CD37A5" w:rsidRPr="000E4C8D">
              <w:rPr>
                <w:sz w:val="24"/>
                <w:szCs w:val="24"/>
              </w:rPr>
              <w:t>» и некорректного пароля «123»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157A17F3" w14:textId="0214B890" w:rsidR="00C86745" w:rsidRPr="000E4C8D" w:rsidRDefault="00CD37A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Вывод сообщения «Неверное имя пользователя или пароль»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58160" w14:textId="77777777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86745" w14:paraId="1A6889EC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76AD6" w14:textId="4F1B27B1" w:rsidR="00C86745" w:rsidRPr="000E4C8D" w:rsidRDefault="00CD37A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Нажатие на кнопку «Войти», оставив поля ввода пустыми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52AA66B0" w14:textId="145C3AD7" w:rsidR="00C86745" w:rsidRPr="000E4C8D" w:rsidRDefault="00CD37A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Вывод подсказок «Введите имя пользователя» и «Введите пароль»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324AB2" w14:textId="77777777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E4C8D" w14:paraId="31177D10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A11B7" w14:textId="7B1CB922" w:rsidR="000E4C8D" w:rsidRPr="00480C36" w:rsidRDefault="000E4C8D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Ввод существующего имени пользователя «</w:t>
            </w:r>
            <w:r w:rsidRPr="000E4C8D">
              <w:rPr>
                <w:sz w:val="24"/>
                <w:szCs w:val="24"/>
                <w:lang w:val="en-US"/>
              </w:rPr>
              <w:t>Main</w:t>
            </w:r>
            <w:r w:rsidRPr="000E4C8D">
              <w:rPr>
                <w:sz w:val="24"/>
                <w:szCs w:val="24"/>
              </w:rPr>
              <w:t>» и нажатие на кнопку «Войти», оставив поле ввода пароля пустым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2CB6666F" w14:textId="1F1FAC73" w:rsidR="000E4C8D" w:rsidRPr="000E4C8D" w:rsidRDefault="000E4C8D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Вывод подсказки «Введите пароль»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478B4" w14:textId="1384F08A" w:rsidR="000E4C8D" w:rsidRPr="000E4C8D" w:rsidRDefault="000E4C8D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E4C8D" w14:paraId="6F1AB219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C20E3" w14:textId="2B50B95E" w:rsidR="000E4C8D" w:rsidRPr="000E4C8D" w:rsidRDefault="000E4C8D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 xml:space="preserve">Ввод пароля </w:t>
            </w:r>
            <w:proofErr w:type="gramStart"/>
            <w:r w:rsidRPr="000E4C8D">
              <w:rPr>
                <w:sz w:val="24"/>
                <w:szCs w:val="24"/>
              </w:rPr>
              <w:t>«!</w:t>
            </w:r>
            <w:r w:rsidRPr="000E4C8D">
              <w:rPr>
                <w:sz w:val="24"/>
                <w:szCs w:val="24"/>
                <w:lang w:val="en-US"/>
              </w:rPr>
              <w:t>Password</w:t>
            </w:r>
            <w:proofErr w:type="gramEnd"/>
            <w:r w:rsidRPr="000E4C8D">
              <w:rPr>
                <w:sz w:val="24"/>
                <w:szCs w:val="24"/>
              </w:rPr>
              <w:t>1» и нажатие на кнопку «Войти», оставив поле ввода имени пользователя пустым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359699BB" w14:textId="1AD33A9F" w:rsidR="000E4C8D" w:rsidRPr="000E4C8D" w:rsidRDefault="000E4C8D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Вывод подсказки «Введите имя пользователя»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458AC" w14:textId="26E990C9" w:rsidR="000E4C8D" w:rsidRPr="000E4C8D" w:rsidRDefault="000E4C8D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E4C8D" w14:paraId="030E4178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CAFF1" w14:textId="11A0F499" w:rsidR="000E4C8D" w:rsidRPr="000E4C8D" w:rsidRDefault="000E4C8D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0E4C8D">
              <w:rPr>
                <w:sz w:val="24"/>
                <w:szCs w:val="24"/>
              </w:rPr>
              <w:t>вод существующего имени пользователя «</w:t>
            </w:r>
            <w:proofErr w:type="spellStart"/>
            <w:r w:rsidRPr="000E4C8D">
              <w:rPr>
                <w:sz w:val="24"/>
                <w:szCs w:val="24"/>
              </w:rPr>
              <w:t>Main</w:t>
            </w:r>
            <w:proofErr w:type="spellEnd"/>
            <w:r w:rsidRPr="000E4C8D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,</w:t>
            </w:r>
            <w:r w:rsidRPr="000E4C8D">
              <w:rPr>
                <w:sz w:val="24"/>
                <w:szCs w:val="24"/>
              </w:rPr>
              <w:t xml:space="preserve"> некорректного пароля «123»</w:t>
            </w:r>
            <w:r>
              <w:rPr>
                <w:sz w:val="24"/>
                <w:szCs w:val="24"/>
              </w:rPr>
              <w:t xml:space="preserve"> и нажатие на кнопку «Войти»</w:t>
            </w:r>
            <w:r w:rsidRPr="000E4C8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5 раз подряд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7AA67482" w14:textId="7A3B9182" w:rsidR="000E4C8D" w:rsidRPr="00495B14" w:rsidRDefault="000E4C8D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 сообщения «</w:t>
            </w:r>
            <w:r w:rsidRPr="000E4C8D">
              <w:rPr>
                <w:sz w:val="24"/>
                <w:szCs w:val="24"/>
              </w:rPr>
              <w:t>Слишком много неудачных попыток входа. Попробуйте позже</w:t>
            </w:r>
            <w:r>
              <w:rPr>
                <w:sz w:val="24"/>
                <w:szCs w:val="24"/>
              </w:rPr>
              <w:t>».</w:t>
            </w:r>
            <w:r w:rsidRPr="000E4C8D">
              <w:t xml:space="preserve"> </w:t>
            </w:r>
            <w:r w:rsidRPr="000E4C8D">
              <w:rPr>
                <w:sz w:val="24"/>
                <w:szCs w:val="24"/>
              </w:rPr>
              <w:t xml:space="preserve">Вход в систему невозможен до истечения </w:t>
            </w:r>
            <w:r w:rsidR="00495B14">
              <w:rPr>
                <w:sz w:val="24"/>
                <w:szCs w:val="24"/>
              </w:rPr>
              <w:t>5 минут под этим именем пользователя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095C3" w14:textId="64E01453" w:rsidR="000E4C8D" w:rsidRPr="000E4C8D" w:rsidRDefault="00495B14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D37A5" w14:paraId="75E96728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4B0B7" w14:textId="42A13EC3" w:rsidR="00CD37A5" w:rsidRPr="000E4C8D" w:rsidRDefault="00CD37A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Нажатие на ссылку «Создать профиль»</w:t>
            </w:r>
          </w:p>
        </w:tc>
        <w:tc>
          <w:tcPr>
            <w:tcW w:w="311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C3246" w14:textId="5C954591" w:rsidR="00CD37A5" w:rsidRPr="000E4C8D" w:rsidRDefault="00D236B6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Открытие страницы регистрации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18073" w14:textId="74ECC5BA" w:rsidR="00CD37A5" w:rsidRPr="000E4C8D" w:rsidRDefault="00D236B6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</w:tbl>
    <w:p w14:paraId="766C0EC0" w14:textId="77777777" w:rsidR="00495B14" w:rsidRDefault="00495B14" w:rsidP="00495B14">
      <w:pPr>
        <w:pStyle w:val="a3"/>
        <w:ind w:firstLine="0"/>
      </w:pPr>
    </w:p>
    <w:p w14:paraId="247A2EA4" w14:textId="690A65C6" w:rsidR="00300DEE" w:rsidRDefault="00495B14" w:rsidP="00495B14">
      <w:pPr>
        <w:pStyle w:val="a3"/>
      </w:pPr>
      <w:r w:rsidRPr="00495B14">
        <w:t>По результатам тестирования можно заключить, что разработанное приложение функционирует корректно и соответствует ожидаемому поведению.</w:t>
      </w:r>
    </w:p>
    <w:p w14:paraId="67029491" w14:textId="7BC28324" w:rsidR="00C86745" w:rsidRDefault="00300DEE" w:rsidP="00300DEE">
      <w:pPr>
        <w:pStyle w:val="1"/>
      </w:pPr>
      <w:r>
        <w:lastRenderedPageBreak/>
        <w:t xml:space="preserve">Инструкция по </w:t>
      </w:r>
      <w:r w:rsidRPr="00300DEE">
        <w:rPr>
          <w:bCs/>
        </w:rPr>
        <w:t>эксплуатации </w:t>
      </w:r>
      <w:r>
        <w:t>программного обеспечения</w:t>
      </w:r>
    </w:p>
    <w:p w14:paraId="108019EC" w14:textId="37CC39EA" w:rsidR="00300DEE" w:rsidRDefault="00300DEE" w:rsidP="00300DEE">
      <w:pPr>
        <w:pStyle w:val="2"/>
      </w:pPr>
      <w:r>
        <w:t>Установка программного обеспечения</w:t>
      </w:r>
    </w:p>
    <w:p w14:paraId="2460D38C" w14:textId="77777777" w:rsidR="00824EE4" w:rsidRPr="00AB3172" w:rsidRDefault="00824EE4" w:rsidP="00824EE4">
      <w:pPr>
        <w:pStyle w:val="a3"/>
      </w:pPr>
      <w:r w:rsidRPr="00AB3172">
        <w:t>Для функционирования системы на стороне сервера необходимы следующие программные и технические средства:</w:t>
      </w:r>
    </w:p>
    <w:p w14:paraId="31A05C61" w14:textId="77777777" w:rsidR="00824EE4" w:rsidRPr="00AB3172" w:rsidRDefault="00824EE4" w:rsidP="00824EE4">
      <w:pPr>
        <w:pStyle w:val="a1"/>
      </w:pPr>
      <w:r w:rsidRPr="00AB3172">
        <w:t>ОС Windows x86 64-бит или Linux x86 64-бит;</w:t>
      </w:r>
    </w:p>
    <w:p w14:paraId="7004C9C1" w14:textId="77777777" w:rsidR="00824EE4" w:rsidRPr="00AB3172" w:rsidRDefault="00824EE4" w:rsidP="00824EE4">
      <w:pPr>
        <w:pStyle w:val="a1"/>
      </w:pPr>
      <w:r w:rsidRPr="00AB3172">
        <w:rPr>
          <w:lang w:val="en-US"/>
        </w:rPr>
        <w:t>MySQL</w:t>
      </w:r>
      <w:r w:rsidRPr="00AB3172">
        <w:t xml:space="preserve"> </w:t>
      </w:r>
      <w:r w:rsidRPr="00AB3172">
        <w:rPr>
          <w:lang w:val="en-US"/>
        </w:rPr>
        <w:t>Server</w:t>
      </w:r>
      <w:r w:rsidRPr="00AB3172">
        <w:t xml:space="preserve"> не ниже 8.0;</w:t>
      </w:r>
    </w:p>
    <w:p w14:paraId="02BCED20" w14:textId="77777777" w:rsidR="00824EE4" w:rsidRPr="00AB3172" w:rsidRDefault="00824EE4" w:rsidP="00824EE4">
      <w:pPr>
        <w:pStyle w:val="a1"/>
      </w:pPr>
      <w:r w:rsidRPr="00AB3172">
        <w:t>программное обеспечение для работы сайта: 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SDK</w:t>
      </w:r>
      <w:r w:rsidRPr="00AB3172">
        <w:t xml:space="preserve"> не ниже 8.0 и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MVC</w:t>
      </w:r>
      <w:r w:rsidRPr="00AB3172">
        <w:t xml:space="preserve"> 5;</w:t>
      </w:r>
    </w:p>
    <w:p w14:paraId="24E1896B" w14:textId="77777777" w:rsidR="00824EE4" w:rsidRPr="00AB3172" w:rsidRDefault="00824EE4" w:rsidP="00824EE4">
      <w:pPr>
        <w:pStyle w:val="a1"/>
      </w:pPr>
      <w:r w:rsidRPr="00AB3172">
        <w:t>доступная оперативная память 3 ГБ;</w:t>
      </w:r>
    </w:p>
    <w:p w14:paraId="7B618877" w14:textId="77777777" w:rsidR="00824EE4" w:rsidRPr="00AB3172" w:rsidRDefault="00824EE4" w:rsidP="00824EE4">
      <w:pPr>
        <w:pStyle w:val="a1"/>
      </w:pPr>
      <w:r w:rsidRPr="00AB3172">
        <w:t>процессор с частотой не менее 1 ГГц и не менее 2 ядер;</w:t>
      </w:r>
    </w:p>
    <w:p w14:paraId="67BD2FB8" w14:textId="77777777" w:rsidR="00824EE4" w:rsidRPr="00AB3172" w:rsidRDefault="00824EE4" w:rsidP="00824EE4">
      <w:pPr>
        <w:pStyle w:val="a1"/>
      </w:pPr>
      <w:r w:rsidRPr="00AB3172">
        <w:t>минимальный объем дискового пространства 10 ГБ.</w:t>
      </w:r>
    </w:p>
    <w:p w14:paraId="5FDC94A9" w14:textId="77777777" w:rsidR="00824EE4" w:rsidRPr="00AB3172" w:rsidRDefault="00824EE4" w:rsidP="00824EE4">
      <w:pPr>
        <w:pStyle w:val="a3"/>
      </w:pPr>
      <w:r w:rsidRPr="00AB3172">
        <w:t xml:space="preserve">Доступ к системе осуществляется с помощью браузеров, таких как </w:t>
      </w:r>
      <w:r w:rsidRPr="00AB3172">
        <w:rPr>
          <w:lang w:val="en-US"/>
        </w:rPr>
        <w:t>Chrome</w:t>
      </w:r>
      <w:r w:rsidRPr="00AB3172">
        <w:t xml:space="preserve"> (версии 90 и выше), </w:t>
      </w:r>
      <w:proofErr w:type="spellStart"/>
      <w:r w:rsidRPr="00AB3172">
        <w:rPr>
          <w:lang w:val="en-US"/>
        </w:rPr>
        <w:t>FireFox</w:t>
      </w:r>
      <w:proofErr w:type="spellEnd"/>
      <w:r w:rsidRPr="00AB3172">
        <w:t xml:space="preserve"> (версии 88 и выше) и других, поддерживающих </w:t>
      </w:r>
      <w:r w:rsidRPr="00AB3172">
        <w:rPr>
          <w:lang w:val="en-US"/>
        </w:rPr>
        <w:t>HTML</w:t>
      </w:r>
      <w:r w:rsidRPr="00AB3172">
        <w:t xml:space="preserve">5 и </w:t>
      </w:r>
      <w:r w:rsidRPr="00AB3172">
        <w:rPr>
          <w:lang w:val="en-US"/>
        </w:rPr>
        <w:t>CSS</w:t>
      </w:r>
      <w:r w:rsidRPr="00AB3172">
        <w:t>3, необходимых для функционирования системы на стороне клиента. Также необходимы следующие технические средства:</w:t>
      </w:r>
    </w:p>
    <w:p w14:paraId="2C400A09" w14:textId="77777777" w:rsidR="00824EE4" w:rsidRPr="00AB3172" w:rsidRDefault="00824EE4" w:rsidP="00824EE4">
      <w:pPr>
        <w:pStyle w:val="a1"/>
      </w:pPr>
      <w:r w:rsidRPr="00AB3172">
        <w:t>процессор с частотой 1 ГГц;</w:t>
      </w:r>
    </w:p>
    <w:p w14:paraId="2FCDD1AA" w14:textId="77777777" w:rsidR="00824EE4" w:rsidRPr="00AB3172" w:rsidRDefault="00824EE4" w:rsidP="00824EE4">
      <w:pPr>
        <w:pStyle w:val="a1"/>
      </w:pPr>
      <w:r w:rsidRPr="00AB3172">
        <w:t>доступная оперативная память 2 ГБ.</w:t>
      </w:r>
    </w:p>
    <w:p w14:paraId="783792BE" w14:textId="77777777" w:rsidR="00824EE4" w:rsidRDefault="00824EE4" w:rsidP="00824EE4">
      <w:pPr>
        <w:pStyle w:val="a3"/>
      </w:pPr>
      <w:r>
        <w:t>В качестве учётных данных используются следующие данные</w:t>
      </w:r>
      <w:r w:rsidRPr="00A40E84">
        <w:t>:</w:t>
      </w:r>
    </w:p>
    <w:p w14:paraId="070570F2" w14:textId="03CCDB89" w:rsidR="00824EE4" w:rsidRPr="00A40E84" w:rsidRDefault="00824EE4" w:rsidP="00824EE4">
      <w:pPr>
        <w:pStyle w:val="a1"/>
      </w:pPr>
      <w:r>
        <w:t>Имя пользователя</w:t>
      </w:r>
      <w:r>
        <w:rPr>
          <w:lang w:val="en-US"/>
        </w:rPr>
        <w:t xml:space="preserve">: </w:t>
      </w:r>
      <w:hyperlink r:id="rId13" w:history="1">
        <w:r>
          <w:rPr>
            <w:rStyle w:val="af7"/>
            <w:lang w:val="en-US"/>
          </w:rPr>
          <w:t>Main</w:t>
        </w:r>
      </w:hyperlink>
    </w:p>
    <w:p w14:paraId="76CAB95F" w14:textId="3AE67D59" w:rsidR="00824EE4" w:rsidRPr="00824EE4" w:rsidRDefault="00824EE4" w:rsidP="00824EE4">
      <w:pPr>
        <w:pStyle w:val="a1"/>
      </w:pPr>
      <w:r>
        <w:t>Пароль</w:t>
      </w:r>
      <w:proofErr w:type="gramStart"/>
      <w:r>
        <w:rPr>
          <w:lang w:val="en-US"/>
        </w:rPr>
        <w:t>:</w:t>
      </w:r>
      <w:r>
        <w:rPr>
          <w:lang w:val="en-US"/>
        </w:rPr>
        <w:t xml:space="preserve"> </w:t>
      </w:r>
      <w:r>
        <w:t>!</w:t>
      </w:r>
      <w:r>
        <w:rPr>
          <w:lang w:val="en-US"/>
        </w:rPr>
        <w:t>Password</w:t>
      </w:r>
      <w:proofErr w:type="gramEnd"/>
      <w:r>
        <w:rPr>
          <w:lang w:val="en-US"/>
        </w:rPr>
        <w:t>1</w:t>
      </w:r>
    </w:p>
    <w:p w14:paraId="24285762" w14:textId="0A364C61" w:rsidR="00824EE4" w:rsidRDefault="00824EE4" w:rsidP="00824EE4">
      <w:pPr>
        <w:pStyle w:val="2"/>
      </w:pPr>
      <w:r>
        <w:t>Инструкция по работе</w:t>
      </w:r>
    </w:p>
    <w:p w14:paraId="335209EE" w14:textId="16B08529" w:rsidR="00300DEE" w:rsidRDefault="006E0B73" w:rsidP="00300DEE">
      <w:pPr>
        <w:pStyle w:val="a3"/>
      </w:pPr>
      <w:r>
        <w:t xml:space="preserve">При открытии веб-приложения пользователя встречает начальная страница с описанием возможностей </w:t>
      </w:r>
      <w:r w:rsidR="00422509">
        <w:t>платформы</w:t>
      </w:r>
      <w:r w:rsidR="002822A1">
        <w:t xml:space="preserve"> (</w:t>
      </w:r>
      <w:r w:rsidR="002822A1">
        <w:t>представлен</w:t>
      </w:r>
      <w:r w:rsidR="002822A1">
        <w:t>а</w:t>
      </w:r>
      <w:r w:rsidR="002822A1">
        <w:t xml:space="preserve"> на рисунке 6</w:t>
      </w:r>
      <w:r w:rsidR="002822A1">
        <w:t>)</w:t>
      </w:r>
      <w:r>
        <w:t xml:space="preserve">. Для авторизации требуется нажать </w:t>
      </w:r>
      <w:r w:rsidR="00422509">
        <w:t xml:space="preserve">кнопку «Войти» и </w:t>
      </w:r>
      <w:r w:rsidR="00F40776">
        <w:t>на</w:t>
      </w:r>
      <w:r w:rsidR="00422509">
        <w:t xml:space="preserve"> открывшейся </w:t>
      </w:r>
      <w:r w:rsidR="00422509">
        <w:lastRenderedPageBreak/>
        <w:t xml:space="preserve">странице </w:t>
      </w:r>
      <w:r w:rsidR="00A86B3F">
        <w:t>заполнить форму авторизации</w:t>
      </w:r>
      <w:r w:rsidR="002822A1">
        <w:t xml:space="preserve"> </w:t>
      </w:r>
      <w:r w:rsidR="00422509">
        <w:t>учетны</w:t>
      </w:r>
      <w:r w:rsidR="00A86B3F">
        <w:t>ми</w:t>
      </w:r>
      <w:r w:rsidR="00422509">
        <w:t xml:space="preserve"> данны</w:t>
      </w:r>
      <w:r w:rsidR="00A86B3F">
        <w:t>ми</w:t>
      </w:r>
      <w:r w:rsidR="00422509">
        <w:t xml:space="preserve">. </w:t>
      </w:r>
      <w:r w:rsidR="002822A1">
        <w:t>Вид ф</w:t>
      </w:r>
      <w:r w:rsidR="00422509">
        <w:t>орм</w:t>
      </w:r>
      <w:r w:rsidR="002822A1">
        <w:t>ы</w:t>
      </w:r>
      <w:r w:rsidR="00422509">
        <w:t xml:space="preserve"> авторизации представлена на рисунке 7. </w:t>
      </w:r>
    </w:p>
    <w:p w14:paraId="2E895A24" w14:textId="1BE8FA21" w:rsidR="00422509" w:rsidRPr="00422509" w:rsidRDefault="0041010B" w:rsidP="000901A9">
      <w:pPr>
        <w:pStyle w:val="afd"/>
      </w:pPr>
      <w:r w:rsidRPr="0041010B">
        <w:drawing>
          <wp:inline distT="0" distB="0" distL="0" distR="0" wp14:anchorId="53D079F0" wp14:editId="28B365DE">
            <wp:extent cx="5939790" cy="2402205"/>
            <wp:effectExtent l="0" t="0" r="3810" b="0"/>
            <wp:docPr id="163492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22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1DE0" w14:textId="55A5F1D4" w:rsidR="00422509" w:rsidRDefault="00422509" w:rsidP="00422509">
      <w:pPr>
        <w:pStyle w:val="afe"/>
      </w:pPr>
      <w:r>
        <w:t>Рисунок 6 – Вид начальной страницы</w:t>
      </w:r>
    </w:p>
    <w:p w14:paraId="10ED05E2" w14:textId="00B12DF2" w:rsidR="00422509" w:rsidRDefault="00422509" w:rsidP="00422509">
      <w:pPr>
        <w:pStyle w:val="afd"/>
      </w:pPr>
      <w:r w:rsidRPr="00422509">
        <w:drawing>
          <wp:inline distT="0" distB="0" distL="0" distR="0" wp14:anchorId="283C3BA3" wp14:editId="238FEA80">
            <wp:extent cx="3983252" cy="3691130"/>
            <wp:effectExtent l="0" t="0" r="0" b="5080"/>
            <wp:docPr id="34847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72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2765" cy="36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ADE7" w14:textId="4928A171" w:rsidR="00422509" w:rsidRDefault="00422509" w:rsidP="00422509">
      <w:pPr>
        <w:pStyle w:val="afe"/>
        <w:rPr>
          <w:lang w:val="en-US"/>
        </w:rPr>
      </w:pPr>
      <w:r>
        <w:t>Рисунок 7 – Вид формы авторизации</w:t>
      </w:r>
    </w:p>
    <w:p w14:paraId="6B0BECEE" w14:textId="7841AA19" w:rsidR="00A86B3F" w:rsidRDefault="00035C31" w:rsidP="00035C31">
      <w:pPr>
        <w:pStyle w:val="a3"/>
      </w:pPr>
      <w:r w:rsidRPr="00035C31">
        <w:lastRenderedPageBreak/>
        <w:t>После успешной авторизации осуществляется перенаправление</w:t>
      </w:r>
      <w:r w:rsidR="002822A1">
        <w:t xml:space="preserve"> </w:t>
      </w:r>
      <w:r w:rsidRPr="00035C31">
        <w:t>на</w:t>
      </w:r>
      <w:r w:rsidR="00F40776">
        <w:t xml:space="preserve"> </w:t>
      </w:r>
      <w:r w:rsidRPr="00035C31">
        <w:t xml:space="preserve">начальную страницу. Интерфейс </w:t>
      </w:r>
      <w:r>
        <w:t>обновляется</w:t>
      </w:r>
      <w:r w:rsidRPr="00035C31">
        <w:t xml:space="preserve"> под </w:t>
      </w:r>
      <w:r>
        <w:t>авторизованного</w:t>
      </w:r>
      <w:r w:rsidRPr="00035C31">
        <w:t xml:space="preserve"> пользователя: становятся доступными кнопки «Перейти к занятиям»</w:t>
      </w:r>
      <w:r>
        <w:t xml:space="preserve"> </w:t>
      </w:r>
      <w:r w:rsidRPr="00035C31">
        <w:t>и «Мой словарь»</w:t>
      </w:r>
      <w:r>
        <w:t>. Пользователю в роли «</w:t>
      </w:r>
      <w:r>
        <w:rPr>
          <w:lang w:val="en-US"/>
        </w:rPr>
        <w:t>Admin</w:t>
      </w:r>
      <w:r>
        <w:t xml:space="preserve">» доступна кнопка «Админ-панель» и видно наименование его роли на панели навигации. </w:t>
      </w:r>
      <w:r w:rsidR="00121379">
        <w:t>Пример внешнего в</w:t>
      </w:r>
      <w:r>
        <w:t>ид</w:t>
      </w:r>
      <w:r w:rsidR="00121379">
        <w:t>а</w:t>
      </w:r>
      <w:r>
        <w:t xml:space="preserve"> панели навигации представлен на рисунке 8.</w:t>
      </w:r>
    </w:p>
    <w:p w14:paraId="29CB08F1" w14:textId="752A7C6F" w:rsidR="00035C31" w:rsidRDefault="00035C31" w:rsidP="00035C31">
      <w:pPr>
        <w:pStyle w:val="afd"/>
      </w:pPr>
      <w:r w:rsidRPr="00035C31">
        <w:drawing>
          <wp:inline distT="0" distB="0" distL="0" distR="0" wp14:anchorId="79F4A934" wp14:editId="4AC42D92">
            <wp:extent cx="5939790" cy="304165"/>
            <wp:effectExtent l="0" t="0" r="3810" b="635"/>
            <wp:docPr id="819246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61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B4DD" w14:textId="76302FF1" w:rsidR="00035C31" w:rsidRDefault="00035C31" w:rsidP="00035C31">
      <w:pPr>
        <w:pStyle w:val="afe"/>
      </w:pPr>
      <w:r>
        <w:t>Рисунок 9 – Вид панели навигации</w:t>
      </w:r>
    </w:p>
    <w:p w14:paraId="3D09D4FE" w14:textId="5E83C181" w:rsidR="00035C31" w:rsidRDefault="00035C31" w:rsidP="00035C31">
      <w:pPr>
        <w:pStyle w:val="a3"/>
      </w:pPr>
      <w:r>
        <w:t xml:space="preserve">Для перехода к списку </w:t>
      </w:r>
      <w:r w:rsidR="002822A1">
        <w:t>уроков</w:t>
      </w:r>
      <w:r>
        <w:t xml:space="preserve"> требуется нажать на кнопку «Перейти к занятиям», после чего </w:t>
      </w:r>
      <w:r w:rsidR="00DA3454">
        <w:t>по</w:t>
      </w:r>
      <w:r w:rsidR="00F40776">
        <w:t>льзователь перенаправляется на страницу с уроками текущего раздела курса</w:t>
      </w:r>
      <w:r w:rsidR="00121379">
        <w:t xml:space="preserve">, где </w:t>
      </w:r>
      <w:r w:rsidR="002822A1">
        <w:t>отображается</w:t>
      </w:r>
      <w:r w:rsidR="00121379">
        <w:t xml:space="preserve"> название раздела, его содержание и описание текущего урока. Пример внешнего</w:t>
      </w:r>
      <w:r w:rsidR="002822A1">
        <w:t xml:space="preserve"> вида</w:t>
      </w:r>
      <w:r w:rsidR="00121379">
        <w:t xml:space="preserve"> этой страницы представлен на рисунке 10.</w:t>
      </w:r>
    </w:p>
    <w:p w14:paraId="46BF3964" w14:textId="32201D9E" w:rsidR="00121379" w:rsidRDefault="00121379" w:rsidP="00121379">
      <w:pPr>
        <w:pStyle w:val="afd"/>
      </w:pPr>
      <w:r w:rsidRPr="00121379">
        <w:drawing>
          <wp:inline distT="0" distB="0" distL="0" distR="0" wp14:anchorId="151CFC16" wp14:editId="34327BA5">
            <wp:extent cx="5939790" cy="2830195"/>
            <wp:effectExtent l="0" t="0" r="3810" b="8255"/>
            <wp:docPr id="201530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95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BC71" w14:textId="4C69BDA0" w:rsidR="00121379" w:rsidRDefault="00121379" w:rsidP="00121379">
      <w:pPr>
        <w:pStyle w:val="afe"/>
      </w:pPr>
      <w:r>
        <w:t>Рисунок 10 – Вид страницы со списком уроков</w:t>
      </w:r>
    </w:p>
    <w:p w14:paraId="13AEAC5F" w14:textId="2E6E6C06" w:rsidR="0041010B" w:rsidRDefault="0041010B" w:rsidP="0041010B">
      <w:pPr>
        <w:pStyle w:val="a3"/>
      </w:pPr>
      <w:r>
        <w:lastRenderedPageBreak/>
        <w:t xml:space="preserve">По мере прохождения уроков личный словарь пользователя автоматически пополняется новой лексикой. Для отслеживания прогресса и </w:t>
      </w:r>
      <w:r w:rsidR="00D563F1">
        <w:t>управления</w:t>
      </w:r>
      <w:r>
        <w:t xml:space="preserve"> слов</w:t>
      </w:r>
      <w:r w:rsidR="00D563F1">
        <w:t>арем</w:t>
      </w:r>
      <w:r>
        <w:t xml:space="preserve"> необходимо нажать на имя пользователя </w:t>
      </w:r>
      <w:r w:rsidR="00D563F1">
        <w:t>в</w:t>
      </w:r>
      <w:r>
        <w:t xml:space="preserve"> панели навигации. После нажатия осуществляется перенаправление </w:t>
      </w:r>
      <w:r w:rsidR="00D563F1">
        <w:t>на страницу</w:t>
      </w:r>
      <w:r>
        <w:t xml:space="preserve"> профил</w:t>
      </w:r>
      <w:r w:rsidR="00D563F1">
        <w:t>я</w:t>
      </w:r>
      <w:r>
        <w:t xml:space="preserve"> пользователя</w:t>
      </w:r>
      <w:r w:rsidR="00D563F1">
        <w:t>. В профиле отображается статистика обучения и</w:t>
      </w:r>
      <w:r>
        <w:t xml:space="preserve"> </w:t>
      </w:r>
      <w:r w:rsidR="00D563F1">
        <w:t xml:space="preserve">список </w:t>
      </w:r>
      <w:r>
        <w:t>выученных слов</w:t>
      </w:r>
      <w:r w:rsidR="00D563F1">
        <w:t>, сгруппированных по датам</w:t>
      </w:r>
      <w:r>
        <w:t xml:space="preserve">. </w:t>
      </w:r>
      <w:r w:rsidR="00505DFA" w:rsidRPr="00505DFA">
        <w:t>Навигация по датам осуществляется с помощью стрелок в верхнем правом углу, либо путем выбора конкретного дня через иконку календаря с последующим нажатием кнопки «Показать»</w:t>
      </w:r>
      <w:r w:rsidR="00505DFA" w:rsidRPr="00505DFA">
        <w:t xml:space="preserve">. </w:t>
      </w:r>
      <w:r>
        <w:t xml:space="preserve">Пример внешнего вида профиля представлен на рисунке 11. </w:t>
      </w:r>
    </w:p>
    <w:p w14:paraId="4C52ECCC" w14:textId="0BE4831E" w:rsidR="0041010B" w:rsidRDefault="0041010B" w:rsidP="0041010B">
      <w:pPr>
        <w:pStyle w:val="afd"/>
      </w:pPr>
      <w:r w:rsidRPr="0041010B">
        <w:drawing>
          <wp:inline distT="0" distB="0" distL="0" distR="0" wp14:anchorId="5886DFDA" wp14:editId="6B890F31">
            <wp:extent cx="5939790" cy="3604895"/>
            <wp:effectExtent l="0" t="0" r="3810" b="0"/>
            <wp:docPr id="1381695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952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705" cy="36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1952" w14:textId="644A435C" w:rsidR="0041010B" w:rsidRDefault="0041010B" w:rsidP="0041010B">
      <w:pPr>
        <w:pStyle w:val="afe"/>
      </w:pPr>
      <w:r>
        <w:t>Рисунок 11</w:t>
      </w:r>
      <w:r w:rsidRPr="00D563F1">
        <w:t xml:space="preserve"> – </w:t>
      </w:r>
      <w:r>
        <w:t>Вид страницы профиля пользователя</w:t>
      </w:r>
    </w:p>
    <w:p w14:paraId="6DE61E9A" w14:textId="3030F4C1" w:rsidR="00505DFA" w:rsidRDefault="00505DFA" w:rsidP="00505DFA">
      <w:pPr>
        <w:pStyle w:val="a3"/>
      </w:pPr>
      <w:r w:rsidRPr="00505DFA">
        <w:t>Помимо автоматического пополнения словаря из пройденных уроков, в системе предусмотрена возможность ручного добавления лексики. Это позволяет пользователю самостоятельно расширять базу изученных слов для их последующего использования в упражнениях на закрепление.</w:t>
      </w:r>
    </w:p>
    <w:p w14:paraId="71A697B2" w14:textId="6B9FD61E" w:rsidR="00505DFA" w:rsidRDefault="00505DFA" w:rsidP="00505DFA">
      <w:pPr>
        <w:pStyle w:val="a3"/>
      </w:pPr>
      <w:r w:rsidRPr="00505DFA">
        <w:lastRenderedPageBreak/>
        <w:t>Для добавления нового слова необходимо нажать кнопку с пиктограммой «плюс», расположенную справа от фильтра дат. После нажатия открывается модальное окно поиска, представленное на рисунке 12.</w:t>
      </w:r>
    </w:p>
    <w:p w14:paraId="31861A74" w14:textId="5C19280A" w:rsidR="00505DFA" w:rsidRDefault="00505DFA" w:rsidP="00505DFA">
      <w:pPr>
        <w:pStyle w:val="afd"/>
      </w:pPr>
      <w:r>
        <w:drawing>
          <wp:inline distT="0" distB="0" distL="0" distR="0" wp14:anchorId="4C21EA50" wp14:editId="621061C4">
            <wp:extent cx="4384346" cy="5369112"/>
            <wp:effectExtent l="0" t="0" r="0" b="3175"/>
            <wp:docPr id="152319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947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5436" cy="53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7B5F" w14:textId="422A3398" w:rsidR="00505DFA" w:rsidRDefault="00505DFA" w:rsidP="00505DFA">
      <w:pPr>
        <w:pStyle w:val="afe"/>
      </w:pPr>
      <w:r>
        <w:t>Рисунок 12 – Вид окна поиска слов</w:t>
      </w:r>
    </w:p>
    <w:p w14:paraId="6DEFDBC8" w14:textId="0F1D4F61" w:rsidR="0041010B" w:rsidRPr="00D563F1" w:rsidRDefault="00063DBA" w:rsidP="00063DBA">
      <w:pPr>
        <w:pStyle w:val="a3"/>
      </w:pPr>
      <w:r w:rsidRPr="00063DBA">
        <w:t xml:space="preserve">В </w:t>
      </w:r>
      <w:r w:rsidR="00537277">
        <w:t>этом</w:t>
      </w:r>
      <w:r w:rsidRPr="00063DBA">
        <w:t xml:space="preserve"> окне пользователю требуется ввести слово или его часть в строку поиска. Система автоматически предложит список подходящих вариантов с указанием транскрипции, перевода и языкового уровня</w:t>
      </w:r>
      <w:r>
        <w:t xml:space="preserve">. Для добавления записи в словарь </w:t>
      </w:r>
      <w:r w:rsidR="00537277">
        <w:t>необходимо</w:t>
      </w:r>
      <w:r>
        <w:t xml:space="preserve"> нажать на подходящее слово из списка.</w:t>
      </w:r>
    </w:p>
    <w:sectPr w:rsidR="0041010B" w:rsidRPr="00D563F1" w:rsidSect="007B1296">
      <w:footerReference w:type="default" r:id="rId20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6098D6" w14:textId="77777777" w:rsidR="00577D63" w:rsidRDefault="00577D63" w:rsidP="007B1296">
      <w:r>
        <w:separator/>
      </w:r>
    </w:p>
  </w:endnote>
  <w:endnote w:type="continuationSeparator" w:id="0">
    <w:p w14:paraId="525D11AE" w14:textId="77777777" w:rsidR="00577D63" w:rsidRDefault="00577D63" w:rsidP="007B1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2A261AC-E359-427B-9CDD-1D1A0AB59CF5}"/>
    <w:embedBold r:id="rId2" w:fontKey="{12360FB9-5752-4C8C-8091-00578BA0ADFE}"/>
    <w:embedItalic r:id="rId3" w:fontKey="{5CBA097E-8E62-4012-A02F-D0CB38EE720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BF87C8D0-1D6C-4937-941C-95C509A37999}"/>
    <w:embedBold r:id="rId5" w:fontKey="{8DA5FF4B-826C-4B06-A8E0-B301EBAC346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42D2BD5-F210-4B21-A00B-62B875C780A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834A6827-7A14-4433-8744-6CE13F79847C}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75CB4937-1F20-465A-99EB-ED376D7191C1}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3229897"/>
      <w:docPartObj>
        <w:docPartGallery w:val="Page Numbers (Bottom of Page)"/>
        <w:docPartUnique/>
      </w:docPartObj>
    </w:sdtPr>
    <w:sdtContent>
      <w:p w14:paraId="04480A76" w14:textId="01DC10A2" w:rsidR="007B1296" w:rsidRDefault="007B1296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F7540">
          <w:rPr>
            <w:noProof/>
          </w:rPr>
          <w:t>13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41852D" w14:textId="77777777" w:rsidR="00577D63" w:rsidRDefault="00577D63" w:rsidP="007B1296">
      <w:r>
        <w:separator/>
      </w:r>
    </w:p>
  </w:footnote>
  <w:footnote w:type="continuationSeparator" w:id="0">
    <w:p w14:paraId="45EC9B95" w14:textId="77777777" w:rsidR="00577D63" w:rsidRDefault="00577D63" w:rsidP="007B12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8275C"/>
    <w:multiLevelType w:val="hybridMultilevel"/>
    <w:tmpl w:val="7E528298"/>
    <w:lvl w:ilvl="0" w:tplc="A914EC76">
      <w:start w:val="1"/>
      <w:numFmt w:val="decimal"/>
      <w:pStyle w:val="a"/>
      <w:lvlText w:val="%1)"/>
      <w:lvlJc w:val="left"/>
      <w:pPr>
        <w:tabs>
          <w:tab w:val="num" w:pos="992"/>
        </w:tabs>
        <w:ind w:left="0" w:firstLine="709"/>
      </w:pPr>
      <w:rPr>
        <w:rFonts w:ascii="Times New Roman" w:hAnsi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238BA"/>
    <w:multiLevelType w:val="hybridMultilevel"/>
    <w:tmpl w:val="65DC2650"/>
    <w:lvl w:ilvl="0" w:tplc="0F5EC5D8">
      <w:start w:val="1"/>
      <w:numFmt w:val="russianLower"/>
      <w:pStyle w:val="a0"/>
      <w:lvlText w:val="%1)"/>
      <w:lvlJc w:val="left"/>
      <w:pPr>
        <w:tabs>
          <w:tab w:val="num" w:pos="992"/>
        </w:tabs>
        <w:ind w:left="0" w:firstLine="709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429F7"/>
    <w:multiLevelType w:val="hybridMultilevel"/>
    <w:tmpl w:val="6520F6EC"/>
    <w:lvl w:ilvl="0" w:tplc="678AABE4">
      <w:start w:val="1"/>
      <w:numFmt w:val="bullet"/>
      <w:pStyle w:val="a1"/>
      <w:lvlText w:val="-"/>
      <w:lvlJc w:val="left"/>
      <w:pPr>
        <w:tabs>
          <w:tab w:val="num" w:pos="992"/>
        </w:tabs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86B49CC"/>
    <w:multiLevelType w:val="multilevel"/>
    <w:tmpl w:val="AC5CC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4811E2B"/>
    <w:multiLevelType w:val="hybridMultilevel"/>
    <w:tmpl w:val="BDD41120"/>
    <w:lvl w:ilvl="0" w:tplc="0E4AB33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82975A0"/>
    <w:multiLevelType w:val="multilevel"/>
    <w:tmpl w:val="9092D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FA6CCF"/>
    <w:multiLevelType w:val="multilevel"/>
    <w:tmpl w:val="5F026790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</w:abstractNum>
  <w:abstractNum w:abstractNumId="7" w15:restartNumberingAfterBreak="0">
    <w:nsid w:val="72266AFB"/>
    <w:multiLevelType w:val="multilevel"/>
    <w:tmpl w:val="DECE3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0529800">
    <w:abstractNumId w:val="6"/>
  </w:num>
  <w:num w:numId="2" w16cid:durableId="1734306303">
    <w:abstractNumId w:val="3"/>
  </w:num>
  <w:num w:numId="3" w16cid:durableId="1121656173">
    <w:abstractNumId w:val="2"/>
  </w:num>
  <w:num w:numId="4" w16cid:durableId="1795177433">
    <w:abstractNumId w:val="2"/>
    <w:lvlOverride w:ilvl="0">
      <w:startOverride w:val="1"/>
    </w:lvlOverride>
  </w:num>
  <w:num w:numId="5" w16cid:durableId="1481389945">
    <w:abstractNumId w:val="2"/>
    <w:lvlOverride w:ilvl="0">
      <w:startOverride w:val="1"/>
    </w:lvlOverride>
  </w:num>
  <w:num w:numId="6" w16cid:durableId="1667244692">
    <w:abstractNumId w:val="4"/>
  </w:num>
  <w:num w:numId="7" w16cid:durableId="774053464">
    <w:abstractNumId w:val="5"/>
  </w:num>
  <w:num w:numId="8" w16cid:durableId="1872915829">
    <w:abstractNumId w:val="1"/>
  </w:num>
  <w:num w:numId="9" w16cid:durableId="1127047779">
    <w:abstractNumId w:val="0"/>
  </w:num>
  <w:num w:numId="10" w16cid:durableId="1477526230">
    <w:abstractNumId w:val="7"/>
  </w:num>
  <w:num w:numId="11" w16cid:durableId="101392118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embedSystemFonts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CC3"/>
    <w:rsid w:val="00001E6F"/>
    <w:rsid w:val="0000368A"/>
    <w:rsid w:val="000039BB"/>
    <w:rsid w:val="00006D8A"/>
    <w:rsid w:val="00022EAD"/>
    <w:rsid w:val="00035C31"/>
    <w:rsid w:val="00046A82"/>
    <w:rsid w:val="000547B5"/>
    <w:rsid w:val="00063DBA"/>
    <w:rsid w:val="00064167"/>
    <w:rsid w:val="00070444"/>
    <w:rsid w:val="00071534"/>
    <w:rsid w:val="00074D04"/>
    <w:rsid w:val="000840CC"/>
    <w:rsid w:val="00084431"/>
    <w:rsid w:val="000901A9"/>
    <w:rsid w:val="000B2040"/>
    <w:rsid w:val="000C03D0"/>
    <w:rsid w:val="000C31F5"/>
    <w:rsid w:val="000E4C8D"/>
    <w:rsid w:val="001104F5"/>
    <w:rsid w:val="00121379"/>
    <w:rsid w:val="00122DF6"/>
    <w:rsid w:val="00126FE5"/>
    <w:rsid w:val="00135AB1"/>
    <w:rsid w:val="00137873"/>
    <w:rsid w:val="001522C7"/>
    <w:rsid w:val="00154AC6"/>
    <w:rsid w:val="00157D07"/>
    <w:rsid w:val="001639E9"/>
    <w:rsid w:val="0018210A"/>
    <w:rsid w:val="00197EED"/>
    <w:rsid w:val="001A1E72"/>
    <w:rsid w:val="001B17C1"/>
    <w:rsid w:val="001B5082"/>
    <w:rsid w:val="001B5A61"/>
    <w:rsid w:val="001C1E5C"/>
    <w:rsid w:val="001E253F"/>
    <w:rsid w:val="001E4406"/>
    <w:rsid w:val="002037EC"/>
    <w:rsid w:val="002167E2"/>
    <w:rsid w:val="0022213E"/>
    <w:rsid w:val="0022470A"/>
    <w:rsid w:val="00225A27"/>
    <w:rsid w:val="0022612A"/>
    <w:rsid w:val="00230654"/>
    <w:rsid w:val="00234EB9"/>
    <w:rsid w:val="00244503"/>
    <w:rsid w:val="00250EB8"/>
    <w:rsid w:val="00267E9D"/>
    <w:rsid w:val="002705A3"/>
    <w:rsid w:val="002822A1"/>
    <w:rsid w:val="0029075A"/>
    <w:rsid w:val="0029217B"/>
    <w:rsid w:val="002A3F37"/>
    <w:rsid w:val="002D1B40"/>
    <w:rsid w:val="002D5F2F"/>
    <w:rsid w:val="002E075F"/>
    <w:rsid w:val="002E1075"/>
    <w:rsid w:val="002E11F8"/>
    <w:rsid w:val="002F1F23"/>
    <w:rsid w:val="00300DEE"/>
    <w:rsid w:val="00303DF6"/>
    <w:rsid w:val="00313BD4"/>
    <w:rsid w:val="003140F3"/>
    <w:rsid w:val="00315D15"/>
    <w:rsid w:val="003239B5"/>
    <w:rsid w:val="00333DDD"/>
    <w:rsid w:val="00341A5A"/>
    <w:rsid w:val="00346A86"/>
    <w:rsid w:val="00350DEC"/>
    <w:rsid w:val="003616AA"/>
    <w:rsid w:val="00362590"/>
    <w:rsid w:val="00365EB4"/>
    <w:rsid w:val="00367CF2"/>
    <w:rsid w:val="00390F2E"/>
    <w:rsid w:val="003A40F8"/>
    <w:rsid w:val="003A6D6C"/>
    <w:rsid w:val="003B6462"/>
    <w:rsid w:val="003F696A"/>
    <w:rsid w:val="004070DB"/>
    <w:rsid w:val="0041010B"/>
    <w:rsid w:val="00422509"/>
    <w:rsid w:val="004447A6"/>
    <w:rsid w:val="00446D2F"/>
    <w:rsid w:val="00447F16"/>
    <w:rsid w:val="00461AA3"/>
    <w:rsid w:val="00473C53"/>
    <w:rsid w:val="00474AB6"/>
    <w:rsid w:val="0047761D"/>
    <w:rsid w:val="00480C36"/>
    <w:rsid w:val="00485388"/>
    <w:rsid w:val="00495B14"/>
    <w:rsid w:val="004A02A0"/>
    <w:rsid w:val="004B2703"/>
    <w:rsid w:val="004C30FE"/>
    <w:rsid w:val="004D1C92"/>
    <w:rsid w:val="004D1D4C"/>
    <w:rsid w:val="004D2CE9"/>
    <w:rsid w:val="004F5BE7"/>
    <w:rsid w:val="00505DFA"/>
    <w:rsid w:val="00522D22"/>
    <w:rsid w:val="00531F90"/>
    <w:rsid w:val="00537277"/>
    <w:rsid w:val="00540F99"/>
    <w:rsid w:val="00547AB8"/>
    <w:rsid w:val="005728C6"/>
    <w:rsid w:val="00573D2B"/>
    <w:rsid w:val="00577D63"/>
    <w:rsid w:val="005842D8"/>
    <w:rsid w:val="005976D6"/>
    <w:rsid w:val="005C6335"/>
    <w:rsid w:val="005C657B"/>
    <w:rsid w:val="005D0FDF"/>
    <w:rsid w:val="005D10F9"/>
    <w:rsid w:val="005D1D5C"/>
    <w:rsid w:val="005D68D5"/>
    <w:rsid w:val="005E77ED"/>
    <w:rsid w:val="005F6192"/>
    <w:rsid w:val="005F7540"/>
    <w:rsid w:val="005F7A93"/>
    <w:rsid w:val="00606490"/>
    <w:rsid w:val="00624757"/>
    <w:rsid w:val="0064207D"/>
    <w:rsid w:val="00654CC3"/>
    <w:rsid w:val="00662132"/>
    <w:rsid w:val="006668A6"/>
    <w:rsid w:val="0066761E"/>
    <w:rsid w:val="00667BC4"/>
    <w:rsid w:val="00670A29"/>
    <w:rsid w:val="00682EC2"/>
    <w:rsid w:val="00685504"/>
    <w:rsid w:val="00692470"/>
    <w:rsid w:val="006947D9"/>
    <w:rsid w:val="00696817"/>
    <w:rsid w:val="006B2761"/>
    <w:rsid w:val="006B2E38"/>
    <w:rsid w:val="006B30CE"/>
    <w:rsid w:val="006D0C39"/>
    <w:rsid w:val="006E0B73"/>
    <w:rsid w:val="006E4F2B"/>
    <w:rsid w:val="00701393"/>
    <w:rsid w:val="00711564"/>
    <w:rsid w:val="00715B4C"/>
    <w:rsid w:val="0074222E"/>
    <w:rsid w:val="007608EC"/>
    <w:rsid w:val="00762B94"/>
    <w:rsid w:val="007652AB"/>
    <w:rsid w:val="00775943"/>
    <w:rsid w:val="007B1296"/>
    <w:rsid w:val="007B43F3"/>
    <w:rsid w:val="00800364"/>
    <w:rsid w:val="00810637"/>
    <w:rsid w:val="008156AB"/>
    <w:rsid w:val="00824EE4"/>
    <w:rsid w:val="0083534A"/>
    <w:rsid w:val="0084608B"/>
    <w:rsid w:val="008532F7"/>
    <w:rsid w:val="00856ED6"/>
    <w:rsid w:val="00871F21"/>
    <w:rsid w:val="008721A0"/>
    <w:rsid w:val="008900FC"/>
    <w:rsid w:val="00891E1F"/>
    <w:rsid w:val="008976F7"/>
    <w:rsid w:val="00897E41"/>
    <w:rsid w:val="008A3D99"/>
    <w:rsid w:val="008A7779"/>
    <w:rsid w:val="008B4E3D"/>
    <w:rsid w:val="008C031B"/>
    <w:rsid w:val="008C6246"/>
    <w:rsid w:val="00902AC4"/>
    <w:rsid w:val="00907A2C"/>
    <w:rsid w:val="009171D5"/>
    <w:rsid w:val="00923717"/>
    <w:rsid w:val="00927D29"/>
    <w:rsid w:val="0093087F"/>
    <w:rsid w:val="009422C4"/>
    <w:rsid w:val="009500FD"/>
    <w:rsid w:val="009532B6"/>
    <w:rsid w:val="00954F6D"/>
    <w:rsid w:val="00956C0C"/>
    <w:rsid w:val="0096340A"/>
    <w:rsid w:val="009700B0"/>
    <w:rsid w:val="009713CA"/>
    <w:rsid w:val="00992033"/>
    <w:rsid w:val="00994951"/>
    <w:rsid w:val="009A5998"/>
    <w:rsid w:val="009B4C8C"/>
    <w:rsid w:val="009C2CFE"/>
    <w:rsid w:val="009C61C2"/>
    <w:rsid w:val="009F1D7B"/>
    <w:rsid w:val="00A05672"/>
    <w:rsid w:val="00A15409"/>
    <w:rsid w:val="00A23795"/>
    <w:rsid w:val="00A40830"/>
    <w:rsid w:val="00A41878"/>
    <w:rsid w:val="00A57474"/>
    <w:rsid w:val="00A86B3F"/>
    <w:rsid w:val="00A9702A"/>
    <w:rsid w:val="00AA47EF"/>
    <w:rsid w:val="00AB3172"/>
    <w:rsid w:val="00AB4C12"/>
    <w:rsid w:val="00AC7CE6"/>
    <w:rsid w:val="00AD175B"/>
    <w:rsid w:val="00B1423E"/>
    <w:rsid w:val="00B25B13"/>
    <w:rsid w:val="00B3257C"/>
    <w:rsid w:val="00B44A6D"/>
    <w:rsid w:val="00B47F75"/>
    <w:rsid w:val="00B64EC5"/>
    <w:rsid w:val="00B73778"/>
    <w:rsid w:val="00B747BA"/>
    <w:rsid w:val="00B76BAC"/>
    <w:rsid w:val="00B861DF"/>
    <w:rsid w:val="00BA3E9B"/>
    <w:rsid w:val="00BB22C1"/>
    <w:rsid w:val="00BC3AE1"/>
    <w:rsid w:val="00BE2E89"/>
    <w:rsid w:val="00BF661F"/>
    <w:rsid w:val="00C02CA6"/>
    <w:rsid w:val="00C446ED"/>
    <w:rsid w:val="00C459FD"/>
    <w:rsid w:val="00C53B8E"/>
    <w:rsid w:val="00C67004"/>
    <w:rsid w:val="00C706EA"/>
    <w:rsid w:val="00C86745"/>
    <w:rsid w:val="00C871DC"/>
    <w:rsid w:val="00C934F9"/>
    <w:rsid w:val="00C95175"/>
    <w:rsid w:val="00CA55AD"/>
    <w:rsid w:val="00CB5F04"/>
    <w:rsid w:val="00CB6B93"/>
    <w:rsid w:val="00CC1311"/>
    <w:rsid w:val="00CC3301"/>
    <w:rsid w:val="00CC5B4D"/>
    <w:rsid w:val="00CD37A5"/>
    <w:rsid w:val="00CE3B5E"/>
    <w:rsid w:val="00CE58C3"/>
    <w:rsid w:val="00CE777F"/>
    <w:rsid w:val="00D12440"/>
    <w:rsid w:val="00D160AE"/>
    <w:rsid w:val="00D236B6"/>
    <w:rsid w:val="00D51EAF"/>
    <w:rsid w:val="00D563F1"/>
    <w:rsid w:val="00D56F33"/>
    <w:rsid w:val="00D90A3D"/>
    <w:rsid w:val="00D92486"/>
    <w:rsid w:val="00D935E3"/>
    <w:rsid w:val="00D96D59"/>
    <w:rsid w:val="00DA3454"/>
    <w:rsid w:val="00DC29AC"/>
    <w:rsid w:val="00DD2A97"/>
    <w:rsid w:val="00DD2D10"/>
    <w:rsid w:val="00DD2E9E"/>
    <w:rsid w:val="00DD5D17"/>
    <w:rsid w:val="00DE4438"/>
    <w:rsid w:val="00DE463A"/>
    <w:rsid w:val="00DE5325"/>
    <w:rsid w:val="00E137A7"/>
    <w:rsid w:val="00E2560D"/>
    <w:rsid w:val="00E427F5"/>
    <w:rsid w:val="00E44A6F"/>
    <w:rsid w:val="00E46B85"/>
    <w:rsid w:val="00E60BAE"/>
    <w:rsid w:val="00E86806"/>
    <w:rsid w:val="00E93448"/>
    <w:rsid w:val="00EA7FC6"/>
    <w:rsid w:val="00EB3237"/>
    <w:rsid w:val="00EB7269"/>
    <w:rsid w:val="00ED2643"/>
    <w:rsid w:val="00EE2660"/>
    <w:rsid w:val="00EE295B"/>
    <w:rsid w:val="00EF7DD9"/>
    <w:rsid w:val="00F06056"/>
    <w:rsid w:val="00F1068B"/>
    <w:rsid w:val="00F116CE"/>
    <w:rsid w:val="00F13E61"/>
    <w:rsid w:val="00F20FD9"/>
    <w:rsid w:val="00F27805"/>
    <w:rsid w:val="00F31BF1"/>
    <w:rsid w:val="00F359E2"/>
    <w:rsid w:val="00F40776"/>
    <w:rsid w:val="00F44D11"/>
    <w:rsid w:val="00F46525"/>
    <w:rsid w:val="00F64E2E"/>
    <w:rsid w:val="00F67F8E"/>
    <w:rsid w:val="00F73B87"/>
    <w:rsid w:val="00F919E9"/>
    <w:rsid w:val="00FE06EC"/>
    <w:rsid w:val="00FE3FB4"/>
    <w:rsid w:val="00FF1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44EF6"/>
  <w15:chartTrackingRefBased/>
  <w15:docId w15:val="{99DEDA35-C9CD-4459-9659-804A0E191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313BD4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3"/>
    <w:link w:val="10"/>
    <w:uiPriority w:val="9"/>
    <w:qFormat/>
    <w:rsid w:val="005C6335"/>
    <w:pPr>
      <w:keepNext/>
      <w:keepLines/>
      <w:pageBreakBefore/>
      <w:numPr>
        <w:numId w:val="1"/>
      </w:numPr>
      <w:spacing w:after="482" w:line="360" w:lineRule="auto"/>
      <w:jc w:val="left"/>
      <w:outlineLvl w:val="0"/>
    </w:pPr>
    <w:rPr>
      <w:rFonts w:eastAsiaTheme="majorEastAsia" w:cstheme="majorBidi"/>
      <w:b/>
      <w:sz w:val="32"/>
      <w:szCs w:val="40"/>
    </w:rPr>
  </w:style>
  <w:style w:type="paragraph" w:styleId="2">
    <w:name w:val="heading 2"/>
    <w:basedOn w:val="1"/>
    <w:next w:val="a3"/>
    <w:link w:val="20"/>
    <w:uiPriority w:val="9"/>
    <w:unhideWhenUsed/>
    <w:qFormat/>
    <w:rsid w:val="007B1296"/>
    <w:pPr>
      <w:pageBreakBefore w:val="0"/>
      <w:numPr>
        <w:ilvl w:val="1"/>
      </w:numPr>
      <w:spacing w:before="482"/>
      <w:outlineLvl w:val="1"/>
    </w:pPr>
    <w:rPr>
      <w:sz w:val="28"/>
      <w:szCs w:val="32"/>
    </w:rPr>
  </w:style>
  <w:style w:type="paragraph" w:styleId="3">
    <w:name w:val="heading 3"/>
    <w:basedOn w:val="2"/>
    <w:next w:val="a3"/>
    <w:link w:val="30"/>
    <w:uiPriority w:val="9"/>
    <w:unhideWhenUsed/>
    <w:qFormat/>
    <w:rsid w:val="00135AB1"/>
    <w:pPr>
      <w:numPr>
        <w:ilvl w:val="2"/>
      </w:numPr>
      <w:outlineLvl w:val="2"/>
    </w:pPr>
    <w:rPr>
      <w:szCs w:val="28"/>
    </w:rPr>
  </w:style>
  <w:style w:type="paragraph" w:styleId="4">
    <w:name w:val="heading 4"/>
    <w:basedOn w:val="a2"/>
    <w:next w:val="a2"/>
    <w:link w:val="40"/>
    <w:uiPriority w:val="9"/>
    <w:semiHidden/>
    <w:unhideWhenUsed/>
    <w:rsid w:val="00313BD4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313BD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313BD4"/>
    <w:pPr>
      <w:keepNext/>
      <w:keepLines/>
      <w:numPr>
        <w:ilvl w:val="5"/>
        <w:numId w:val="1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313BD4"/>
    <w:pPr>
      <w:keepNext/>
      <w:keepLines/>
      <w:numPr>
        <w:ilvl w:val="6"/>
        <w:numId w:val="1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313BD4"/>
    <w:pPr>
      <w:keepNext/>
      <w:keepLines/>
      <w:numPr>
        <w:ilvl w:val="7"/>
        <w:numId w:val="1"/>
      </w:numPr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313BD4"/>
    <w:pPr>
      <w:keepNext/>
      <w:keepLines/>
      <w:numPr>
        <w:ilvl w:val="8"/>
        <w:numId w:val="1"/>
      </w:numPr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5C6335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20">
    <w:name w:val="Заголовок 2 Знак"/>
    <w:basedOn w:val="a4"/>
    <w:link w:val="2"/>
    <w:uiPriority w:val="9"/>
    <w:rsid w:val="007B129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30">
    <w:name w:val="Заголовок 3 Знак"/>
    <w:basedOn w:val="a4"/>
    <w:link w:val="3"/>
    <w:uiPriority w:val="9"/>
    <w:rsid w:val="00135AB1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40">
    <w:name w:val="Заголовок 4 Знак"/>
    <w:basedOn w:val="a4"/>
    <w:link w:val="4"/>
    <w:uiPriority w:val="9"/>
    <w:semiHidden/>
    <w:rsid w:val="00313BD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4"/>
    <w:link w:val="5"/>
    <w:uiPriority w:val="9"/>
    <w:semiHidden/>
    <w:rsid w:val="00313BD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4"/>
    <w:link w:val="6"/>
    <w:uiPriority w:val="9"/>
    <w:semiHidden/>
    <w:rsid w:val="00313BD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4"/>
    <w:link w:val="7"/>
    <w:uiPriority w:val="9"/>
    <w:semiHidden/>
    <w:rsid w:val="00313BD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4"/>
    <w:link w:val="8"/>
    <w:uiPriority w:val="9"/>
    <w:semiHidden/>
    <w:rsid w:val="00313BD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4"/>
    <w:link w:val="9"/>
    <w:uiPriority w:val="9"/>
    <w:semiHidden/>
    <w:rsid w:val="00313BD4"/>
    <w:rPr>
      <w:rFonts w:eastAsiaTheme="majorEastAsia" w:cstheme="majorBidi"/>
      <w:color w:val="272727" w:themeColor="text1" w:themeTint="D8"/>
    </w:rPr>
  </w:style>
  <w:style w:type="paragraph" w:styleId="a7">
    <w:name w:val="Title"/>
    <w:basedOn w:val="a2"/>
    <w:next w:val="a3"/>
    <w:link w:val="a8"/>
    <w:uiPriority w:val="10"/>
    <w:qFormat/>
    <w:rsid w:val="008532F7"/>
    <w:pPr>
      <w:pageBreakBefore/>
      <w:spacing w:after="482"/>
      <w:contextualSpacing/>
      <w:jc w:val="center"/>
    </w:pPr>
    <w:rPr>
      <w:rFonts w:eastAsiaTheme="majorEastAsia" w:cstheme="majorBidi"/>
      <w:b/>
      <w:caps/>
      <w:spacing w:val="-10"/>
      <w:kern w:val="28"/>
      <w:sz w:val="32"/>
      <w:szCs w:val="56"/>
    </w:rPr>
  </w:style>
  <w:style w:type="character" w:customStyle="1" w:styleId="a8">
    <w:name w:val="Заголовок Знак"/>
    <w:basedOn w:val="a4"/>
    <w:link w:val="a7"/>
    <w:uiPriority w:val="10"/>
    <w:rsid w:val="008532F7"/>
    <w:rPr>
      <w:rFonts w:ascii="Times New Roman" w:eastAsiaTheme="majorEastAsia" w:hAnsi="Times New Roman" w:cstheme="majorBidi"/>
      <w:b/>
      <w:caps/>
      <w:spacing w:val="-10"/>
      <w:kern w:val="28"/>
      <w:sz w:val="32"/>
      <w:szCs w:val="56"/>
    </w:rPr>
  </w:style>
  <w:style w:type="paragraph" w:styleId="a9">
    <w:name w:val="Subtitle"/>
    <w:basedOn w:val="a2"/>
    <w:next w:val="a2"/>
    <w:link w:val="aa"/>
    <w:uiPriority w:val="11"/>
    <w:qFormat/>
    <w:rsid w:val="00313B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a">
    <w:name w:val="Подзаголовок Знак"/>
    <w:basedOn w:val="a4"/>
    <w:link w:val="a9"/>
    <w:uiPriority w:val="11"/>
    <w:rsid w:val="00313B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2"/>
    <w:next w:val="a2"/>
    <w:link w:val="22"/>
    <w:uiPriority w:val="29"/>
    <w:qFormat/>
    <w:rsid w:val="00313B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4"/>
    <w:link w:val="21"/>
    <w:uiPriority w:val="29"/>
    <w:rsid w:val="00313BD4"/>
    <w:rPr>
      <w:i/>
      <w:iCs/>
      <w:color w:val="404040" w:themeColor="text1" w:themeTint="BF"/>
    </w:rPr>
  </w:style>
  <w:style w:type="paragraph" w:styleId="ab">
    <w:name w:val="List Paragraph"/>
    <w:basedOn w:val="a2"/>
    <w:uiPriority w:val="34"/>
    <w:qFormat/>
    <w:rsid w:val="00313BD4"/>
    <w:pPr>
      <w:ind w:left="720"/>
      <w:contextualSpacing/>
    </w:pPr>
  </w:style>
  <w:style w:type="character" w:styleId="ac">
    <w:name w:val="Intense Emphasis"/>
    <w:basedOn w:val="a4"/>
    <w:uiPriority w:val="21"/>
    <w:qFormat/>
    <w:rsid w:val="00313BD4"/>
    <w:rPr>
      <w:i/>
      <w:iCs/>
      <w:color w:val="0F4761" w:themeColor="accent1" w:themeShade="BF"/>
    </w:rPr>
  </w:style>
  <w:style w:type="paragraph" w:styleId="ad">
    <w:name w:val="Intense Quote"/>
    <w:basedOn w:val="a2"/>
    <w:next w:val="a2"/>
    <w:link w:val="ae"/>
    <w:uiPriority w:val="30"/>
    <w:qFormat/>
    <w:rsid w:val="00313B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Выделенная цитата Знак"/>
    <w:basedOn w:val="a4"/>
    <w:link w:val="ad"/>
    <w:uiPriority w:val="30"/>
    <w:rsid w:val="00313BD4"/>
    <w:rPr>
      <w:i/>
      <w:iCs/>
      <w:color w:val="0F4761" w:themeColor="accent1" w:themeShade="BF"/>
    </w:rPr>
  </w:style>
  <w:style w:type="character" w:styleId="af">
    <w:name w:val="Intense Reference"/>
    <w:basedOn w:val="a4"/>
    <w:uiPriority w:val="32"/>
    <w:qFormat/>
    <w:rsid w:val="00313BD4"/>
    <w:rPr>
      <w:b/>
      <w:bCs/>
      <w:smallCaps/>
      <w:color w:val="0F4761" w:themeColor="accent1" w:themeShade="BF"/>
      <w:spacing w:val="5"/>
    </w:rPr>
  </w:style>
  <w:style w:type="paragraph" w:customStyle="1" w:styleId="a3">
    <w:name w:val="Основной"/>
    <w:basedOn w:val="a2"/>
    <w:link w:val="af0"/>
    <w:qFormat/>
    <w:rsid w:val="00F31BF1"/>
    <w:pPr>
      <w:spacing w:line="360" w:lineRule="auto"/>
      <w:ind w:firstLine="709"/>
    </w:pPr>
  </w:style>
  <w:style w:type="character" w:customStyle="1" w:styleId="af0">
    <w:name w:val="Основной Знак"/>
    <w:basedOn w:val="a4"/>
    <w:link w:val="a3"/>
    <w:rsid w:val="00F31BF1"/>
    <w:rPr>
      <w:rFonts w:ascii="Times New Roman" w:hAnsi="Times New Roman"/>
      <w:sz w:val="28"/>
    </w:rPr>
  </w:style>
  <w:style w:type="table" w:styleId="af1">
    <w:name w:val="Table Grid"/>
    <w:basedOn w:val="a5"/>
    <w:uiPriority w:val="39"/>
    <w:rsid w:val="00157D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header"/>
    <w:basedOn w:val="a2"/>
    <w:link w:val="af3"/>
    <w:uiPriority w:val="99"/>
    <w:unhideWhenUsed/>
    <w:rsid w:val="007B1296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4"/>
    <w:link w:val="af2"/>
    <w:uiPriority w:val="99"/>
    <w:rsid w:val="007B1296"/>
    <w:rPr>
      <w:rFonts w:ascii="Times New Roman" w:hAnsi="Times New Roman"/>
      <w:sz w:val="28"/>
    </w:rPr>
  </w:style>
  <w:style w:type="paragraph" w:styleId="af4">
    <w:name w:val="footer"/>
    <w:basedOn w:val="a2"/>
    <w:link w:val="af5"/>
    <w:uiPriority w:val="99"/>
    <w:unhideWhenUsed/>
    <w:rsid w:val="007B1296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4"/>
    <w:link w:val="af4"/>
    <w:uiPriority w:val="99"/>
    <w:rsid w:val="007B1296"/>
    <w:rPr>
      <w:rFonts w:ascii="Times New Roman" w:hAnsi="Times New Roman"/>
      <w:sz w:val="28"/>
    </w:rPr>
  </w:style>
  <w:style w:type="paragraph" w:customStyle="1" w:styleId="a1">
    <w:name w:val="Список маркированный"/>
    <w:basedOn w:val="a3"/>
    <w:link w:val="af6"/>
    <w:qFormat/>
    <w:rsid w:val="006B2E38"/>
    <w:pPr>
      <w:numPr>
        <w:numId w:val="3"/>
      </w:numPr>
    </w:pPr>
  </w:style>
  <w:style w:type="character" w:customStyle="1" w:styleId="af6">
    <w:name w:val="Список маркированный Знак"/>
    <w:basedOn w:val="af0"/>
    <w:link w:val="a1"/>
    <w:rsid w:val="006B2E38"/>
    <w:rPr>
      <w:rFonts w:ascii="Times New Roman" w:hAnsi="Times New Roman"/>
      <w:sz w:val="28"/>
    </w:rPr>
  </w:style>
  <w:style w:type="paragraph" w:styleId="41">
    <w:name w:val="toc 4"/>
    <w:basedOn w:val="a2"/>
    <w:next w:val="a2"/>
    <w:autoRedefine/>
    <w:uiPriority w:val="39"/>
    <w:semiHidden/>
    <w:unhideWhenUsed/>
    <w:rsid w:val="00C02CA6"/>
    <w:pPr>
      <w:spacing w:after="100"/>
      <w:ind w:left="840"/>
    </w:pPr>
  </w:style>
  <w:style w:type="paragraph" w:styleId="11">
    <w:name w:val="toc 1"/>
    <w:basedOn w:val="a2"/>
    <w:next w:val="a2"/>
    <w:autoRedefine/>
    <w:uiPriority w:val="39"/>
    <w:unhideWhenUsed/>
    <w:rsid w:val="00C02CA6"/>
    <w:pPr>
      <w:spacing w:line="360" w:lineRule="auto"/>
      <w:ind w:left="709" w:right="284"/>
    </w:pPr>
  </w:style>
  <w:style w:type="paragraph" w:styleId="23">
    <w:name w:val="toc 2"/>
    <w:basedOn w:val="11"/>
    <w:next w:val="a2"/>
    <w:autoRedefine/>
    <w:uiPriority w:val="39"/>
    <w:unhideWhenUsed/>
    <w:rsid w:val="00C02CA6"/>
    <w:pPr>
      <w:tabs>
        <w:tab w:val="right" w:leader="dot" w:pos="9344"/>
      </w:tabs>
      <w:ind w:left="992"/>
    </w:pPr>
  </w:style>
  <w:style w:type="paragraph" w:styleId="31">
    <w:name w:val="toc 3"/>
    <w:basedOn w:val="23"/>
    <w:next w:val="a2"/>
    <w:autoRedefine/>
    <w:uiPriority w:val="39"/>
    <w:unhideWhenUsed/>
    <w:rsid w:val="00C02CA6"/>
    <w:pPr>
      <w:ind w:left="1276"/>
    </w:pPr>
  </w:style>
  <w:style w:type="character" w:styleId="af7">
    <w:name w:val="Hyperlink"/>
    <w:basedOn w:val="a4"/>
    <w:uiPriority w:val="99"/>
    <w:unhideWhenUsed/>
    <w:rsid w:val="00C02CA6"/>
    <w:rPr>
      <w:color w:val="467886" w:themeColor="hyperlink"/>
      <w:u w:val="single"/>
    </w:rPr>
  </w:style>
  <w:style w:type="paragraph" w:customStyle="1" w:styleId="af8">
    <w:name w:val="Заголовок Содержание"/>
    <w:basedOn w:val="a7"/>
    <w:link w:val="af9"/>
    <w:qFormat/>
    <w:rsid w:val="00C02CA6"/>
  </w:style>
  <w:style w:type="character" w:customStyle="1" w:styleId="af9">
    <w:name w:val="Заголовок Содержание Знак"/>
    <w:basedOn w:val="a8"/>
    <w:link w:val="af8"/>
    <w:rsid w:val="00C02CA6"/>
    <w:rPr>
      <w:rFonts w:ascii="Times New Roman" w:eastAsiaTheme="majorEastAsia" w:hAnsi="Times New Roman" w:cstheme="majorBidi"/>
      <w:b/>
      <w:caps/>
      <w:spacing w:val="-10"/>
      <w:kern w:val="28"/>
      <w:sz w:val="32"/>
      <w:szCs w:val="56"/>
    </w:rPr>
  </w:style>
  <w:style w:type="paragraph" w:styleId="afa">
    <w:name w:val="Normal (Web)"/>
    <w:basedOn w:val="a2"/>
    <w:uiPriority w:val="99"/>
    <w:semiHidden/>
    <w:unhideWhenUsed/>
    <w:rsid w:val="0022213E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a0">
    <w:name w:val="Список буквенный"/>
    <w:basedOn w:val="a3"/>
    <w:link w:val="afb"/>
    <w:qFormat/>
    <w:rsid w:val="00A57474"/>
    <w:pPr>
      <w:numPr>
        <w:numId w:val="8"/>
      </w:numPr>
    </w:pPr>
  </w:style>
  <w:style w:type="character" w:customStyle="1" w:styleId="afb">
    <w:name w:val="Список буквенный Знак"/>
    <w:basedOn w:val="af0"/>
    <w:link w:val="a0"/>
    <w:rsid w:val="00A57474"/>
    <w:rPr>
      <w:rFonts w:ascii="Times New Roman" w:hAnsi="Times New Roman"/>
      <w:sz w:val="28"/>
    </w:rPr>
  </w:style>
  <w:style w:type="paragraph" w:customStyle="1" w:styleId="a">
    <w:name w:val="Список нумерованный"/>
    <w:basedOn w:val="a3"/>
    <w:link w:val="afc"/>
    <w:qFormat/>
    <w:rsid w:val="00F44D11"/>
    <w:pPr>
      <w:numPr>
        <w:numId w:val="9"/>
      </w:numPr>
    </w:pPr>
  </w:style>
  <w:style w:type="character" w:customStyle="1" w:styleId="afc">
    <w:name w:val="Список нумерованный Знак"/>
    <w:basedOn w:val="af0"/>
    <w:link w:val="a"/>
    <w:rsid w:val="00F44D11"/>
    <w:rPr>
      <w:rFonts w:ascii="Times New Roman" w:hAnsi="Times New Roman"/>
      <w:sz w:val="28"/>
    </w:rPr>
  </w:style>
  <w:style w:type="paragraph" w:customStyle="1" w:styleId="afd">
    <w:name w:val="Рисунок"/>
    <w:basedOn w:val="a2"/>
    <w:next w:val="a2"/>
    <w:qFormat/>
    <w:rsid w:val="00D160AE"/>
    <w:pPr>
      <w:keepNext/>
      <w:spacing w:before="482" w:after="642"/>
      <w:jc w:val="center"/>
    </w:pPr>
    <w:rPr>
      <w:noProof/>
      <w:color w:val="000000"/>
      <w:szCs w:val="28"/>
    </w:rPr>
  </w:style>
  <w:style w:type="paragraph" w:customStyle="1" w:styleId="afe">
    <w:name w:val="Подпись рисунка"/>
    <w:basedOn w:val="a2"/>
    <w:next w:val="a3"/>
    <w:link w:val="aff"/>
    <w:qFormat/>
    <w:rsid w:val="00CB5F04"/>
    <w:pPr>
      <w:spacing w:before="642" w:after="642"/>
      <w:jc w:val="center"/>
    </w:pPr>
  </w:style>
  <w:style w:type="character" w:customStyle="1" w:styleId="aff">
    <w:name w:val="Подпись рисунка Знак"/>
    <w:basedOn w:val="a4"/>
    <w:link w:val="afe"/>
    <w:rsid w:val="00CB5F04"/>
    <w:rPr>
      <w:rFonts w:ascii="Times New Roman" w:hAnsi="Times New Roman"/>
      <w:sz w:val="28"/>
    </w:rPr>
  </w:style>
  <w:style w:type="paragraph" w:customStyle="1" w:styleId="aff0">
    <w:name w:val="Листинг"/>
    <w:basedOn w:val="a2"/>
    <w:link w:val="aff1"/>
    <w:qFormat/>
    <w:rsid w:val="00D51EAF"/>
    <w:pPr>
      <w:spacing w:before="482" w:after="482"/>
      <w:contextualSpacing/>
      <w:jc w:val="left"/>
    </w:pPr>
    <w:rPr>
      <w:rFonts w:ascii="Courier New" w:hAnsi="Courier New" w:cs="Courier New"/>
      <w:sz w:val="24"/>
      <w:szCs w:val="20"/>
    </w:rPr>
  </w:style>
  <w:style w:type="character" w:customStyle="1" w:styleId="aff1">
    <w:name w:val="Листинг Знак"/>
    <w:basedOn w:val="a4"/>
    <w:link w:val="aff0"/>
    <w:rsid w:val="00D51EAF"/>
    <w:rPr>
      <w:rFonts w:ascii="Courier New" w:hAnsi="Courier New" w:cs="Courier New"/>
      <w:sz w:val="24"/>
      <w:szCs w:val="20"/>
    </w:rPr>
  </w:style>
  <w:style w:type="paragraph" w:customStyle="1" w:styleId="aff2">
    <w:name w:val="Подпись элемента"/>
    <w:basedOn w:val="a2"/>
    <w:qFormat/>
    <w:rsid w:val="00D160AE"/>
    <w:pPr>
      <w:spacing w:before="482" w:after="642"/>
    </w:pPr>
  </w:style>
  <w:style w:type="character" w:customStyle="1" w:styleId="docdata">
    <w:name w:val="docdata"/>
    <w:aliases w:val="docy,v5,1907,bqiaagaaeyqcaaagiaiaaapabgaabeggaaaaaaaaaaaaaaaaaaaaaaaaaaaaaaaaaaaaaaaaaaaaaaaaaaaaaaaaaaaaaaaaaaaaaaaaaaaaaaaaaaaaaaaaaaaaaaaaaaaaaaaaaaaaaaaaaaaaaaaaaaaaaaaaaaaaaaaaaaaaaaaaaaaaaaaaaaaaaaaaaaaaaaaaaaaaaaaaaaaaaaaaaaaaaaaaaaaaaaaa"/>
    <w:basedOn w:val="a4"/>
    <w:rsid w:val="000C03D0"/>
  </w:style>
  <w:style w:type="paragraph" w:styleId="aff3">
    <w:name w:val="Balloon Text"/>
    <w:basedOn w:val="a2"/>
    <w:link w:val="aff4"/>
    <w:uiPriority w:val="99"/>
    <w:semiHidden/>
    <w:unhideWhenUsed/>
    <w:rsid w:val="00AC7CE6"/>
    <w:rPr>
      <w:rFonts w:ascii="Segoe UI" w:hAnsi="Segoe UI" w:cs="Segoe UI"/>
      <w:sz w:val="18"/>
      <w:szCs w:val="18"/>
    </w:rPr>
  </w:style>
  <w:style w:type="character" w:customStyle="1" w:styleId="aff4">
    <w:name w:val="Текст выноски Знак"/>
    <w:basedOn w:val="a4"/>
    <w:link w:val="aff3"/>
    <w:uiPriority w:val="99"/>
    <w:semiHidden/>
    <w:rsid w:val="00AC7CE6"/>
    <w:rPr>
      <w:rFonts w:ascii="Segoe UI" w:hAnsi="Segoe UI" w:cs="Segoe UI"/>
      <w:sz w:val="18"/>
      <w:szCs w:val="18"/>
    </w:rPr>
  </w:style>
  <w:style w:type="paragraph" w:customStyle="1" w:styleId="ng-star-inserted">
    <w:name w:val="ng-star-inserted"/>
    <w:basedOn w:val="a2"/>
    <w:rsid w:val="00D12440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ng-star-inserted1">
    <w:name w:val="ng-star-inserted1"/>
    <w:basedOn w:val="a4"/>
    <w:rsid w:val="00D12440"/>
  </w:style>
  <w:style w:type="character" w:customStyle="1" w:styleId="inline-code">
    <w:name w:val="inline-code"/>
    <w:basedOn w:val="a4"/>
    <w:rsid w:val="00D124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9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profile@mail.com" TargetMode="Externa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0109-14\Downloads\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C7664F-0050-4A78-9161-E44375DE2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1756</TotalTime>
  <Pages>22</Pages>
  <Words>3508</Words>
  <Characters>19996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0109-14</dc:creator>
  <cp:keywords/>
  <dc:description/>
  <cp:lastModifiedBy>Максим Хом</cp:lastModifiedBy>
  <cp:revision>115</cp:revision>
  <cp:lastPrinted>2025-10-29T08:40:00Z</cp:lastPrinted>
  <dcterms:created xsi:type="dcterms:W3CDTF">2025-10-28T05:32:00Z</dcterms:created>
  <dcterms:modified xsi:type="dcterms:W3CDTF">2025-12-02T14:58:00Z</dcterms:modified>
</cp:coreProperties>
</file>