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DAF51" w14:textId="4399A37D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ФЕДЕРАЛЬНОЕ ГОСУДАРСТВЕННОЕ БЮДЖЕТНОЕ ОБРАЗОВАТЕЛЬНОЕ</w:t>
      </w:r>
    </w:p>
    <w:p w14:paraId="180B8388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УЧРЕЖДЕНИЕ ВЫСШЕГО ОБРАЗОВАНИЯ</w:t>
      </w:r>
    </w:p>
    <w:p w14:paraId="0CC1A85D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«САНКТ-ПЕТЕРБУРГСКИЙ ГОСУДАРСТВЕННЫЙ УНИВЕРСИТЕТ ТЕЛЕКОММУНИКАЦИЙ ИМ. ПРОФ. М.А. БОНЧ-БРУЕВИЧА»</w:t>
      </w:r>
    </w:p>
    <w:p w14:paraId="7C64B4D9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(СПбГУТ)</w:t>
      </w:r>
    </w:p>
    <w:p w14:paraId="3E7AEA75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</w:p>
    <w:p w14:paraId="0C816DA3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АРХАНГЕЛЬСКИЙ КОЛЛЕДЖ ТЕЛЕКОММУНИКАЦИЙ</w:t>
      </w:r>
    </w:p>
    <w:p w14:paraId="5C57C59A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ИМ. Б.Л. РОЗИНГА (ФИЛИАЛ) СПбГУТ</w:t>
      </w:r>
    </w:p>
    <w:p w14:paraId="2E449869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(АКТ (ф) СПбГУТ)</w:t>
      </w:r>
    </w:p>
    <w:p w14:paraId="1897CA77" w14:textId="77777777" w:rsidR="00E61A41" w:rsidRPr="00181672" w:rsidRDefault="00E61A41" w:rsidP="00E61A41">
      <w:pPr>
        <w:jc w:val="center"/>
        <w:rPr>
          <w:bCs/>
          <w:sz w:val="24"/>
          <w:szCs w:val="24"/>
        </w:rPr>
      </w:pPr>
    </w:p>
    <w:p w14:paraId="123EF44D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142EE2E0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65C267FD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6E1C5316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4FAC6EB3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251F9EAC" w14:textId="77777777" w:rsidR="00E61A41" w:rsidRDefault="00E61A41" w:rsidP="00E61A41">
      <w:pPr>
        <w:widowControl w:val="0"/>
        <w:jc w:val="center"/>
        <w:rPr>
          <w:b/>
          <w:sz w:val="56"/>
        </w:rPr>
      </w:pPr>
      <w:r>
        <w:rPr>
          <w:b/>
          <w:sz w:val="56"/>
        </w:rPr>
        <w:t>КУРСОВОЙ ПРОЕКТ</w:t>
      </w:r>
    </w:p>
    <w:p w14:paraId="4916F790" w14:textId="77777777" w:rsidR="00E61A41" w:rsidRDefault="00E61A41" w:rsidP="00E61A41">
      <w:pPr>
        <w:pStyle w:val="3"/>
        <w:numPr>
          <w:ilvl w:val="0"/>
          <w:numId w:val="0"/>
        </w:numPr>
        <w:spacing w:before="120" w:after="0" w:line="240" w:lineRule="auto"/>
        <w:jc w:val="center"/>
        <w:rPr>
          <w:b w:val="0"/>
          <w:sz w:val="40"/>
          <w:szCs w:val="40"/>
        </w:rPr>
      </w:pPr>
      <w:bookmarkStart w:id="0" w:name="_Toc214266556"/>
      <w:bookmarkStart w:id="1" w:name="_Toc214268613"/>
      <w:r w:rsidRPr="008F0AF9">
        <w:rPr>
          <w:b w:val="0"/>
          <w:sz w:val="40"/>
          <w:szCs w:val="40"/>
        </w:rPr>
        <w:t>НА ТЕМУ</w:t>
      </w:r>
      <w:bookmarkEnd w:id="0"/>
      <w:bookmarkEnd w:id="1"/>
    </w:p>
    <w:tbl>
      <w:tblPr>
        <w:tblW w:w="9354" w:type="dxa"/>
        <w:tblInd w:w="10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E61A41" w14:paraId="33514E95" w14:textId="77777777" w:rsidTr="00C17158">
        <w:trPr>
          <w:trHeight w:val="680"/>
        </w:trPr>
        <w:tc>
          <w:tcPr>
            <w:tcW w:w="9354" w:type="dxa"/>
            <w:tcBorders>
              <w:top w:val="nil"/>
              <w:bottom w:val="single" w:sz="8" w:space="0" w:color="auto"/>
            </w:tcBorders>
            <w:vAlign w:val="bottom"/>
          </w:tcPr>
          <w:p w14:paraId="1124294E" w14:textId="6B06308F" w:rsidR="00E61A41" w:rsidRPr="003A2ADA" w:rsidRDefault="00E61A41" w:rsidP="00C17158">
            <w:pPr>
              <w:widowControl w:val="0"/>
              <w:jc w:val="center"/>
            </w:pPr>
            <w:r>
              <w:rPr>
                <w:sz w:val="40"/>
                <w:szCs w:val="40"/>
              </w:rPr>
              <w:t xml:space="preserve">РАЗРАБОТКА </w:t>
            </w:r>
            <w:r w:rsidR="003A2ADA">
              <w:rPr>
                <w:sz w:val="40"/>
                <w:szCs w:val="40"/>
              </w:rPr>
              <w:t>ГЕНЕРАТОРА УРОКОВ</w:t>
            </w:r>
          </w:p>
        </w:tc>
      </w:tr>
      <w:tr w:rsidR="00E61A41" w14:paraId="31C621C5" w14:textId="77777777" w:rsidTr="00C17158">
        <w:trPr>
          <w:trHeight w:val="680"/>
        </w:trPr>
        <w:tc>
          <w:tcPr>
            <w:tcW w:w="9354" w:type="dxa"/>
            <w:tcBorders>
              <w:top w:val="single" w:sz="8" w:space="0" w:color="auto"/>
              <w:bottom w:val="single" w:sz="6" w:space="0" w:color="auto"/>
            </w:tcBorders>
            <w:vAlign w:val="bottom"/>
          </w:tcPr>
          <w:p w14:paraId="51407B47" w14:textId="035BAD44" w:rsidR="00E61A41" w:rsidRPr="003A2ADA" w:rsidRDefault="003A2ADA" w:rsidP="00C17158">
            <w:pPr>
              <w:widowControl w:val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ДЛЯ ИЗУЧЕНИЯ АНГЛИЙСКОГО ЯЗЫКА</w:t>
            </w:r>
          </w:p>
        </w:tc>
      </w:tr>
      <w:tr w:rsidR="00E61A41" w14:paraId="3A5D37EC" w14:textId="77777777" w:rsidTr="00C17158">
        <w:trPr>
          <w:trHeight w:val="680"/>
        </w:trPr>
        <w:tc>
          <w:tcPr>
            <w:tcW w:w="9354" w:type="dxa"/>
            <w:tcBorders>
              <w:top w:val="single" w:sz="8" w:space="0" w:color="auto"/>
              <w:bottom w:val="single" w:sz="8" w:space="0" w:color="auto"/>
            </w:tcBorders>
            <w:vAlign w:val="bottom"/>
          </w:tcPr>
          <w:p w14:paraId="190A4747" w14:textId="4C8E860F" w:rsidR="00E61A41" w:rsidRDefault="00E61A41" w:rsidP="00C17158">
            <w:pPr>
              <w:widowControl w:val="0"/>
              <w:jc w:val="center"/>
            </w:pPr>
            <w:r>
              <w:rPr>
                <w:sz w:val="40"/>
                <w:szCs w:val="40"/>
              </w:rPr>
              <w:t>Л109</w:t>
            </w:r>
            <w:r w:rsidRPr="002A6308">
              <w:rPr>
                <w:sz w:val="40"/>
                <w:szCs w:val="40"/>
              </w:rPr>
              <w:t xml:space="preserve">. </w:t>
            </w:r>
            <w:r>
              <w:rPr>
                <w:sz w:val="40"/>
                <w:szCs w:val="40"/>
              </w:rPr>
              <w:t>2</w:t>
            </w:r>
            <w:r>
              <w:rPr>
                <w:sz w:val="40"/>
                <w:szCs w:val="40"/>
                <w:lang w:val="en-US"/>
              </w:rPr>
              <w:t>5</w:t>
            </w:r>
            <w:r w:rsidRPr="002A6308">
              <w:rPr>
                <w:sz w:val="40"/>
                <w:szCs w:val="40"/>
              </w:rPr>
              <w:t>КП01. 0</w:t>
            </w:r>
            <w:r w:rsidR="003A2ADA">
              <w:rPr>
                <w:sz w:val="40"/>
                <w:szCs w:val="40"/>
              </w:rPr>
              <w:t>28</w:t>
            </w:r>
            <w:r w:rsidRPr="002A6308">
              <w:rPr>
                <w:sz w:val="40"/>
                <w:szCs w:val="40"/>
              </w:rPr>
              <w:t xml:space="preserve"> ПЗ</w:t>
            </w:r>
          </w:p>
        </w:tc>
      </w:tr>
    </w:tbl>
    <w:p w14:paraId="25373D5D" w14:textId="77777777" w:rsidR="00E61A41" w:rsidRDefault="00E61A41" w:rsidP="00E61A41">
      <w:pPr>
        <w:widowControl w:val="0"/>
        <w:tabs>
          <w:tab w:val="center" w:pos="4820"/>
        </w:tabs>
        <w:jc w:val="center"/>
        <w:rPr>
          <w:sz w:val="22"/>
        </w:rPr>
      </w:pPr>
      <w:r>
        <w:rPr>
          <w:sz w:val="22"/>
        </w:rPr>
        <w:t>(О</w:t>
      </w:r>
      <w:r w:rsidRPr="00843A22">
        <w:rPr>
          <w:sz w:val="22"/>
        </w:rPr>
        <w:t>бозначение документа</w:t>
      </w:r>
      <w:r>
        <w:rPr>
          <w:sz w:val="22"/>
        </w:rPr>
        <w:t>)</w:t>
      </w:r>
    </w:p>
    <w:p w14:paraId="5339F073" w14:textId="77777777" w:rsidR="00E61A41" w:rsidRDefault="00E61A41" w:rsidP="00E61A41">
      <w:pPr>
        <w:widowControl w:val="0"/>
        <w:tabs>
          <w:tab w:val="center" w:pos="4820"/>
        </w:tabs>
        <w:jc w:val="center"/>
        <w:rPr>
          <w:sz w:val="22"/>
        </w:rPr>
      </w:pPr>
    </w:p>
    <w:p w14:paraId="70CA598B" w14:textId="77777777" w:rsidR="00E61A41" w:rsidRPr="00362F06" w:rsidRDefault="00E61A41" w:rsidP="00E61A41">
      <w:pPr>
        <w:widowControl w:val="0"/>
        <w:tabs>
          <w:tab w:val="center" w:pos="4820"/>
        </w:tabs>
        <w:jc w:val="center"/>
        <w:rPr>
          <w:sz w:val="22"/>
        </w:rPr>
      </w:pPr>
    </w:p>
    <w:tbl>
      <w:tblPr>
        <w:tblW w:w="0" w:type="auto"/>
        <w:tblInd w:w="108" w:type="dxa"/>
        <w:tblBorders>
          <w:bottom w:val="single" w:sz="6" w:space="0" w:color="auto"/>
        </w:tblBorders>
        <w:tblLook w:val="04A0" w:firstRow="1" w:lastRow="0" w:firstColumn="1" w:lastColumn="0" w:noHBand="0" w:noVBand="1"/>
      </w:tblPr>
      <w:tblGrid>
        <w:gridCol w:w="9246"/>
      </w:tblGrid>
      <w:tr w:rsidR="00E61A41" w14:paraId="5616E2D8" w14:textId="77777777" w:rsidTr="00C17158">
        <w:trPr>
          <w:trHeight w:val="680"/>
        </w:trPr>
        <w:tc>
          <w:tcPr>
            <w:tcW w:w="9356" w:type="dxa"/>
            <w:tcBorders>
              <w:bottom w:val="single" w:sz="6" w:space="0" w:color="auto"/>
            </w:tcBorders>
            <w:vAlign w:val="bottom"/>
          </w:tcPr>
          <w:p w14:paraId="1DDA2DAC" w14:textId="77777777" w:rsidR="00E61A41" w:rsidRPr="002A6308" w:rsidRDefault="00E61A41" w:rsidP="00C17158">
            <w:pPr>
              <w:widowControl w:val="0"/>
              <w:jc w:val="center"/>
              <w:rPr>
                <w:sz w:val="40"/>
                <w:szCs w:val="40"/>
              </w:rPr>
            </w:pPr>
            <w:r w:rsidRPr="00CD13E8">
              <w:rPr>
                <w:sz w:val="40"/>
                <w:szCs w:val="40"/>
              </w:rPr>
              <w:t>МДК.0</w:t>
            </w:r>
            <w:r w:rsidRPr="00B4787F">
              <w:rPr>
                <w:sz w:val="40"/>
                <w:szCs w:val="40"/>
              </w:rPr>
              <w:t>2</w:t>
            </w:r>
            <w:r w:rsidRPr="00CD13E8">
              <w:rPr>
                <w:sz w:val="40"/>
                <w:szCs w:val="40"/>
              </w:rPr>
              <w:t>.0</w:t>
            </w:r>
            <w:r>
              <w:rPr>
                <w:sz w:val="40"/>
                <w:szCs w:val="40"/>
              </w:rPr>
              <w:t>1</w:t>
            </w:r>
            <w:r w:rsidRPr="00B4787F">
              <w:rPr>
                <w:sz w:val="40"/>
                <w:szCs w:val="40"/>
              </w:rPr>
              <w:t xml:space="preserve"> </w:t>
            </w:r>
            <w:r w:rsidRPr="002A6308">
              <w:rPr>
                <w:sz w:val="40"/>
                <w:szCs w:val="40"/>
              </w:rPr>
              <w:t>Технология разработки</w:t>
            </w:r>
          </w:p>
        </w:tc>
      </w:tr>
      <w:tr w:rsidR="00E61A41" w14:paraId="4D597ED8" w14:textId="77777777" w:rsidTr="00C17158">
        <w:trPr>
          <w:trHeight w:val="680"/>
        </w:trPr>
        <w:tc>
          <w:tcPr>
            <w:tcW w:w="9356" w:type="dxa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14:paraId="47095D9F" w14:textId="77777777" w:rsidR="00E61A41" w:rsidRPr="002A6308" w:rsidRDefault="00E61A41" w:rsidP="00C17158">
            <w:pPr>
              <w:widowControl w:val="0"/>
              <w:ind w:left="34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программного обеспечения</w:t>
            </w:r>
          </w:p>
        </w:tc>
      </w:tr>
    </w:tbl>
    <w:p w14:paraId="7D63F563" w14:textId="77777777" w:rsidR="00E61A41" w:rsidRPr="00362F06" w:rsidRDefault="00E61A41" w:rsidP="00E61A41">
      <w:pPr>
        <w:widowControl w:val="0"/>
        <w:jc w:val="center"/>
        <w:rPr>
          <w:sz w:val="24"/>
          <w:szCs w:val="24"/>
        </w:rPr>
      </w:pPr>
    </w:p>
    <w:p w14:paraId="7EC9DDC2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214D52FD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2E7582F6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6D2DE30B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146C085F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0F89E33B" w14:textId="77777777" w:rsidR="00E61A41" w:rsidRPr="00362F06" w:rsidRDefault="00E61A41" w:rsidP="00E61A41">
      <w:pPr>
        <w:widowControl w:val="0"/>
        <w:jc w:val="center"/>
        <w:rPr>
          <w:sz w:val="24"/>
          <w:szCs w:val="24"/>
        </w:rPr>
      </w:pPr>
    </w:p>
    <w:p w14:paraId="37DF032F" w14:textId="77777777" w:rsidR="00E61A41" w:rsidRPr="00362F06" w:rsidRDefault="00E61A41" w:rsidP="00E61A41">
      <w:pPr>
        <w:widowControl w:val="0"/>
        <w:jc w:val="center"/>
        <w:rPr>
          <w:sz w:val="24"/>
          <w:szCs w:val="24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2010"/>
        <w:gridCol w:w="1043"/>
        <w:gridCol w:w="2559"/>
        <w:gridCol w:w="1480"/>
        <w:gridCol w:w="2514"/>
      </w:tblGrid>
      <w:tr w:rsidR="00E61A41" w:rsidRPr="00362F06" w14:paraId="2219833C" w14:textId="77777777" w:rsidTr="00C17158">
        <w:tc>
          <w:tcPr>
            <w:tcW w:w="2010" w:type="dxa"/>
          </w:tcPr>
          <w:p w14:paraId="0189F71F" w14:textId="77777777" w:rsidR="00E61A41" w:rsidRPr="00362F06" w:rsidRDefault="00E61A41" w:rsidP="00C17158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bCs/>
                <w:iCs/>
                <w:kern w:val="0"/>
                <w:szCs w:val="28"/>
                <w:lang w:eastAsia="ru-RU"/>
                <w14:ligatures w14:val="none"/>
              </w:rPr>
              <w:t>Студент</w:t>
            </w:r>
          </w:p>
        </w:tc>
        <w:tc>
          <w:tcPr>
            <w:tcW w:w="3602" w:type="dxa"/>
            <w:gridSpan w:val="2"/>
            <w:tcBorders>
              <w:bottom w:val="single" w:sz="8" w:space="0" w:color="auto"/>
            </w:tcBorders>
          </w:tcPr>
          <w:p w14:paraId="24DA19F5" w14:textId="77777777" w:rsidR="00E61A41" w:rsidRPr="00362F06" w:rsidRDefault="00E61A41" w:rsidP="00C17158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bCs/>
                <w:iCs/>
                <w:kern w:val="0"/>
                <w:szCs w:val="28"/>
                <w:lang w:eastAsia="ru-RU"/>
                <w14:ligatures w14:val="none"/>
              </w:rPr>
              <w:t>ИСПП-21</w:t>
            </w:r>
          </w:p>
        </w:tc>
        <w:tc>
          <w:tcPr>
            <w:tcW w:w="1480" w:type="dxa"/>
            <w:tcBorders>
              <w:bottom w:val="single" w:sz="8" w:space="0" w:color="auto"/>
            </w:tcBorders>
          </w:tcPr>
          <w:p w14:paraId="5E22A099" w14:textId="77777777" w:rsidR="00E61A41" w:rsidRPr="00362F06" w:rsidRDefault="00E61A41" w:rsidP="00C17158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0</w:t>
            </w:r>
            <w:r w:rsidRPr="00362F0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8</w:t>
            </w: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.12.202</w:t>
            </w:r>
            <w:r w:rsidRPr="00362F0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5</w:t>
            </w:r>
          </w:p>
        </w:tc>
        <w:tc>
          <w:tcPr>
            <w:tcW w:w="2514" w:type="dxa"/>
            <w:tcBorders>
              <w:bottom w:val="single" w:sz="8" w:space="0" w:color="auto"/>
            </w:tcBorders>
          </w:tcPr>
          <w:p w14:paraId="7177F5B1" w14:textId="09E84147" w:rsidR="00E61A41" w:rsidRPr="00362F06" w:rsidRDefault="00E61A41" w:rsidP="00C17158">
            <w:pPr>
              <w:spacing w:line="320" w:lineRule="exact"/>
              <w:jc w:val="right"/>
              <w:outlineLvl w:val="5"/>
              <w:rPr>
                <w:rFonts w:ascii="GOST type B" w:eastAsia="Times New Roman" w:hAnsi="GOST type B" w:cs="Times New Roman"/>
                <w:color w:val="FF0000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</w:t>
            </w:r>
            <w:r w:rsidRPr="00362F0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.</w:t>
            </w: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 xml:space="preserve">А. </w:t>
            </w: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Хомутов</w:t>
            </w:r>
          </w:p>
        </w:tc>
      </w:tr>
      <w:tr w:rsidR="00E61A41" w:rsidRPr="00362F06" w14:paraId="199CD0DB" w14:textId="77777777" w:rsidTr="00C17158">
        <w:tc>
          <w:tcPr>
            <w:tcW w:w="2010" w:type="dxa"/>
          </w:tcPr>
          <w:p w14:paraId="47CC590E" w14:textId="77777777" w:rsidR="00E61A41" w:rsidRPr="00362F06" w:rsidRDefault="00E61A41" w:rsidP="00C17158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043" w:type="dxa"/>
            <w:tcBorders>
              <w:top w:val="single" w:sz="8" w:space="0" w:color="auto"/>
            </w:tcBorders>
          </w:tcPr>
          <w:p w14:paraId="05815A23" w14:textId="77777777" w:rsidR="00E61A41" w:rsidRPr="00362F06" w:rsidRDefault="00E61A41" w:rsidP="00C17158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(Группа)</w:t>
            </w:r>
          </w:p>
        </w:tc>
        <w:tc>
          <w:tcPr>
            <w:tcW w:w="2559" w:type="dxa"/>
            <w:tcBorders>
              <w:top w:val="single" w:sz="8" w:space="0" w:color="auto"/>
            </w:tcBorders>
          </w:tcPr>
          <w:p w14:paraId="4E6BA158" w14:textId="77777777" w:rsidR="00E61A41" w:rsidRPr="00362F06" w:rsidRDefault="00E61A41" w:rsidP="00C17158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(Подпись)</w:t>
            </w:r>
          </w:p>
        </w:tc>
        <w:tc>
          <w:tcPr>
            <w:tcW w:w="1480" w:type="dxa"/>
            <w:tcBorders>
              <w:top w:val="single" w:sz="8" w:space="0" w:color="auto"/>
            </w:tcBorders>
          </w:tcPr>
          <w:p w14:paraId="12198264" w14:textId="77777777" w:rsidR="00E61A41" w:rsidRPr="00362F06" w:rsidRDefault="00E61A41" w:rsidP="00C17158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(Дата)</w:t>
            </w:r>
          </w:p>
        </w:tc>
        <w:tc>
          <w:tcPr>
            <w:tcW w:w="2514" w:type="dxa"/>
            <w:tcBorders>
              <w:top w:val="single" w:sz="8" w:space="0" w:color="auto"/>
            </w:tcBorders>
          </w:tcPr>
          <w:p w14:paraId="77ABEC80" w14:textId="77777777" w:rsidR="00E61A41" w:rsidRPr="00362F06" w:rsidRDefault="00E61A41" w:rsidP="00C17158">
            <w:pPr>
              <w:widowControl w:val="0"/>
              <w:jc w:val="right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(И.О. Фамилия)</w:t>
            </w:r>
          </w:p>
        </w:tc>
      </w:tr>
      <w:tr w:rsidR="00E61A41" w:rsidRPr="00362F06" w14:paraId="3C31C459" w14:textId="77777777" w:rsidTr="00C17158">
        <w:tc>
          <w:tcPr>
            <w:tcW w:w="2010" w:type="dxa"/>
          </w:tcPr>
          <w:p w14:paraId="300519D5" w14:textId="77777777" w:rsidR="00E61A41" w:rsidRPr="00362F06" w:rsidRDefault="00E61A41" w:rsidP="00C17158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Преподаватель</w:t>
            </w:r>
          </w:p>
        </w:tc>
        <w:tc>
          <w:tcPr>
            <w:tcW w:w="1043" w:type="dxa"/>
            <w:tcBorders>
              <w:bottom w:val="single" w:sz="8" w:space="0" w:color="auto"/>
            </w:tcBorders>
          </w:tcPr>
          <w:p w14:paraId="4EBCC3AA" w14:textId="77777777" w:rsidR="00E61A41" w:rsidRPr="00362F06" w:rsidRDefault="00E61A41" w:rsidP="00C17158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559" w:type="dxa"/>
            <w:tcBorders>
              <w:bottom w:val="single" w:sz="8" w:space="0" w:color="auto"/>
            </w:tcBorders>
          </w:tcPr>
          <w:p w14:paraId="3AAB2EF1" w14:textId="77777777" w:rsidR="00E61A41" w:rsidRPr="00362F06" w:rsidRDefault="00E61A41" w:rsidP="00C17158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480" w:type="dxa"/>
            <w:tcBorders>
              <w:bottom w:val="single" w:sz="8" w:space="0" w:color="auto"/>
            </w:tcBorders>
          </w:tcPr>
          <w:p w14:paraId="5434B9C1" w14:textId="432CCA5B" w:rsidR="00E61A41" w:rsidRPr="00362F06" w:rsidRDefault="00E61A41" w:rsidP="00C17158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0</w:t>
            </w: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8</w:t>
            </w: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.12.202</w:t>
            </w:r>
            <w:r w:rsidRPr="00362F0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5</w:t>
            </w:r>
          </w:p>
        </w:tc>
        <w:tc>
          <w:tcPr>
            <w:tcW w:w="2514" w:type="dxa"/>
            <w:tcBorders>
              <w:bottom w:val="single" w:sz="8" w:space="0" w:color="auto"/>
            </w:tcBorders>
          </w:tcPr>
          <w:p w14:paraId="05C6F1AA" w14:textId="77777777" w:rsidR="00E61A41" w:rsidRPr="00362F06" w:rsidRDefault="00E61A41" w:rsidP="00C17158">
            <w:pPr>
              <w:spacing w:line="320" w:lineRule="exact"/>
              <w:jc w:val="right"/>
              <w:outlineLvl w:val="5"/>
              <w:rPr>
                <w:rFonts w:ascii="GOST type B" w:eastAsia="Times New Roman" w:hAnsi="GOST type B" w:cs="Times New Roman"/>
                <w:kern w:val="0"/>
                <w:szCs w:val="28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 xml:space="preserve">Ю.С. </w:t>
            </w:r>
            <w:proofErr w:type="spellStart"/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Маломан</w:t>
            </w:r>
            <w:proofErr w:type="spellEnd"/>
          </w:p>
        </w:tc>
      </w:tr>
      <w:tr w:rsidR="00E61A41" w:rsidRPr="00362F06" w14:paraId="6D1C4CF4" w14:textId="77777777" w:rsidTr="00C17158">
        <w:tc>
          <w:tcPr>
            <w:tcW w:w="2010" w:type="dxa"/>
          </w:tcPr>
          <w:p w14:paraId="5C467002" w14:textId="77777777" w:rsidR="00E61A41" w:rsidRPr="00362F06" w:rsidRDefault="00E61A41" w:rsidP="00C17158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043" w:type="dxa"/>
            <w:tcBorders>
              <w:top w:val="single" w:sz="8" w:space="0" w:color="auto"/>
            </w:tcBorders>
          </w:tcPr>
          <w:p w14:paraId="1543E93A" w14:textId="77777777" w:rsidR="00E61A41" w:rsidRPr="00362F06" w:rsidRDefault="00E61A41" w:rsidP="00C17158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2559" w:type="dxa"/>
            <w:tcBorders>
              <w:top w:val="single" w:sz="8" w:space="0" w:color="auto"/>
            </w:tcBorders>
          </w:tcPr>
          <w:p w14:paraId="69570A25" w14:textId="77777777" w:rsidR="00E61A41" w:rsidRPr="00362F06" w:rsidRDefault="00E61A41" w:rsidP="00C17158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(Подпись)</w:t>
            </w:r>
          </w:p>
        </w:tc>
        <w:tc>
          <w:tcPr>
            <w:tcW w:w="1480" w:type="dxa"/>
            <w:tcBorders>
              <w:top w:val="single" w:sz="8" w:space="0" w:color="auto"/>
            </w:tcBorders>
          </w:tcPr>
          <w:p w14:paraId="4B2D107F" w14:textId="77777777" w:rsidR="00E61A41" w:rsidRPr="00362F06" w:rsidRDefault="00E61A41" w:rsidP="00C17158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(Дата)</w:t>
            </w:r>
          </w:p>
        </w:tc>
        <w:tc>
          <w:tcPr>
            <w:tcW w:w="2514" w:type="dxa"/>
            <w:tcBorders>
              <w:top w:val="single" w:sz="8" w:space="0" w:color="auto"/>
            </w:tcBorders>
          </w:tcPr>
          <w:p w14:paraId="1ADEB6EC" w14:textId="77777777" w:rsidR="00E61A41" w:rsidRPr="00362F06" w:rsidRDefault="00E61A41" w:rsidP="00C17158">
            <w:pPr>
              <w:widowControl w:val="0"/>
              <w:jc w:val="right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(И.О. Фамилия)</w:t>
            </w:r>
          </w:p>
        </w:tc>
      </w:tr>
    </w:tbl>
    <w:p w14:paraId="71C128F2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1A4CB2F1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0B79981A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3F5BBD43" w14:textId="77777777" w:rsidR="00E61A41" w:rsidRPr="00362F06" w:rsidRDefault="00E61A41" w:rsidP="00E61A41">
      <w:pPr>
        <w:widowControl w:val="0"/>
        <w:jc w:val="center"/>
        <w:rPr>
          <w:sz w:val="24"/>
          <w:szCs w:val="24"/>
        </w:rPr>
      </w:pPr>
    </w:p>
    <w:p w14:paraId="7C2845E0" w14:textId="19B1586A" w:rsidR="00E61A41" w:rsidRDefault="00E61A41" w:rsidP="00E61A41">
      <w:pPr>
        <w:jc w:val="center"/>
        <w:rPr>
          <w:szCs w:val="28"/>
        </w:rPr>
      </w:pPr>
      <w:r>
        <w:rPr>
          <w:szCs w:val="28"/>
        </w:rPr>
        <w:t xml:space="preserve">Архангельск </w:t>
      </w:r>
      <w:r w:rsidRPr="00E07FE0">
        <w:rPr>
          <w:szCs w:val="28"/>
        </w:rPr>
        <w:t>20</w:t>
      </w:r>
      <w:r>
        <w:rPr>
          <w:szCs w:val="28"/>
          <w:lang w:val="en-US"/>
        </w:rPr>
        <w:t>25</w:t>
      </w:r>
    </w:p>
    <w:p w14:paraId="28E5B049" w14:textId="5EC660A3" w:rsidR="00E61A41" w:rsidRDefault="00E61A41" w:rsidP="00E61A41">
      <w:pPr>
        <w:pStyle w:val="af8"/>
      </w:pPr>
      <w:r w:rsidRPr="00E61A41">
        <w:lastRenderedPageBreak/>
        <w:t>СОДЕРЖАНИЕ</w:t>
      </w:r>
    </w:p>
    <w:p w14:paraId="0EA8BA83" w14:textId="77777777" w:rsidR="00E61A41" w:rsidRPr="008D27C7" w:rsidRDefault="00E61A41" w:rsidP="00E61A41">
      <w:pPr>
        <w:tabs>
          <w:tab w:val="right" w:leader="dot" w:pos="9639"/>
        </w:tabs>
        <w:spacing w:line="360" w:lineRule="auto"/>
        <w:ind w:firstLine="709"/>
      </w:pPr>
      <w:r w:rsidRPr="008D27C7">
        <w:t>Перечень сокращений и обозначений</w:t>
      </w:r>
      <w:r>
        <w:tab/>
        <w:t>3</w:t>
      </w:r>
    </w:p>
    <w:p w14:paraId="7A07ECD5" w14:textId="77777777" w:rsidR="00E61A41" w:rsidRPr="00E12898" w:rsidRDefault="00E61A41" w:rsidP="00E61A41">
      <w:pPr>
        <w:tabs>
          <w:tab w:val="right" w:leader="dot" w:pos="9639"/>
        </w:tabs>
        <w:spacing w:line="360" w:lineRule="auto"/>
        <w:ind w:firstLine="709"/>
        <w:rPr>
          <w:noProof/>
        </w:rPr>
      </w:pPr>
      <w:r w:rsidRPr="008D27C7">
        <w:t>Введение</w:t>
      </w:r>
      <w:r>
        <w:tab/>
        <w:t>4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1D159EE4" w14:textId="77777777" w:rsidR="00E61A41" w:rsidRDefault="00E61A41" w:rsidP="00E61A41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14" w:history="1">
        <w:r w:rsidRPr="00227C76">
          <w:rPr>
            <w:rStyle w:val="af7"/>
            <w:noProof/>
          </w:rPr>
          <w:t>1 Сбор и анализ требований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7D5FE0" w14:textId="77777777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15" w:history="1">
        <w:r w:rsidRPr="00227C76">
          <w:rPr>
            <w:rStyle w:val="af7"/>
            <w:noProof/>
          </w:rPr>
          <w:t>1.1 Назначение и область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1D4066B" w14:textId="77777777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16" w:history="1">
        <w:r w:rsidRPr="00227C76">
          <w:rPr>
            <w:rStyle w:val="af7"/>
            <w:noProof/>
          </w:rPr>
          <w:t>1.2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06FBE1" w14:textId="77777777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17" w:history="1">
        <w:r w:rsidRPr="00227C76">
          <w:rPr>
            <w:rStyle w:val="af7"/>
            <w:noProof/>
          </w:rPr>
          <w:t>1.3 Выбор состава программных и технических средств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F9CBBE" w14:textId="77777777" w:rsidR="00E61A41" w:rsidRDefault="00E61A41" w:rsidP="00E61A41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18" w:history="1">
        <w:r w:rsidRPr="00227C76">
          <w:rPr>
            <w:rStyle w:val="af7"/>
            <w:noProof/>
          </w:rPr>
          <w:t>2 Проектирование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0A0C2B" w14:textId="77777777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19" w:history="1">
        <w:r w:rsidRPr="00227C76">
          <w:rPr>
            <w:rStyle w:val="af7"/>
            <w:noProof/>
          </w:rPr>
          <w:t>2.1 Проектирование интерфейса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A81A6C9" w14:textId="77777777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20" w:history="1">
        <w:r w:rsidRPr="00227C76">
          <w:rPr>
            <w:rStyle w:val="af7"/>
            <w:noProof/>
          </w:rPr>
          <w:t>2.2 Разработка архитектуры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E84CB5" w14:textId="77777777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21" w:history="1">
        <w:r w:rsidRPr="00227C76">
          <w:rPr>
            <w:rStyle w:val="af7"/>
            <w:noProof/>
          </w:rPr>
          <w:t>2.3 Проектирование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D36D82" w14:textId="77777777" w:rsidR="00E61A41" w:rsidRDefault="00E61A41" w:rsidP="00E61A41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22" w:history="1">
        <w:r w:rsidRPr="00227C76">
          <w:rPr>
            <w:rStyle w:val="af7"/>
            <w:noProof/>
          </w:rPr>
          <w:t>3 Разработка и интеграция модулей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1CDF15" w14:textId="77777777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23" w:history="1">
        <w:r w:rsidRPr="00227C76">
          <w:rPr>
            <w:rStyle w:val="af7"/>
            <w:noProof/>
          </w:rPr>
          <w:t>3.1 Разработка программных модулей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A6EDB7" w14:textId="53FAA104" w:rsidR="00E61A41" w:rsidRPr="007C6268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val="en-US" w:eastAsia="ru-RU"/>
          <w14:ligatures w14:val="none"/>
        </w:rPr>
      </w:pPr>
      <w:hyperlink w:anchor="_Toc214268624" w:history="1">
        <w:r w:rsidRPr="00227C76">
          <w:rPr>
            <w:rStyle w:val="af7"/>
            <w:noProof/>
          </w:rPr>
          <w:t>3.2 Реализация интерфейса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  <w:r w:rsidR="007C6268">
        <w:rPr>
          <w:lang w:val="en-US"/>
        </w:rPr>
        <w:t>3</w:t>
      </w:r>
    </w:p>
    <w:p w14:paraId="6AFA4B16" w14:textId="0492CBDB" w:rsidR="00E61A41" w:rsidRPr="007C6268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val="en-US" w:eastAsia="ru-RU"/>
          <w14:ligatures w14:val="none"/>
        </w:rPr>
      </w:pPr>
      <w:hyperlink w:anchor="_Toc214268625" w:history="1">
        <w:r w:rsidRPr="00227C76">
          <w:rPr>
            <w:rStyle w:val="af7"/>
            <w:noProof/>
          </w:rPr>
          <w:t>3.3 Разграничение прав доступа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  <w:r w:rsidR="007C6268">
        <w:rPr>
          <w:lang w:val="en-US"/>
        </w:rPr>
        <w:t>5</w:t>
      </w:r>
    </w:p>
    <w:p w14:paraId="1F1F8162" w14:textId="74619017" w:rsidR="00E61A41" w:rsidRPr="007C6268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val="en-US" w:eastAsia="ru-RU"/>
          <w14:ligatures w14:val="none"/>
        </w:rPr>
      </w:pPr>
      <w:hyperlink w:anchor="_Toc214268626" w:history="1">
        <w:r w:rsidRPr="00227C76">
          <w:rPr>
            <w:rStyle w:val="af7"/>
            <w:noProof/>
          </w:rPr>
          <w:t>3.4 Экспорт и импорт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  <w:r w:rsidR="007C6268">
        <w:rPr>
          <w:lang w:val="en-US"/>
        </w:rPr>
        <w:t>7</w:t>
      </w:r>
    </w:p>
    <w:p w14:paraId="16B33FC8" w14:textId="01D2E4DA" w:rsidR="00E61A41" w:rsidRDefault="00E61A41" w:rsidP="00E61A41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27" w:history="1">
        <w:r w:rsidRPr="00227C76">
          <w:rPr>
            <w:rStyle w:val="af7"/>
            <w:noProof/>
          </w:rPr>
          <w:t>4 Тестирование и отладка ПО</w:t>
        </w:r>
        <w:r>
          <w:rPr>
            <w:noProof/>
            <w:webHidden/>
          </w:rPr>
          <w:tab/>
        </w:r>
        <w:r w:rsidR="007C6268">
          <w:rPr>
            <w:noProof/>
            <w:webHidden/>
            <w:lang w:val="en-US"/>
          </w:rPr>
          <w:t>19</w:t>
        </w:r>
      </w:hyperlink>
    </w:p>
    <w:p w14:paraId="75A29174" w14:textId="4E16476A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28" w:history="1">
        <w:r w:rsidRPr="00227C76">
          <w:rPr>
            <w:rStyle w:val="af7"/>
            <w:noProof/>
          </w:rPr>
          <w:t>4.1 Структурное тестирование</w:t>
        </w:r>
        <w:r>
          <w:rPr>
            <w:noProof/>
            <w:webHidden/>
          </w:rPr>
          <w:tab/>
        </w:r>
        <w:r w:rsidR="007C6268">
          <w:rPr>
            <w:noProof/>
            <w:webHidden/>
            <w:lang w:val="en-US"/>
          </w:rPr>
          <w:t>19</w:t>
        </w:r>
      </w:hyperlink>
    </w:p>
    <w:p w14:paraId="78B2F903" w14:textId="2E781A8D" w:rsidR="00E61A41" w:rsidRPr="007C6268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val="en-US" w:eastAsia="ru-RU"/>
          <w14:ligatures w14:val="none"/>
        </w:rPr>
      </w:pPr>
      <w:hyperlink w:anchor="_Toc214268629" w:history="1">
        <w:r w:rsidRPr="00227C76">
          <w:rPr>
            <w:rStyle w:val="af7"/>
            <w:noProof/>
          </w:rPr>
          <w:t>4.2 Функциональное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_Toc214268629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  <w:r w:rsidR="007C6268">
        <w:rPr>
          <w:lang w:val="en-US"/>
        </w:rPr>
        <w:t>1</w:t>
      </w:r>
    </w:p>
    <w:p w14:paraId="0507DB42" w14:textId="0CD9E1C1" w:rsidR="00E61A41" w:rsidRDefault="00E61A41" w:rsidP="00E61A41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30" w:history="1">
        <w:r w:rsidRPr="00227C76">
          <w:rPr>
            <w:rStyle w:val="af7"/>
            <w:noProof/>
          </w:rPr>
          <w:t>5 Инструкция по эксплуатации ПО</w:t>
        </w:r>
        <w:r>
          <w:rPr>
            <w:noProof/>
            <w:webHidden/>
          </w:rPr>
          <w:tab/>
        </w:r>
        <w:r w:rsidR="007C6268">
          <w:rPr>
            <w:noProof/>
            <w:webHidden/>
            <w:lang w:val="en-US"/>
          </w:rPr>
          <w:t>23</w:t>
        </w:r>
      </w:hyperlink>
    </w:p>
    <w:p w14:paraId="19732D80" w14:textId="57F49FAA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31" w:history="1">
        <w:r w:rsidRPr="00227C76">
          <w:rPr>
            <w:rStyle w:val="af7"/>
            <w:noProof/>
          </w:rPr>
          <w:t>5.1 Установка программного обеспечения</w:t>
        </w:r>
        <w:r>
          <w:rPr>
            <w:noProof/>
            <w:webHidden/>
          </w:rPr>
          <w:tab/>
        </w:r>
        <w:r w:rsidR="007C6268">
          <w:rPr>
            <w:noProof/>
            <w:webHidden/>
            <w:lang w:val="en-US"/>
          </w:rPr>
          <w:t>23</w:t>
        </w:r>
      </w:hyperlink>
    </w:p>
    <w:p w14:paraId="72A535A7" w14:textId="0B9C6525" w:rsidR="00E61A41" w:rsidRDefault="00E61A41" w:rsidP="00E61A41">
      <w:pPr>
        <w:pStyle w:val="23"/>
        <w:rPr>
          <w:rFonts w:asciiTheme="minorHAnsi" w:eastAsiaTheme="minorEastAsia" w:hAnsiTheme="minorHAnsi"/>
          <w:noProof/>
          <w:kern w:val="0"/>
          <w:sz w:val="22"/>
          <w:lang w:eastAsia="ru-RU"/>
          <w14:ligatures w14:val="none"/>
        </w:rPr>
      </w:pPr>
      <w:hyperlink w:anchor="_Toc214268632" w:history="1">
        <w:r w:rsidRPr="00227C76">
          <w:rPr>
            <w:rStyle w:val="af7"/>
            <w:noProof/>
          </w:rPr>
          <w:t>5.2 Инструкция по работе</w:t>
        </w:r>
        <w:r>
          <w:rPr>
            <w:noProof/>
            <w:webHidden/>
          </w:rPr>
          <w:tab/>
        </w:r>
        <w:r w:rsidR="007C6268">
          <w:rPr>
            <w:noProof/>
            <w:webHidden/>
            <w:lang w:val="en-US"/>
          </w:rPr>
          <w:t>23</w:t>
        </w:r>
      </w:hyperlink>
    </w:p>
    <w:p w14:paraId="470843AD" w14:textId="77777777" w:rsidR="00E61A41" w:rsidRPr="008D27C7" w:rsidRDefault="00E61A41" w:rsidP="00E61A41">
      <w:pPr>
        <w:tabs>
          <w:tab w:val="right" w:leader="dot" w:pos="9639"/>
        </w:tabs>
        <w:spacing w:line="360" w:lineRule="auto"/>
        <w:ind w:firstLine="709"/>
      </w:pPr>
      <w:r>
        <w:fldChar w:fldCharType="end"/>
      </w:r>
      <w:r w:rsidRPr="008D27C7">
        <w:t>Заключение</w:t>
      </w:r>
      <w:r>
        <w:tab/>
        <w:t xml:space="preserve"> </w:t>
      </w:r>
      <w:r w:rsidRPr="00E12898">
        <w:t>29</w:t>
      </w:r>
    </w:p>
    <w:p w14:paraId="23190F01" w14:textId="236E036E" w:rsidR="00E61A41" w:rsidRDefault="00E61A41" w:rsidP="00E61A41">
      <w:pPr>
        <w:tabs>
          <w:tab w:val="right" w:leader="dot" w:pos="9639"/>
        </w:tabs>
        <w:spacing w:line="360" w:lineRule="auto"/>
        <w:ind w:firstLine="709"/>
      </w:pPr>
      <w:r w:rsidRPr="008D27C7">
        <w:t>Список использованных источников</w:t>
      </w:r>
      <w:r>
        <w:tab/>
        <w:t xml:space="preserve"> </w:t>
      </w:r>
      <w:r w:rsidRPr="001A11F9">
        <w:t>30</w:t>
      </w:r>
    </w:p>
    <w:p w14:paraId="4E8653D9" w14:textId="77777777" w:rsidR="00E61A41" w:rsidRDefault="00E61A41">
      <w:pPr>
        <w:spacing w:after="160" w:line="259" w:lineRule="auto"/>
        <w:jc w:val="left"/>
      </w:pPr>
      <w:r>
        <w:br w:type="page"/>
      </w:r>
    </w:p>
    <w:p w14:paraId="23E85768" w14:textId="04AD29D0" w:rsidR="00E61A41" w:rsidRDefault="00E61A41" w:rsidP="00E61A41">
      <w:pPr>
        <w:pStyle w:val="af8"/>
      </w:pPr>
      <w:r>
        <w:lastRenderedPageBreak/>
        <w:t>перечень сокращений и обозначений</w:t>
      </w:r>
    </w:p>
    <w:p w14:paraId="132C6C16" w14:textId="513D1E74" w:rsidR="00855AF4" w:rsidRPr="00855AF4" w:rsidRDefault="00855AF4" w:rsidP="00855AF4">
      <w:pPr>
        <w:pStyle w:val="a3"/>
        <w:rPr>
          <w:lang w:val="en-US"/>
        </w:rPr>
      </w:pPr>
      <w:r w:rsidRPr="00855AF4">
        <w:t>В настоящем техническом отчете применяются следующие сокращения и обозначения:</w:t>
      </w:r>
    </w:p>
    <w:p w14:paraId="2F78094A" w14:textId="77777777" w:rsidR="006A008C" w:rsidRDefault="006A008C" w:rsidP="00F965C9">
      <w:pPr>
        <w:pStyle w:val="a3"/>
      </w:pPr>
      <w:r w:rsidRPr="00F965C9">
        <w:t>БД – база данных</w:t>
      </w:r>
    </w:p>
    <w:p w14:paraId="2B0916A1" w14:textId="77777777" w:rsidR="006A008C" w:rsidRPr="00F965C9" w:rsidRDefault="006A008C" w:rsidP="00F965C9">
      <w:pPr>
        <w:pStyle w:val="a3"/>
      </w:pPr>
      <w:r w:rsidRPr="00F965C9">
        <w:t>ОС – операционная система</w:t>
      </w:r>
    </w:p>
    <w:p w14:paraId="16B5E18D" w14:textId="77777777" w:rsidR="006A008C" w:rsidRPr="00F965C9" w:rsidRDefault="006A008C" w:rsidP="00F965C9">
      <w:pPr>
        <w:pStyle w:val="a3"/>
      </w:pPr>
      <w:r w:rsidRPr="00F965C9">
        <w:t>ПО – программное обеспечение</w:t>
      </w:r>
    </w:p>
    <w:p w14:paraId="5A9AA780" w14:textId="77777777" w:rsidR="006A008C" w:rsidRPr="00F965C9" w:rsidRDefault="006A008C" w:rsidP="00F965C9">
      <w:pPr>
        <w:pStyle w:val="a3"/>
      </w:pPr>
      <w:r w:rsidRPr="00F965C9">
        <w:t>СУБД – система управления базами данных</w:t>
      </w:r>
    </w:p>
    <w:p w14:paraId="60D67A5F" w14:textId="77777777" w:rsidR="000F7898" w:rsidRDefault="000F7898" w:rsidP="00F965C9">
      <w:pPr>
        <w:pStyle w:val="a3"/>
      </w:pPr>
    </w:p>
    <w:p w14:paraId="3949C5B7" w14:textId="77777777" w:rsidR="006A008C" w:rsidRDefault="006A008C" w:rsidP="00F965C9">
      <w:pPr>
        <w:pStyle w:val="a3"/>
        <w:rPr>
          <w:szCs w:val="28"/>
        </w:rPr>
      </w:pPr>
      <w:r>
        <w:rPr>
          <w:lang w:val="en-US"/>
        </w:rPr>
        <w:t>ASP</w:t>
      </w:r>
      <w:r w:rsidRPr="00F965C9">
        <w:t xml:space="preserve"> </w:t>
      </w:r>
      <w:r>
        <w:t>–</w:t>
      </w:r>
      <w:r w:rsidRPr="000F7898">
        <w:t xml:space="preserve"> </w:t>
      </w:r>
      <w:r>
        <w:rPr>
          <w:szCs w:val="28"/>
        </w:rPr>
        <w:t>активные серверные страницы</w:t>
      </w:r>
    </w:p>
    <w:p w14:paraId="5E32E076" w14:textId="77777777" w:rsidR="006A008C" w:rsidRPr="00F965C9" w:rsidRDefault="006A008C" w:rsidP="00F965C9">
      <w:pPr>
        <w:pStyle w:val="a3"/>
      </w:pPr>
      <w:r>
        <w:rPr>
          <w:lang w:val="en-US"/>
        </w:rPr>
        <w:t>CSS</w:t>
      </w:r>
      <w:r>
        <w:t xml:space="preserve"> – </w:t>
      </w:r>
      <w:r w:rsidRPr="003A0EE9">
        <w:t>каскадные таблицы стилей</w:t>
      </w:r>
    </w:p>
    <w:p w14:paraId="60D9E6AE" w14:textId="77777777" w:rsidR="006A008C" w:rsidRPr="00F965C9" w:rsidRDefault="006A008C" w:rsidP="00F965C9">
      <w:pPr>
        <w:pStyle w:val="a3"/>
      </w:pPr>
      <w:r w:rsidRPr="00F965C9">
        <w:rPr>
          <w:lang w:val="en-US"/>
        </w:rPr>
        <w:t>DTO</w:t>
      </w:r>
      <w:r w:rsidRPr="00F965C9">
        <w:t xml:space="preserve"> – объект передачи данных</w:t>
      </w:r>
    </w:p>
    <w:p w14:paraId="4857B8F0" w14:textId="2459779A" w:rsidR="006A008C" w:rsidRPr="000F7898" w:rsidRDefault="006A008C" w:rsidP="006A008C">
      <w:pPr>
        <w:pStyle w:val="a3"/>
      </w:pPr>
      <w:r>
        <w:rPr>
          <w:lang w:val="en-US"/>
        </w:rPr>
        <w:t>ERD</w:t>
      </w:r>
      <w:r w:rsidRPr="001C23B7">
        <w:t xml:space="preserve"> </w:t>
      </w:r>
      <w:r w:rsidRPr="008532F7">
        <w:t>–</w:t>
      </w:r>
      <w:r w:rsidRPr="001C23B7">
        <w:t xml:space="preserve"> </w:t>
      </w:r>
      <w:r>
        <w:t>диаграмма «сущность-связь»</w:t>
      </w:r>
    </w:p>
    <w:p w14:paraId="685EB9A9" w14:textId="77777777" w:rsidR="006A008C" w:rsidRPr="000F7898" w:rsidRDefault="006A008C" w:rsidP="00F965C9">
      <w:pPr>
        <w:pStyle w:val="a3"/>
      </w:pPr>
      <w:r w:rsidRPr="00F965C9">
        <w:rPr>
          <w:lang w:val="en-US"/>
        </w:rPr>
        <w:t>HTML</w:t>
      </w:r>
      <w:r w:rsidRPr="00F965C9">
        <w:t xml:space="preserve"> – </w:t>
      </w:r>
      <w:r w:rsidRPr="000F7898">
        <w:t>язык гипертекстовой разметки</w:t>
      </w:r>
    </w:p>
    <w:p w14:paraId="15056682" w14:textId="77777777" w:rsidR="006A008C" w:rsidRPr="000F7898" w:rsidRDefault="006A008C" w:rsidP="000F7898">
      <w:pPr>
        <w:pStyle w:val="a3"/>
      </w:pPr>
      <w:r w:rsidRPr="00D63283">
        <w:rPr>
          <w:lang w:val="en-US"/>
        </w:rPr>
        <w:t>IDE</w:t>
      </w:r>
      <w:r w:rsidRPr="00D63283">
        <w:t xml:space="preserve"> – интегрированная среда разработки</w:t>
      </w:r>
    </w:p>
    <w:p w14:paraId="0B3A421A" w14:textId="77777777" w:rsidR="006A008C" w:rsidRPr="00855AF4" w:rsidRDefault="006A008C" w:rsidP="00F965C9">
      <w:pPr>
        <w:pStyle w:val="a3"/>
      </w:pPr>
      <w:r w:rsidRPr="00F965C9">
        <w:rPr>
          <w:lang w:val="en-US"/>
        </w:rPr>
        <w:t>JSON</w:t>
      </w:r>
      <w:r w:rsidRPr="00F965C9">
        <w:t xml:space="preserve"> – нотация объект</w:t>
      </w:r>
      <w:r>
        <w:t>ов</w:t>
      </w:r>
      <w:r w:rsidRPr="00F965C9">
        <w:t xml:space="preserve"> </w:t>
      </w:r>
      <w:r w:rsidRPr="00F965C9">
        <w:rPr>
          <w:lang w:val="en-US"/>
        </w:rPr>
        <w:t>JavaScript</w:t>
      </w:r>
    </w:p>
    <w:p w14:paraId="55068DC0" w14:textId="77777777" w:rsidR="006A008C" w:rsidRPr="000F7898" w:rsidRDefault="006A008C" w:rsidP="00F965C9">
      <w:pPr>
        <w:pStyle w:val="a3"/>
        <w:rPr>
          <w:szCs w:val="28"/>
        </w:rPr>
      </w:pPr>
      <w:r w:rsidRPr="00F965C9">
        <w:rPr>
          <w:lang w:val="en-US"/>
        </w:rPr>
        <w:t>MVC</w:t>
      </w:r>
      <w:r w:rsidRPr="00F965C9">
        <w:t xml:space="preserve"> – </w:t>
      </w:r>
      <w:r w:rsidRPr="001B0D38">
        <w:rPr>
          <w:szCs w:val="28"/>
        </w:rPr>
        <w:t>модель-представление-контроллер</w:t>
      </w:r>
    </w:p>
    <w:p w14:paraId="7778E254" w14:textId="77777777" w:rsidR="006A008C" w:rsidRPr="00F965C9" w:rsidRDefault="006A008C" w:rsidP="00F965C9">
      <w:pPr>
        <w:pStyle w:val="a3"/>
      </w:pPr>
      <w:r w:rsidRPr="00F965C9">
        <w:rPr>
          <w:lang w:val="en-US"/>
        </w:rPr>
        <w:t>ORM</w:t>
      </w:r>
      <w:r w:rsidRPr="00F965C9">
        <w:t xml:space="preserve"> – объектно-реляционное отображение</w:t>
      </w:r>
    </w:p>
    <w:p w14:paraId="738F99B6" w14:textId="77777777" w:rsidR="006A008C" w:rsidRPr="000F7898" w:rsidRDefault="006A008C" w:rsidP="00F965C9">
      <w:pPr>
        <w:pStyle w:val="a3"/>
      </w:pPr>
      <w:r w:rsidRPr="00F965C9">
        <w:rPr>
          <w:lang w:val="en-US"/>
        </w:rPr>
        <w:t>PDF</w:t>
      </w:r>
      <w:r w:rsidRPr="00F965C9">
        <w:t xml:space="preserve"> – </w:t>
      </w:r>
      <w:r w:rsidRPr="000F7898">
        <w:t>портативный формат документов</w:t>
      </w:r>
    </w:p>
    <w:p w14:paraId="6708DC37" w14:textId="77777777" w:rsidR="006A008C" w:rsidRPr="000F7898" w:rsidRDefault="006A008C" w:rsidP="000F7898">
      <w:pPr>
        <w:pStyle w:val="a3"/>
      </w:pPr>
      <w:r>
        <w:rPr>
          <w:lang w:val="en-US"/>
        </w:rPr>
        <w:t>SQL</w:t>
      </w:r>
      <w:r w:rsidRPr="001C23B7">
        <w:t xml:space="preserve"> – </w:t>
      </w:r>
      <w:r>
        <w:t>язык структурированных запросов</w:t>
      </w:r>
    </w:p>
    <w:p w14:paraId="59F528FC" w14:textId="77777777" w:rsidR="006A008C" w:rsidRPr="000F7898" w:rsidRDefault="006A008C" w:rsidP="000F7898">
      <w:pPr>
        <w:pStyle w:val="a3"/>
      </w:pPr>
      <w:r w:rsidRPr="00F965C9">
        <w:rPr>
          <w:lang w:val="en-US"/>
        </w:rPr>
        <w:t>UI</w:t>
      </w:r>
      <w:r w:rsidRPr="00F965C9">
        <w:t xml:space="preserve"> – пользовательский интерфейс</w:t>
      </w:r>
    </w:p>
    <w:p w14:paraId="189A3690" w14:textId="1100BE29" w:rsidR="00E61A41" w:rsidRDefault="00E61A41" w:rsidP="00E61A41">
      <w:pPr>
        <w:pStyle w:val="af8"/>
      </w:pPr>
      <w:r>
        <w:lastRenderedPageBreak/>
        <w:t>Введение</w:t>
      </w:r>
    </w:p>
    <w:p w14:paraId="632CA7B6" w14:textId="6ADFE003" w:rsidR="00E61A41" w:rsidRDefault="00E61A41">
      <w:pPr>
        <w:spacing w:after="160" w:line="259" w:lineRule="auto"/>
        <w:jc w:val="left"/>
      </w:pPr>
      <w:r>
        <w:br w:type="page"/>
      </w:r>
    </w:p>
    <w:p w14:paraId="29A1B579" w14:textId="77777777" w:rsidR="00E61A41" w:rsidRPr="00E61A41" w:rsidRDefault="00E61A41" w:rsidP="00E61A41">
      <w:pPr>
        <w:pStyle w:val="a3"/>
        <w:rPr>
          <w:lang w:val="en-US"/>
        </w:rPr>
      </w:pPr>
    </w:p>
    <w:p w14:paraId="2AB96B60" w14:textId="77777777" w:rsidR="00E61A41" w:rsidRPr="00E61A41" w:rsidRDefault="00E61A41" w:rsidP="00E61A41">
      <w:pPr>
        <w:jc w:val="center"/>
        <w:rPr>
          <w:szCs w:val="28"/>
        </w:rPr>
      </w:pPr>
    </w:p>
    <w:p w14:paraId="24FED0B7" w14:textId="21029C06" w:rsidR="00BB22C1" w:rsidRPr="00AB3172" w:rsidRDefault="00654CC3" w:rsidP="00654CC3">
      <w:pPr>
        <w:pStyle w:val="1"/>
      </w:pPr>
      <w:r w:rsidRPr="00AB3172">
        <w:lastRenderedPageBreak/>
        <w:t>Сбор и анализ требований</w:t>
      </w:r>
    </w:p>
    <w:p w14:paraId="5E99C10A" w14:textId="6CE6C8E6" w:rsidR="00654CC3" w:rsidRPr="00AB3172" w:rsidRDefault="00C53B8E" w:rsidP="00654CC3">
      <w:pPr>
        <w:pStyle w:val="2"/>
      </w:pPr>
      <w:r w:rsidRPr="00AB3172">
        <w:t>Назначение и область применения</w:t>
      </w:r>
    </w:p>
    <w:p w14:paraId="643AFCD6" w14:textId="03BDFA11" w:rsidR="00C53B8E" w:rsidRPr="00AB3172" w:rsidRDefault="00D935E3" w:rsidP="00E60BAE">
      <w:pPr>
        <w:pStyle w:val="a3"/>
        <w:rPr>
          <w:szCs w:val="28"/>
        </w:rPr>
      </w:pPr>
      <w:r w:rsidRPr="00AB3172">
        <w:t>Разра</w:t>
      </w:r>
      <w:r w:rsidR="0022612A" w:rsidRPr="00AB3172">
        <w:t>батываем</w:t>
      </w:r>
      <w:r w:rsidR="00EA7FC6" w:rsidRPr="00AB3172">
        <w:t>ый генератор уроков предназначен</w:t>
      </w:r>
      <w:r w:rsidRPr="00AB3172">
        <w:t xml:space="preserve"> для автоматизации</w:t>
      </w:r>
      <w:r w:rsidRPr="00AB3172">
        <w:rPr>
          <w:szCs w:val="28"/>
        </w:rPr>
        <w:t xml:space="preserve"> процесса создания интерактивных занятий</w:t>
      </w:r>
      <w:r w:rsidR="00C53B8E" w:rsidRPr="00AB3172">
        <w:rPr>
          <w:szCs w:val="28"/>
        </w:rPr>
        <w:t xml:space="preserve"> для изучения английского языка, повышение эффективности обучения</w:t>
      </w:r>
      <w:r w:rsidR="00E60BAE" w:rsidRPr="00AB3172">
        <w:rPr>
          <w:szCs w:val="28"/>
        </w:rPr>
        <w:t xml:space="preserve"> за счет высокого уровня адаптивности и персонализации генерируемых заданий, а также гибкого управления личным словарем. </w:t>
      </w:r>
    </w:p>
    <w:p w14:paraId="4B8F7E30" w14:textId="6117AC54" w:rsidR="00654CC3" w:rsidRPr="00AB3172" w:rsidRDefault="00C53B8E" w:rsidP="00E60BAE">
      <w:pPr>
        <w:pStyle w:val="a3"/>
        <w:rPr>
          <w:szCs w:val="28"/>
        </w:rPr>
      </w:pPr>
      <w:r w:rsidRPr="00AB3172">
        <w:rPr>
          <w:szCs w:val="28"/>
        </w:rPr>
        <w:t>Областью применения являются организации, в которых</w:t>
      </w:r>
      <w:r w:rsidR="00E60BAE" w:rsidRPr="00AB3172">
        <w:rPr>
          <w:szCs w:val="28"/>
        </w:rPr>
        <w:t xml:space="preserve"> требуется или жела</w:t>
      </w:r>
      <w:r w:rsidR="0022612A" w:rsidRPr="00AB3172">
        <w:rPr>
          <w:szCs w:val="28"/>
        </w:rPr>
        <w:t>тельно знание английского языка и может использова</w:t>
      </w:r>
      <w:r w:rsidR="00E60BAE" w:rsidRPr="00AB3172">
        <w:rPr>
          <w:szCs w:val="28"/>
        </w:rPr>
        <w:t>т</w:t>
      </w:r>
      <w:r w:rsidR="0022612A" w:rsidRPr="00AB3172">
        <w:rPr>
          <w:szCs w:val="28"/>
        </w:rPr>
        <w:t>ь</w:t>
      </w:r>
      <w:r w:rsidR="00E60BAE" w:rsidRPr="00AB3172">
        <w:rPr>
          <w:szCs w:val="28"/>
        </w:rPr>
        <w:t>ся в программе корпоративного обучения персонала.</w:t>
      </w:r>
      <w:r w:rsidRPr="00AB3172">
        <w:rPr>
          <w:szCs w:val="28"/>
        </w:rPr>
        <w:t xml:space="preserve"> Основными категориями пользователей будут являться сотрудники, желающие повысить свой уровень владения английским языком</w:t>
      </w:r>
      <w:r w:rsidR="0022612A" w:rsidRPr="00AB3172">
        <w:rPr>
          <w:szCs w:val="28"/>
        </w:rPr>
        <w:t>.</w:t>
      </w:r>
    </w:p>
    <w:p w14:paraId="5AE8E44F" w14:textId="77777777" w:rsidR="0022612A" w:rsidRPr="00AB3172" w:rsidRDefault="0022612A" w:rsidP="0022612A">
      <w:pPr>
        <w:pStyle w:val="2"/>
      </w:pPr>
      <w:r w:rsidRPr="00AB3172">
        <w:t>Постановка задачи</w:t>
      </w:r>
    </w:p>
    <w:p w14:paraId="338B819E" w14:textId="250DF20C" w:rsidR="005D68D5" w:rsidRPr="00AB3172" w:rsidRDefault="0022612A" w:rsidP="005D68D5">
      <w:pPr>
        <w:pStyle w:val="a3"/>
      </w:pPr>
      <w:r w:rsidRPr="00AB3172">
        <w:t xml:space="preserve">Требуется разработать </w:t>
      </w:r>
      <w:r w:rsidR="00EA7FC6" w:rsidRPr="00AB3172">
        <w:t>генератор уроков, предоставляющий</w:t>
      </w:r>
      <w:r w:rsidRPr="00AB3172">
        <w:t xml:space="preserve"> доступ к следующей функциона</w:t>
      </w:r>
      <w:r w:rsidR="00923717" w:rsidRPr="00AB3172">
        <w:t>льности</w:t>
      </w:r>
      <w:r w:rsidRPr="00AB3172">
        <w:t>:</w:t>
      </w:r>
    </w:p>
    <w:p w14:paraId="17755D7E" w14:textId="3C8968F4" w:rsidR="005D68D5" w:rsidRPr="00AB3172" w:rsidRDefault="005D68D5" w:rsidP="00420F62">
      <w:pPr>
        <w:pStyle w:val="a1"/>
      </w:pPr>
      <w:r w:rsidRPr="00AB3172">
        <w:rPr>
          <w:szCs w:val="28"/>
        </w:rPr>
        <w:t>регистрация</w:t>
      </w:r>
      <w:r w:rsidR="00EA7FC6" w:rsidRPr="00AB3172">
        <w:rPr>
          <w:szCs w:val="28"/>
        </w:rPr>
        <w:t xml:space="preserve"> и </w:t>
      </w:r>
      <w:r w:rsidRPr="00AB3172">
        <w:rPr>
          <w:szCs w:val="28"/>
        </w:rPr>
        <w:t>авторизация</w:t>
      </w:r>
      <w:r w:rsidR="00EA7FC6" w:rsidRPr="00AB3172">
        <w:rPr>
          <w:szCs w:val="28"/>
        </w:rPr>
        <w:t xml:space="preserve"> пользователей</w:t>
      </w:r>
      <w:r w:rsidRPr="00AB3172">
        <w:rPr>
          <w:szCs w:val="28"/>
        </w:rPr>
        <w:t>;</w:t>
      </w:r>
    </w:p>
    <w:p w14:paraId="1B4E39F9" w14:textId="2ED98E5A" w:rsidR="0022612A" w:rsidRPr="00AB3172" w:rsidRDefault="005D68D5" w:rsidP="00F20FD9">
      <w:pPr>
        <w:pStyle w:val="a1"/>
      </w:pPr>
      <w:r w:rsidRPr="00AB3172">
        <w:rPr>
          <w:szCs w:val="28"/>
        </w:rPr>
        <w:t>просмотр</w:t>
      </w:r>
      <w:r w:rsidR="005D1D5C" w:rsidRPr="00AB3172">
        <w:rPr>
          <w:szCs w:val="28"/>
        </w:rPr>
        <w:t xml:space="preserve"> и изменение</w:t>
      </w:r>
      <w:r w:rsidRPr="00AB3172">
        <w:rPr>
          <w:szCs w:val="28"/>
        </w:rPr>
        <w:t xml:space="preserve"> информации о пользователях;</w:t>
      </w:r>
    </w:p>
    <w:p w14:paraId="2312CF6A" w14:textId="77777777" w:rsidR="005D68D5" w:rsidRPr="00AB3172" w:rsidRDefault="005D68D5" w:rsidP="00923717">
      <w:pPr>
        <w:pStyle w:val="a1"/>
      </w:pPr>
      <w:r w:rsidRPr="00AB3172">
        <w:rPr>
          <w:szCs w:val="28"/>
        </w:rPr>
        <w:t>ф</w:t>
      </w:r>
      <w:r w:rsidR="005D1D5C" w:rsidRPr="00AB3172">
        <w:rPr>
          <w:szCs w:val="28"/>
        </w:rPr>
        <w:t>ильтрация пользователей по уровню владения языком</w:t>
      </w:r>
      <w:r w:rsidRPr="00AB3172">
        <w:rPr>
          <w:szCs w:val="28"/>
        </w:rPr>
        <w:t>;</w:t>
      </w:r>
    </w:p>
    <w:p w14:paraId="23ABD3B3" w14:textId="77777777" w:rsidR="005D1D5C" w:rsidRPr="00AB3172" w:rsidRDefault="005D1D5C" w:rsidP="00923717">
      <w:pPr>
        <w:pStyle w:val="a1"/>
      </w:pPr>
      <w:r w:rsidRPr="00AB3172">
        <w:rPr>
          <w:szCs w:val="28"/>
        </w:rPr>
        <w:t>сортировка пользователей по имени</w:t>
      </w:r>
      <w:r w:rsidRPr="00AB3172">
        <w:rPr>
          <w:szCs w:val="28"/>
          <w:lang w:val="en-US"/>
        </w:rPr>
        <w:t>;</w:t>
      </w:r>
    </w:p>
    <w:p w14:paraId="24708D1A" w14:textId="13B26F1C" w:rsidR="00923717" w:rsidRPr="00AB3172" w:rsidRDefault="00923717" w:rsidP="0000368A">
      <w:pPr>
        <w:pStyle w:val="a1"/>
      </w:pPr>
      <w:r w:rsidRPr="00AB3172">
        <w:rPr>
          <w:szCs w:val="28"/>
        </w:rPr>
        <w:t>прохождение обучающих занятий;</w:t>
      </w:r>
    </w:p>
    <w:p w14:paraId="0CE1D585" w14:textId="77777777" w:rsidR="00923717" w:rsidRPr="00AB3172" w:rsidRDefault="005D68D5" w:rsidP="00923717">
      <w:pPr>
        <w:pStyle w:val="a1"/>
      </w:pPr>
      <w:r w:rsidRPr="00AB3172">
        <w:rPr>
          <w:szCs w:val="28"/>
        </w:rPr>
        <w:t>просмотр</w:t>
      </w:r>
      <w:r w:rsidR="00923717" w:rsidRPr="00AB3172">
        <w:rPr>
          <w:szCs w:val="28"/>
        </w:rPr>
        <w:t>,</w:t>
      </w:r>
      <w:r w:rsidRPr="00AB3172">
        <w:rPr>
          <w:szCs w:val="28"/>
        </w:rPr>
        <w:t xml:space="preserve"> добавление и удаление</w:t>
      </w:r>
      <w:r w:rsidR="00923717" w:rsidRPr="00AB3172">
        <w:rPr>
          <w:szCs w:val="28"/>
        </w:rPr>
        <w:t xml:space="preserve"> </w:t>
      </w:r>
      <w:r w:rsidRPr="00AB3172">
        <w:rPr>
          <w:szCs w:val="28"/>
        </w:rPr>
        <w:t>записей</w:t>
      </w:r>
      <w:r w:rsidR="00923717" w:rsidRPr="00AB3172">
        <w:rPr>
          <w:szCs w:val="28"/>
        </w:rPr>
        <w:t xml:space="preserve"> в личном словаре;</w:t>
      </w:r>
    </w:p>
    <w:p w14:paraId="4EC91633" w14:textId="77777777" w:rsidR="005D68D5" w:rsidRPr="00AB3172" w:rsidRDefault="005D68D5" w:rsidP="00923717">
      <w:pPr>
        <w:pStyle w:val="a1"/>
      </w:pPr>
      <w:r w:rsidRPr="00AB3172">
        <w:rPr>
          <w:szCs w:val="28"/>
        </w:rPr>
        <w:t>поиск слов в базе системы;</w:t>
      </w:r>
    </w:p>
    <w:p w14:paraId="136575ED" w14:textId="1797F37C" w:rsidR="00923717" w:rsidRPr="00AB3172" w:rsidRDefault="005D68D5" w:rsidP="00923717">
      <w:pPr>
        <w:pStyle w:val="a1"/>
      </w:pPr>
      <w:r w:rsidRPr="00AB3172">
        <w:t>о</w:t>
      </w:r>
      <w:r w:rsidR="00923717" w:rsidRPr="00AB3172">
        <w:t>пределени</w:t>
      </w:r>
      <w:r w:rsidR="00EA7FC6" w:rsidRPr="00AB3172">
        <w:t>е</w:t>
      </w:r>
      <w:r w:rsidR="00923717" w:rsidRPr="00AB3172">
        <w:t xml:space="preserve"> уровня владения языком</w:t>
      </w:r>
      <w:r w:rsidRPr="00AB3172">
        <w:t xml:space="preserve"> на основе тестирования</w:t>
      </w:r>
      <w:r w:rsidR="00923717" w:rsidRPr="00AB3172">
        <w:t>;</w:t>
      </w:r>
    </w:p>
    <w:p w14:paraId="4350920F" w14:textId="51A8B967" w:rsidR="00923717" w:rsidRPr="00AB3172" w:rsidRDefault="00923717" w:rsidP="004A02A0">
      <w:pPr>
        <w:pStyle w:val="a1"/>
        <w:rPr>
          <w:szCs w:val="28"/>
        </w:rPr>
      </w:pPr>
      <w:r w:rsidRPr="00AB3172">
        <w:rPr>
          <w:szCs w:val="28"/>
        </w:rPr>
        <w:t xml:space="preserve">возможность экспорта выученных слов в формате </w:t>
      </w:r>
      <w:r w:rsidRPr="00AB3172">
        <w:rPr>
          <w:szCs w:val="28"/>
          <w:lang w:val="en-US"/>
        </w:rPr>
        <w:t>pdf</w:t>
      </w:r>
      <w:r w:rsidRPr="00AB3172">
        <w:rPr>
          <w:szCs w:val="28"/>
        </w:rPr>
        <w:t>.</w:t>
      </w:r>
    </w:p>
    <w:p w14:paraId="7558497E" w14:textId="20E287E7" w:rsidR="004A02A0" w:rsidRPr="00AB3172" w:rsidRDefault="004A02A0" w:rsidP="001A1E72">
      <w:pPr>
        <w:pStyle w:val="a3"/>
      </w:pPr>
      <w:r w:rsidRPr="00AB3172">
        <w:t>В целях обеспечения безопасности требуется предварительная авторизация для доступа к</w:t>
      </w:r>
      <w:r w:rsidR="001A1E72" w:rsidRPr="00AB3172">
        <w:t xml:space="preserve"> административным возможностям и основной </w:t>
      </w:r>
      <w:r w:rsidR="001A1E72" w:rsidRPr="00AB3172">
        <w:lastRenderedPageBreak/>
        <w:t>функциональности системы. Интерфейс приложения должен быть интуитивно понятен для пользователя.</w:t>
      </w:r>
    </w:p>
    <w:p w14:paraId="15515D84" w14:textId="6035B560" w:rsidR="001A1E72" w:rsidRPr="00AB3172" w:rsidRDefault="001A1E72" w:rsidP="001A1E72">
      <w:pPr>
        <w:pStyle w:val="a3"/>
      </w:pPr>
      <w:r w:rsidRPr="00AB3172">
        <w:t xml:space="preserve">Неавторизованный пользователь должен иметь </w:t>
      </w:r>
      <w:r w:rsidR="002E11F8" w:rsidRPr="00AB3172">
        <w:t>доступ</w:t>
      </w:r>
      <w:r w:rsidRPr="00AB3172">
        <w:t xml:space="preserve"> </w:t>
      </w:r>
      <w:r w:rsidR="002E11F8" w:rsidRPr="00AB3172">
        <w:t>к прохождению</w:t>
      </w:r>
      <w:r w:rsidRPr="00AB3172">
        <w:t xml:space="preserve"> тестировани</w:t>
      </w:r>
      <w:r w:rsidR="002E11F8" w:rsidRPr="00AB3172">
        <w:t>я</w:t>
      </w:r>
      <w:r w:rsidRPr="00AB3172">
        <w:t xml:space="preserve"> для определения текущего уровня владения языком и</w:t>
      </w:r>
      <w:r w:rsidR="00EA7FC6" w:rsidRPr="00AB3172">
        <w:t xml:space="preserve"> регистрации</w:t>
      </w:r>
      <w:r w:rsidR="002E11F8" w:rsidRPr="00AB3172">
        <w:t>.</w:t>
      </w:r>
    </w:p>
    <w:p w14:paraId="0006AE41" w14:textId="1355EF40" w:rsidR="002E11F8" w:rsidRPr="00AB3172" w:rsidRDefault="002E11F8" w:rsidP="001A1E72">
      <w:pPr>
        <w:pStyle w:val="a3"/>
      </w:pPr>
      <w:r w:rsidRPr="00AB3172">
        <w:t>Авторизованный пользователь должен иметь доступ к просмотру,</w:t>
      </w:r>
      <w:r w:rsidR="00531F90" w:rsidRPr="00AB3172">
        <w:t xml:space="preserve"> добавлению и удалению записей личного словаря</w:t>
      </w:r>
      <w:r w:rsidRPr="00AB3172">
        <w:t xml:space="preserve">, прохождению занятий и экспорту выученных слов в формате </w:t>
      </w:r>
      <w:r w:rsidRPr="00AB3172">
        <w:rPr>
          <w:lang w:val="en-US"/>
        </w:rPr>
        <w:t>pdf</w:t>
      </w:r>
      <w:r w:rsidRPr="00AB3172">
        <w:t>.</w:t>
      </w:r>
    </w:p>
    <w:p w14:paraId="66A87C2B" w14:textId="28F50E55" w:rsidR="002E11F8" w:rsidRPr="00AB3172" w:rsidRDefault="002E11F8" w:rsidP="001A1E72">
      <w:pPr>
        <w:pStyle w:val="a3"/>
      </w:pPr>
      <w:r w:rsidRPr="00AB3172">
        <w:t xml:space="preserve">Администратор должен иметь доступ к </w:t>
      </w:r>
      <w:r w:rsidR="00250EB8" w:rsidRPr="00AB3172">
        <w:t>просмотру и изменению информации о пользователя</w:t>
      </w:r>
      <w:r w:rsidR="00F20FD9" w:rsidRPr="00AB3172">
        <w:t>х</w:t>
      </w:r>
      <w:r w:rsidR="00EA7FC6" w:rsidRPr="00AB3172">
        <w:t>, а также выполнению</w:t>
      </w:r>
      <w:r w:rsidR="00250EB8" w:rsidRPr="00AB3172">
        <w:t xml:space="preserve"> все</w:t>
      </w:r>
      <w:r w:rsidR="00EA7FC6" w:rsidRPr="00AB3172">
        <w:t>х действий, доступных</w:t>
      </w:r>
      <w:r w:rsidR="00250EB8" w:rsidRPr="00AB3172">
        <w:t xml:space="preserve"> авторизованному пользователю.</w:t>
      </w:r>
    </w:p>
    <w:p w14:paraId="43513BD4" w14:textId="57FFC789" w:rsidR="00531F90" w:rsidRPr="00AB3172" w:rsidRDefault="00250EB8" w:rsidP="00531F90">
      <w:pPr>
        <w:pStyle w:val="a3"/>
      </w:pPr>
      <w:r w:rsidRPr="00AB3172">
        <w:t>На рисунке 1 представлена диаграмма вариантов использования приложения различными категориями пользователей.</w:t>
      </w:r>
    </w:p>
    <w:p w14:paraId="045657BB" w14:textId="06BC284D" w:rsidR="00F20FD9" w:rsidRPr="00AB3172" w:rsidRDefault="00902AC4" w:rsidP="00F20FD9">
      <w:pPr>
        <w:pStyle w:val="afd"/>
        <w:rPr>
          <w:color w:val="auto"/>
          <w:lang w:val="en-US"/>
        </w:rPr>
      </w:pPr>
      <w:r w:rsidRPr="00AB3172">
        <w:rPr>
          <w:color w:val="auto"/>
          <w:lang w:eastAsia="ru-RU"/>
        </w:rPr>
        <w:drawing>
          <wp:inline distT="0" distB="0" distL="0" distR="0" wp14:anchorId="7B62C8E4" wp14:editId="70149927">
            <wp:extent cx="5518150" cy="4108231"/>
            <wp:effectExtent l="0" t="0" r="6350" b="6985"/>
            <wp:docPr id="1610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1229" cy="411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DCF9" w14:textId="5726D69F" w:rsidR="00F20FD9" w:rsidRPr="00AB3172" w:rsidRDefault="00F20FD9" w:rsidP="00F20FD9">
      <w:pPr>
        <w:pStyle w:val="afe"/>
      </w:pPr>
      <w:r w:rsidRPr="00AB3172">
        <w:t>Рисунок 1 – Диаграмма вариантов использования</w:t>
      </w:r>
      <w:r w:rsidR="00DD5D17" w:rsidRPr="00AB3172">
        <w:br/>
      </w:r>
    </w:p>
    <w:p w14:paraId="0804684F" w14:textId="54D7162F" w:rsidR="00DD5D17" w:rsidRPr="00AB3172" w:rsidRDefault="00DD5D17" w:rsidP="00DD5D17">
      <w:pPr>
        <w:pStyle w:val="2"/>
      </w:pPr>
      <w:r w:rsidRPr="00AB3172">
        <w:lastRenderedPageBreak/>
        <w:t>Выбор состава программных и технических средств</w:t>
      </w:r>
    </w:p>
    <w:p w14:paraId="5A7AE011" w14:textId="2309DDB9" w:rsidR="00DD5D17" w:rsidRPr="00AB3172" w:rsidRDefault="003B6462" w:rsidP="00DD5D17">
      <w:pPr>
        <w:pStyle w:val="a3"/>
      </w:pPr>
      <w:r w:rsidRPr="00AB3172">
        <w:t xml:space="preserve">Для </w:t>
      </w:r>
      <w:r w:rsidR="00EA7FC6" w:rsidRPr="00AB3172">
        <w:t xml:space="preserve">достижения </w:t>
      </w:r>
      <w:r w:rsidRPr="00AB3172">
        <w:t xml:space="preserve">поставленной </w:t>
      </w:r>
      <w:r w:rsidR="00EA7FC6" w:rsidRPr="00AB3172">
        <w:t>цели необходимо разработать БД</w:t>
      </w:r>
      <w:r w:rsidRPr="00AB3172">
        <w:t>, обеспечивающую хранение основной информации системы.</w:t>
      </w:r>
    </w:p>
    <w:p w14:paraId="575777A3" w14:textId="60939C3E" w:rsidR="003B6462" w:rsidRPr="00AB3172" w:rsidRDefault="003B6462" w:rsidP="00DD5D17">
      <w:pPr>
        <w:pStyle w:val="a3"/>
      </w:pPr>
      <w:r w:rsidRPr="00AB3172">
        <w:t xml:space="preserve">В качестве СУБД выбрана </w:t>
      </w:r>
      <w:r w:rsidRPr="00AB3172">
        <w:rPr>
          <w:lang w:val="en-US"/>
        </w:rPr>
        <w:t>MySQL</w:t>
      </w:r>
      <w:r w:rsidRPr="00AB3172">
        <w:t xml:space="preserve">, так как она имеет высокую производительность, обладает кроссплатформенностью и легко масштабируется. </w:t>
      </w:r>
    </w:p>
    <w:p w14:paraId="19DDCECB" w14:textId="62DAB87C" w:rsidR="003B6462" w:rsidRPr="00AB3172" w:rsidRDefault="003B6462" w:rsidP="00DD5D17">
      <w:pPr>
        <w:pStyle w:val="a3"/>
      </w:pPr>
      <w:r w:rsidRPr="00AB3172">
        <w:t xml:space="preserve">Для разработки </w:t>
      </w:r>
      <w:r w:rsidR="00064167" w:rsidRPr="00AB3172">
        <w:t>системы</w:t>
      </w:r>
      <w:r w:rsidRPr="00AB3172">
        <w:t xml:space="preserve"> выбран язык программирования </w:t>
      </w:r>
      <w:r w:rsidRPr="00AB3172">
        <w:rPr>
          <w:lang w:val="en-US"/>
        </w:rPr>
        <w:t>C</w:t>
      </w:r>
      <w:r w:rsidRPr="00AB3172">
        <w:t xml:space="preserve"># с использованием фреймворка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MVC</w:t>
      </w:r>
      <w:r w:rsidRPr="00AB3172">
        <w:t xml:space="preserve">, </w:t>
      </w:r>
      <w:r w:rsidR="00667BC4" w:rsidRPr="00AB3172">
        <w:t>который</w:t>
      </w:r>
      <w:r w:rsidRPr="00AB3172">
        <w:t xml:space="preserve"> обеспечивает высокую производительность, гибкую архитектуру</w:t>
      </w:r>
      <w:r w:rsidR="00BA3E9B" w:rsidRPr="00AB3172">
        <w:t xml:space="preserve"> </w:t>
      </w:r>
      <w:r w:rsidR="00667BC4" w:rsidRPr="00AB3172">
        <w:t>удобство сопровождения</w:t>
      </w:r>
      <w:r w:rsidRPr="00AB3172">
        <w:t>.</w:t>
      </w:r>
    </w:p>
    <w:p w14:paraId="5138E5CC" w14:textId="23C4A404" w:rsidR="00AC7CE6" w:rsidRPr="00AB3172" w:rsidRDefault="003B6462" w:rsidP="00B47F75">
      <w:pPr>
        <w:pStyle w:val="a3"/>
      </w:pPr>
      <w:r w:rsidRPr="00AB3172">
        <w:t xml:space="preserve">В качестве средства разработки ПО выбрана </w:t>
      </w:r>
      <w:r w:rsidRPr="00AB3172">
        <w:rPr>
          <w:lang w:val="en-US"/>
        </w:rPr>
        <w:t>IDE</w:t>
      </w:r>
      <w:r w:rsidRPr="00AB3172">
        <w:t xml:space="preserve"> </w:t>
      </w:r>
      <w:r w:rsidRPr="00AB3172">
        <w:rPr>
          <w:lang w:val="en-US"/>
        </w:rPr>
        <w:t>Visual</w:t>
      </w:r>
      <w:r w:rsidRPr="00AB3172">
        <w:t xml:space="preserve"> </w:t>
      </w:r>
      <w:r w:rsidRPr="00AB3172">
        <w:rPr>
          <w:lang w:val="en-US"/>
        </w:rPr>
        <w:t>Studio</w:t>
      </w:r>
      <w:r w:rsidRPr="00AB3172">
        <w:t xml:space="preserve"> 2022, </w:t>
      </w:r>
      <w:r w:rsidR="00667BC4" w:rsidRPr="00AB3172">
        <w:t>поскольку она обеспечивает быстрый и удобный процесс разработки, а также интеграцию со всеми необходимыми инструментами.</w:t>
      </w:r>
    </w:p>
    <w:p w14:paraId="6A878AF6" w14:textId="412611A1" w:rsidR="00AC7CE6" w:rsidRPr="00AB3172" w:rsidRDefault="00AC7CE6" w:rsidP="00FF1FED">
      <w:pPr>
        <w:pStyle w:val="a3"/>
      </w:pPr>
      <w:r w:rsidRPr="00AB3172">
        <w:t>Для функционирования системы на стороне сервера необходимы следующие программные и технические средства:</w:t>
      </w:r>
    </w:p>
    <w:p w14:paraId="6B2D7D36" w14:textId="4916DC7F" w:rsidR="0096340A" w:rsidRPr="00AB3172" w:rsidRDefault="0096340A" w:rsidP="0096340A">
      <w:pPr>
        <w:pStyle w:val="a1"/>
      </w:pPr>
      <w:r w:rsidRPr="00AB3172">
        <w:t>ОС Windows x86 64-бит или Linux x86 64-бит;</w:t>
      </w:r>
    </w:p>
    <w:p w14:paraId="0D15BE52" w14:textId="622DEF5A" w:rsidR="0096340A" w:rsidRPr="00AB3172" w:rsidRDefault="0096340A" w:rsidP="0096340A">
      <w:pPr>
        <w:pStyle w:val="a1"/>
      </w:pPr>
      <w:r w:rsidRPr="00AB3172">
        <w:rPr>
          <w:lang w:val="en-US"/>
        </w:rPr>
        <w:t>MySQL</w:t>
      </w:r>
      <w:r w:rsidRPr="00AB3172">
        <w:t xml:space="preserve"> </w:t>
      </w:r>
      <w:r w:rsidRPr="00AB3172">
        <w:rPr>
          <w:lang w:val="en-US"/>
        </w:rPr>
        <w:t>Server</w:t>
      </w:r>
      <w:r w:rsidRPr="00AB3172">
        <w:t xml:space="preserve"> не ниже 8.0;</w:t>
      </w:r>
    </w:p>
    <w:p w14:paraId="0BD772AF" w14:textId="6AE63D9C" w:rsidR="00AC7CE6" w:rsidRPr="00AB3172" w:rsidRDefault="00AC7CE6" w:rsidP="00AC7CE6">
      <w:pPr>
        <w:pStyle w:val="a1"/>
      </w:pPr>
      <w:r w:rsidRPr="00AB3172">
        <w:t xml:space="preserve">программное обеспечение для работы </w:t>
      </w:r>
      <w:r w:rsidR="00064167" w:rsidRPr="00AB3172">
        <w:t>сайта</w:t>
      </w:r>
      <w:r w:rsidRPr="00AB3172">
        <w:t>: 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SDK</w:t>
      </w:r>
      <w:r w:rsidRPr="00AB3172">
        <w:t xml:space="preserve"> не ниже 8.0 и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MVC</w:t>
      </w:r>
      <w:r w:rsidRPr="00AB3172">
        <w:t xml:space="preserve"> 5;</w:t>
      </w:r>
    </w:p>
    <w:p w14:paraId="63575925" w14:textId="6341DE47" w:rsidR="00AC7CE6" w:rsidRPr="00AB3172" w:rsidRDefault="00AC7CE6" w:rsidP="00AC7CE6">
      <w:pPr>
        <w:pStyle w:val="a1"/>
      </w:pPr>
      <w:r w:rsidRPr="00AB3172">
        <w:t>доступная оперативная память 3 ГБ;</w:t>
      </w:r>
    </w:p>
    <w:p w14:paraId="2903DBC6" w14:textId="57F9A187" w:rsidR="00AC7CE6" w:rsidRPr="00AB3172" w:rsidRDefault="00AC7CE6" w:rsidP="00AC7CE6">
      <w:pPr>
        <w:pStyle w:val="a1"/>
      </w:pPr>
      <w:r w:rsidRPr="00AB3172">
        <w:t>процессор с частотой не менее 1 ГГц и не менее 2 ядер;</w:t>
      </w:r>
    </w:p>
    <w:p w14:paraId="14131406" w14:textId="340216A8" w:rsidR="00AC7CE6" w:rsidRPr="00AB3172" w:rsidRDefault="00AC7CE6" w:rsidP="00AC7CE6">
      <w:pPr>
        <w:pStyle w:val="a1"/>
      </w:pPr>
      <w:r w:rsidRPr="00AB3172">
        <w:t>минимальный объем дискового пространства 10 ГБ.</w:t>
      </w:r>
    </w:p>
    <w:p w14:paraId="5C2A696B" w14:textId="49789ED2" w:rsidR="00AC7CE6" w:rsidRPr="00AB3172" w:rsidRDefault="00F919E9" w:rsidP="00F919E9">
      <w:pPr>
        <w:pStyle w:val="a3"/>
      </w:pPr>
      <w:r w:rsidRPr="00AB3172">
        <w:t xml:space="preserve">Доступ к системе осуществляется с помощью браузеров, таких как </w:t>
      </w:r>
      <w:r w:rsidRPr="00AB3172">
        <w:rPr>
          <w:lang w:val="en-US"/>
        </w:rPr>
        <w:t>Chrome</w:t>
      </w:r>
      <w:r w:rsidRPr="00AB3172">
        <w:t xml:space="preserve"> (версии 90 и выше), </w:t>
      </w:r>
      <w:proofErr w:type="spellStart"/>
      <w:r w:rsidRPr="00AB3172">
        <w:rPr>
          <w:lang w:val="en-US"/>
        </w:rPr>
        <w:t>FireFox</w:t>
      </w:r>
      <w:proofErr w:type="spellEnd"/>
      <w:r w:rsidRPr="00AB3172">
        <w:t xml:space="preserve"> (версии 88 и выше) и других, поддерживающих </w:t>
      </w:r>
      <w:r w:rsidRPr="00AB3172">
        <w:rPr>
          <w:lang w:val="en-US"/>
        </w:rPr>
        <w:t>HTML</w:t>
      </w:r>
      <w:r w:rsidRPr="00AB3172">
        <w:t xml:space="preserve">5 и </w:t>
      </w:r>
      <w:r w:rsidRPr="00AB3172">
        <w:rPr>
          <w:lang w:val="en-US"/>
        </w:rPr>
        <w:t>CSS</w:t>
      </w:r>
      <w:r w:rsidRPr="00AB3172">
        <w:t xml:space="preserve">3, необходимых для функционирования системы на стороне клиента. </w:t>
      </w:r>
      <w:r w:rsidR="00B76BAC" w:rsidRPr="00AB3172">
        <w:t>Также н</w:t>
      </w:r>
      <w:r w:rsidR="00AC7CE6" w:rsidRPr="00AB3172">
        <w:t>еобходимы</w:t>
      </w:r>
      <w:r w:rsidRPr="00AB3172">
        <w:t xml:space="preserve"> </w:t>
      </w:r>
      <w:r w:rsidR="00AC7CE6" w:rsidRPr="00AB3172">
        <w:t>следующие технические средства:</w:t>
      </w:r>
    </w:p>
    <w:p w14:paraId="621B1CD7" w14:textId="03D964C9" w:rsidR="00AC7CE6" w:rsidRPr="00AB3172" w:rsidRDefault="00AC7CE6" w:rsidP="00AC7CE6">
      <w:pPr>
        <w:pStyle w:val="a1"/>
      </w:pPr>
      <w:r w:rsidRPr="00AB3172">
        <w:t>процессор с частотой 1 ГГц;</w:t>
      </w:r>
    </w:p>
    <w:p w14:paraId="27850A54" w14:textId="17806201" w:rsidR="001522C7" w:rsidRPr="00AB3172" w:rsidRDefault="00AC7CE6" w:rsidP="00AC7CE6">
      <w:pPr>
        <w:pStyle w:val="a1"/>
      </w:pPr>
      <w:r w:rsidRPr="00AB3172">
        <w:t>доступная оперативная память 2 ГБ.</w:t>
      </w:r>
    </w:p>
    <w:p w14:paraId="333C751D" w14:textId="77777777" w:rsidR="001522C7" w:rsidRPr="00AB3172" w:rsidRDefault="001522C7">
      <w:pPr>
        <w:spacing w:after="160" w:line="259" w:lineRule="auto"/>
        <w:jc w:val="left"/>
      </w:pPr>
      <w:r w:rsidRPr="00AB3172">
        <w:br w:type="page"/>
      </w:r>
    </w:p>
    <w:p w14:paraId="1CCA49DD" w14:textId="34461B85" w:rsidR="00AC7CE6" w:rsidRPr="00AB3172" w:rsidRDefault="0047761D" w:rsidP="001522C7">
      <w:pPr>
        <w:pStyle w:val="1"/>
      </w:pPr>
      <w:r w:rsidRPr="00AB3172">
        <w:lastRenderedPageBreak/>
        <w:t xml:space="preserve">Проектирование </w:t>
      </w:r>
      <w:r w:rsidR="00606490" w:rsidRPr="00AB3172">
        <w:t>программного обеспечения</w:t>
      </w:r>
    </w:p>
    <w:p w14:paraId="2CFBA1B9" w14:textId="6180B955" w:rsidR="001522C7" w:rsidRPr="00AB3172" w:rsidRDefault="0047761D" w:rsidP="001522C7">
      <w:pPr>
        <w:pStyle w:val="2"/>
      </w:pPr>
      <w:r w:rsidRPr="00AB3172">
        <w:t>Проектирование интерфейса пользователя</w:t>
      </w:r>
    </w:p>
    <w:p w14:paraId="64D7EB9E" w14:textId="3D402EC0" w:rsidR="00B747BA" w:rsidRPr="00AB3172" w:rsidRDefault="0047761D" w:rsidP="00606490">
      <w:pPr>
        <w:pStyle w:val="a3"/>
      </w:pPr>
      <w:r w:rsidRPr="00AB3172">
        <w:t xml:space="preserve">В </w:t>
      </w:r>
      <w:r w:rsidR="00B747BA" w:rsidRPr="00AB3172">
        <w:t xml:space="preserve">рамках разработки </w:t>
      </w:r>
      <w:r w:rsidR="00606490" w:rsidRPr="00AB3172">
        <w:t>ПО</w:t>
      </w:r>
      <w:r w:rsidR="00B747BA" w:rsidRPr="00AB3172">
        <w:t xml:space="preserve"> </w:t>
      </w:r>
      <w:r w:rsidR="00606490" w:rsidRPr="00AB3172">
        <w:t xml:space="preserve">с использованием </w:t>
      </w:r>
      <w:r w:rsidR="00606490" w:rsidRPr="00AB3172">
        <w:rPr>
          <w:lang w:val="en-US"/>
        </w:rPr>
        <w:t>draw</w:t>
      </w:r>
      <w:r w:rsidR="00606490" w:rsidRPr="00AB3172">
        <w:t>.</w:t>
      </w:r>
      <w:r w:rsidR="00606490" w:rsidRPr="00AB3172">
        <w:rPr>
          <w:lang w:val="en-US"/>
        </w:rPr>
        <w:t>io</w:t>
      </w:r>
      <w:r w:rsidR="00606490" w:rsidRPr="00AB3172">
        <w:t xml:space="preserve"> спроектирован</w:t>
      </w:r>
      <w:r w:rsidR="00B747BA" w:rsidRPr="00AB3172">
        <w:t xml:space="preserve"> по</w:t>
      </w:r>
      <w:r w:rsidR="00606490" w:rsidRPr="00AB3172">
        <w:t xml:space="preserve">льзовательский интерфейс в виде </w:t>
      </w:r>
      <w:r w:rsidR="00606490" w:rsidRPr="00AB3172">
        <w:rPr>
          <w:lang w:val="en-US"/>
        </w:rPr>
        <w:t>wireframe</w:t>
      </w:r>
      <w:r w:rsidR="00606490" w:rsidRPr="00AB3172">
        <w:t>,</w:t>
      </w:r>
      <w:r w:rsidR="00365EB4" w:rsidRPr="00AB3172">
        <w:t xml:space="preserve"> который</w:t>
      </w:r>
      <w:r w:rsidR="00B747BA" w:rsidRPr="00AB3172">
        <w:t xml:space="preserve"> </w:t>
      </w:r>
      <w:r w:rsidR="00365EB4" w:rsidRPr="00AB3172">
        <w:t>демонстрирует</w:t>
      </w:r>
      <w:r w:rsidR="00FE3FB4" w:rsidRPr="00AB3172">
        <w:t xml:space="preserve"> структуру сайта, его основные элементы и </w:t>
      </w:r>
      <w:r w:rsidR="00606490" w:rsidRPr="00AB3172">
        <w:t xml:space="preserve">доступную </w:t>
      </w:r>
      <w:r w:rsidR="00FE3FB4" w:rsidRPr="00AB3172">
        <w:t>функциональность.</w:t>
      </w:r>
      <w:r w:rsidR="00606490" w:rsidRPr="00AB3172">
        <w:t xml:space="preserve"> На рисунке 2 </w:t>
      </w:r>
      <w:r w:rsidR="00365EB4" w:rsidRPr="00AB3172">
        <w:t xml:space="preserve">в виде </w:t>
      </w:r>
      <w:r w:rsidR="00365EB4" w:rsidRPr="00AB3172">
        <w:rPr>
          <w:lang w:val="en-US"/>
        </w:rPr>
        <w:t>wireframe</w:t>
      </w:r>
      <w:r w:rsidR="00365EB4" w:rsidRPr="00AB3172">
        <w:t xml:space="preserve"> </w:t>
      </w:r>
      <w:r w:rsidR="00606490" w:rsidRPr="00AB3172">
        <w:t>представлены следующи</w:t>
      </w:r>
      <w:r w:rsidR="00365EB4" w:rsidRPr="00AB3172">
        <w:t>е</w:t>
      </w:r>
      <w:r w:rsidR="00606490" w:rsidRPr="00AB3172">
        <w:t xml:space="preserve"> страниц</w:t>
      </w:r>
      <w:r w:rsidR="00365EB4" w:rsidRPr="00AB3172">
        <w:t>ы</w:t>
      </w:r>
      <w:r w:rsidR="00606490" w:rsidRPr="00AB3172">
        <w:t xml:space="preserve"> ПО: главная страница</w:t>
      </w:r>
      <w:r w:rsidR="00FE3FB4" w:rsidRPr="00AB3172">
        <w:t xml:space="preserve">, страница профиля пользователя и </w:t>
      </w:r>
      <w:r w:rsidR="00606490" w:rsidRPr="00AB3172">
        <w:t>страница со списком уроков.</w:t>
      </w:r>
    </w:p>
    <w:p w14:paraId="1AD47343" w14:textId="2B01C0B3" w:rsidR="0047761D" w:rsidRPr="00AB3172" w:rsidRDefault="0047761D" w:rsidP="0047761D">
      <w:pPr>
        <w:pStyle w:val="afd"/>
        <w:rPr>
          <w:color w:val="auto"/>
        </w:rPr>
      </w:pPr>
      <w:r w:rsidRPr="00AB3172">
        <w:rPr>
          <w:color w:val="auto"/>
          <w:lang w:eastAsia="ru-RU"/>
        </w:rPr>
        <w:drawing>
          <wp:inline distT="0" distB="0" distL="0" distR="0" wp14:anchorId="7D4A4B25" wp14:editId="34971DCA">
            <wp:extent cx="6006790" cy="37181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9910" cy="37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A3D5" w14:textId="3B13F280" w:rsidR="0047761D" w:rsidRPr="00AB3172" w:rsidRDefault="0047761D" w:rsidP="0047761D">
      <w:pPr>
        <w:pStyle w:val="afe"/>
      </w:pPr>
      <w:r w:rsidRPr="00AB3172">
        <w:t xml:space="preserve">Рисунок 2 </w:t>
      </w:r>
      <w:r w:rsidR="00FE3FB4" w:rsidRPr="00AB3172">
        <w:t>–</w:t>
      </w:r>
      <w:r w:rsidR="00606490" w:rsidRPr="00AB3172">
        <w:t xml:space="preserve"> </w:t>
      </w:r>
      <w:r w:rsidR="00365EB4" w:rsidRPr="00AB3172">
        <w:rPr>
          <w:lang w:val="en-US"/>
        </w:rPr>
        <w:t>Wireframe</w:t>
      </w:r>
      <w:r w:rsidR="00365EB4" w:rsidRPr="00AB3172">
        <w:t xml:space="preserve"> </w:t>
      </w:r>
      <w:r w:rsidR="00A05672" w:rsidRPr="00AB3172">
        <w:t>главной страницы, страниц профиля и списка уроков</w:t>
      </w:r>
    </w:p>
    <w:p w14:paraId="4E4216A9" w14:textId="5233A08C" w:rsidR="00FE3FB4" w:rsidRPr="00AB3172" w:rsidRDefault="002E075F" w:rsidP="00FE3FB4">
      <w:pPr>
        <w:pStyle w:val="a3"/>
      </w:pPr>
      <w:r w:rsidRPr="00AB3172">
        <w:t xml:space="preserve">Для интерфейса </w:t>
      </w:r>
      <w:r w:rsidR="00606490" w:rsidRPr="00AB3172">
        <w:t>ПО</w:t>
      </w:r>
      <w:r w:rsidRPr="00AB3172">
        <w:t xml:space="preserve"> выбрана следующая цветовая палитра:</w:t>
      </w:r>
    </w:p>
    <w:p w14:paraId="07F0EE84" w14:textId="34A1A69C" w:rsidR="002E075F" w:rsidRPr="00AB3172" w:rsidRDefault="00DE4438" w:rsidP="002E075F">
      <w:pPr>
        <w:pStyle w:val="a1"/>
      </w:pPr>
      <w:r w:rsidRPr="00AB3172">
        <w:t>#</w:t>
      </w:r>
      <w:r w:rsidRPr="00AB3172">
        <w:rPr>
          <w:lang w:val="en-US"/>
        </w:rPr>
        <w:t>FFFFFF</w:t>
      </w:r>
      <w:r w:rsidRPr="00AB3172">
        <w:t xml:space="preserve"> – цвет фона</w:t>
      </w:r>
      <w:r w:rsidR="003239B5" w:rsidRPr="00AB3172">
        <w:t xml:space="preserve"> и подписей кнопок;</w:t>
      </w:r>
    </w:p>
    <w:p w14:paraId="0CC64089" w14:textId="4CD91739" w:rsidR="00DE4438" w:rsidRPr="00AB3172" w:rsidRDefault="00DE4438" w:rsidP="002E075F">
      <w:pPr>
        <w:pStyle w:val="a1"/>
      </w:pPr>
      <w:r w:rsidRPr="00AB3172">
        <w:rPr>
          <w:lang w:val="en-US"/>
        </w:rPr>
        <w:t xml:space="preserve">#D9D9D9 – </w:t>
      </w:r>
      <w:r w:rsidRPr="00AB3172">
        <w:t>вторичный цвет фона</w:t>
      </w:r>
      <w:r w:rsidR="003239B5" w:rsidRPr="00AB3172">
        <w:rPr>
          <w:lang w:val="en-US"/>
        </w:rPr>
        <w:t>;</w:t>
      </w:r>
    </w:p>
    <w:p w14:paraId="13B52D0C" w14:textId="74BE3491" w:rsidR="00DE4438" w:rsidRPr="00AB3172" w:rsidRDefault="00DE4438" w:rsidP="002E075F">
      <w:pPr>
        <w:pStyle w:val="a1"/>
      </w:pPr>
      <w:r w:rsidRPr="00AB3172">
        <w:rPr>
          <w:lang w:val="en-US"/>
        </w:rPr>
        <w:t xml:space="preserve">#000000 – </w:t>
      </w:r>
      <w:r w:rsidRPr="00AB3172">
        <w:t>основной цвет текста</w:t>
      </w:r>
      <w:r w:rsidR="003239B5" w:rsidRPr="00AB3172">
        <w:rPr>
          <w:lang w:val="en-US"/>
        </w:rPr>
        <w:t>;</w:t>
      </w:r>
    </w:p>
    <w:p w14:paraId="1C093F48" w14:textId="423532AE" w:rsidR="00DE4438" w:rsidRPr="00AB3172" w:rsidRDefault="00DE4438" w:rsidP="002E075F">
      <w:pPr>
        <w:pStyle w:val="a1"/>
      </w:pPr>
      <w:r w:rsidRPr="00AB3172">
        <w:rPr>
          <w:lang w:val="en-US"/>
        </w:rPr>
        <w:lastRenderedPageBreak/>
        <w:t>#</w:t>
      </w:r>
      <w:r w:rsidR="00F1068B" w:rsidRPr="00AB3172">
        <w:rPr>
          <w:lang w:val="en-US"/>
        </w:rPr>
        <w:t xml:space="preserve">666666 – </w:t>
      </w:r>
      <w:r w:rsidR="00F1068B" w:rsidRPr="00AB3172">
        <w:t>вторичный цвет текста</w:t>
      </w:r>
      <w:r w:rsidR="003239B5" w:rsidRPr="00AB3172">
        <w:rPr>
          <w:lang w:val="en-US"/>
        </w:rPr>
        <w:t>;</w:t>
      </w:r>
    </w:p>
    <w:p w14:paraId="594004BF" w14:textId="17D03BA0" w:rsidR="003239B5" w:rsidRPr="00AB3172" w:rsidRDefault="003239B5" w:rsidP="003239B5">
      <w:pPr>
        <w:pStyle w:val="a1"/>
      </w:pPr>
      <w:r w:rsidRPr="00AB3172">
        <w:rPr>
          <w:lang w:val="en-US"/>
        </w:rPr>
        <w:t xml:space="preserve">#007BFF – </w:t>
      </w:r>
      <w:r w:rsidRPr="00AB3172">
        <w:t>цвет кнопок</w:t>
      </w:r>
      <w:r w:rsidRPr="00AB3172">
        <w:rPr>
          <w:lang w:val="en-US"/>
        </w:rPr>
        <w:t>.</w:t>
      </w:r>
    </w:p>
    <w:p w14:paraId="2024C63B" w14:textId="0F4EF07C" w:rsidR="00C95175" w:rsidRPr="00AB3172" w:rsidRDefault="0047761D" w:rsidP="00C95175">
      <w:pPr>
        <w:pStyle w:val="2"/>
      </w:pPr>
      <w:r w:rsidRPr="00AB3172">
        <w:t>Разработка архитектуры программного обеспечения</w:t>
      </w:r>
    </w:p>
    <w:p w14:paraId="6D796DB7" w14:textId="28DA8BE1" w:rsidR="00BF661F" w:rsidRPr="00AB3172" w:rsidRDefault="00E2560D" w:rsidP="0074222E">
      <w:pPr>
        <w:pStyle w:val="a3"/>
      </w:pPr>
      <w:r w:rsidRPr="00AB3172">
        <w:t xml:space="preserve">Архитектура </w:t>
      </w:r>
      <w:r w:rsidR="00606490" w:rsidRPr="00AB3172">
        <w:t>ПО</w:t>
      </w:r>
      <w:r w:rsidRPr="00AB3172">
        <w:t xml:space="preserve"> построена на основе клиент-серверной модели</w:t>
      </w:r>
      <w:r w:rsidR="00BF661F" w:rsidRPr="00AB3172">
        <w:t>.</w:t>
      </w:r>
      <w:r w:rsidR="00365EB4" w:rsidRPr="00AB3172">
        <w:t xml:space="preserve"> </w:t>
      </w:r>
      <w:r w:rsidR="00BF661F" w:rsidRPr="00AB3172">
        <w:t>Диаграмма развертывания компонентов представлена на рисунке 3.</w:t>
      </w:r>
    </w:p>
    <w:p w14:paraId="626C7107" w14:textId="35EEA382" w:rsidR="00C95175" w:rsidRPr="00AB3172" w:rsidRDefault="0064207D" w:rsidP="0074222E">
      <w:pPr>
        <w:pStyle w:val="afd"/>
        <w:rPr>
          <w:color w:val="auto"/>
        </w:rPr>
      </w:pPr>
      <w:r w:rsidRPr="00AB3172">
        <w:rPr>
          <w:color w:val="auto"/>
          <w:lang w:eastAsia="ru-RU"/>
        </w:rPr>
        <w:drawing>
          <wp:inline distT="0" distB="0" distL="0" distR="0" wp14:anchorId="61004F6E" wp14:editId="040E176D">
            <wp:extent cx="6042881" cy="342714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9878" cy="346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D4E7" w14:textId="08F55B1A" w:rsidR="0064207D" w:rsidRPr="00AB3172" w:rsidRDefault="0074222E" w:rsidP="00BF661F">
      <w:pPr>
        <w:pStyle w:val="afe"/>
      </w:pPr>
      <w:r w:rsidRPr="00AB3172">
        <w:t>Рисунок 3</w:t>
      </w:r>
      <w:r w:rsidR="00BF661F" w:rsidRPr="00AB3172">
        <w:t xml:space="preserve"> – Диаграмма развертывания компонентов</w:t>
      </w:r>
    </w:p>
    <w:p w14:paraId="47B4AF1D" w14:textId="4FE41193" w:rsidR="00BF661F" w:rsidRPr="00AB3172" w:rsidRDefault="00303DF6" w:rsidP="00BF661F">
      <w:pPr>
        <w:pStyle w:val="2"/>
      </w:pPr>
      <w:r w:rsidRPr="00AB3172">
        <w:t>Проектирование базы данных</w:t>
      </w:r>
    </w:p>
    <w:p w14:paraId="22F68AD3" w14:textId="298CAF08" w:rsidR="007C6268" w:rsidRPr="007C6268" w:rsidRDefault="00BF661F" w:rsidP="007C6268">
      <w:pPr>
        <w:pStyle w:val="a3"/>
        <w:rPr>
          <w:lang w:val="en-US"/>
        </w:rPr>
      </w:pPr>
      <w:r w:rsidRPr="00AB3172">
        <w:t>В рамках курсового проектирования требуется разработать БД</w:t>
      </w:r>
      <w:r w:rsidR="00E44A6F" w:rsidRPr="00AB3172">
        <w:t xml:space="preserve"> для системы генерации уроков</w:t>
      </w:r>
      <w:r w:rsidR="003B3DD0" w:rsidRPr="003B3DD0">
        <w:t xml:space="preserve"> [3]</w:t>
      </w:r>
      <w:r w:rsidR="00E44A6F" w:rsidRPr="00AB3172">
        <w:t xml:space="preserve">. На рисунке 4 в виде </w:t>
      </w:r>
      <w:r w:rsidR="00E44A6F" w:rsidRPr="00AB3172">
        <w:rPr>
          <w:lang w:val="en-US"/>
        </w:rPr>
        <w:t>ERD</w:t>
      </w:r>
      <w:r w:rsidR="00E44A6F" w:rsidRPr="00AB3172">
        <w:t xml:space="preserve"> показана физическая модель предметной области</w:t>
      </w:r>
      <w:r w:rsidR="00365EB4" w:rsidRPr="00AB3172">
        <w:t xml:space="preserve">, созданная при помощи </w:t>
      </w:r>
      <w:r w:rsidR="00365EB4" w:rsidRPr="00AB3172">
        <w:rPr>
          <w:lang w:val="en-US"/>
        </w:rPr>
        <w:t>MySQL</w:t>
      </w:r>
      <w:r w:rsidR="00365EB4" w:rsidRPr="00AB3172">
        <w:t xml:space="preserve"> </w:t>
      </w:r>
      <w:r w:rsidR="00365EB4" w:rsidRPr="00AB3172">
        <w:rPr>
          <w:lang w:val="en-US"/>
        </w:rPr>
        <w:t>Workbench</w:t>
      </w:r>
      <w:r w:rsidR="00E44A6F" w:rsidRPr="00AB3172">
        <w:t>.</w:t>
      </w:r>
    </w:p>
    <w:p w14:paraId="26FB648E" w14:textId="23C0977C" w:rsidR="002705A3" w:rsidRPr="00AB3172" w:rsidRDefault="00480C36" w:rsidP="002705A3">
      <w:pPr>
        <w:pStyle w:val="afd"/>
        <w:rPr>
          <w:color w:val="auto"/>
          <w:lang w:val="en-US"/>
        </w:rPr>
      </w:pPr>
      <w:r w:rsidRPr="00480C36">
        <w:rPr>
          <w:color w:val="auto"/>
          <w:lang w:eastAsia="ru-RU"/>
        </w:rPr>
        <w:lastRenderedPageBreak/>
        <w:drawing>
          <wp:inline distT="0" distB="0" distL="0" distR="0" wp14:anchorId="2E803821" wp14:editId="75011F7A">
            <wp:extent cx="5939790" cy="3477260"/>
            <wp:effectExtent l="0" t="0" r="3810" b="8890"/>
            <wp:docPr id="1649078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83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5B01" w14:textId="13B89052" w:rsidR="009700B0" w:rsidRPr="00AB3172" w:rsidRDefault="00E44A6F" w:rsidP="00E44A6F">
      <w:pPr>
        <w:pStyle w:val="afe"/>
      </w:pPr>
      <w:r w:rsidRPr="00AB3172">
        <w:t>Рисунок 4 –</w:t>
      </w:r>
      <w:r w:rsidR="00303DF6" w:rsidRPr="00AB3172">
        <w:t xml:space="preserve"> </w:t>
      </w:r>
      <w:r w:rsidRPr="00AB3172">
        <w:t>Физическая модель данных</w:t>
      </w:r>
    </w:p>
    <w:p w14:paraId="2A854ADE" w14:textId="77777777" w:rsidR="009700B0" w:rsidRPr="00AB3172" w:rsidRDefault="009700B0">
      <w:pPr>
        <w:spacing w:after="160" w:line="259" w:lineRule="auto"/>
        <w:jc w:val="left"/>
        <w:rPr>
          <w:lang w:val="en-US"/>
        </w:rPr>
      </w:pPr>
      <w:r w:rsidRPr="00AB3172">
        <w:br w:type="page"/>
      </w:r>
    </w:p>
    <w:p w14:paraId="75608AC5" w14:textId="49E98B30" w:rsidR="00E44A6F" w:rsidRPr="00AB3172" w:rsidRDefault="009700B0" w:rsidP="00C67004">
      <w:pPr>
        <w:pStyle w:val="1"/>
        <w:jc w:val="both"/>
        <w:rPr>
          <w:rFonts w:cs="Times New Roman"/>
          <w:bCs/>
          <w:szCs w:val="32"/>
        </w:rPr>
      </w:pPr>
      <w:r w:rsidRPr="00AB3172">
        <w:rPr>
          <w:rFonts w:cs="Times New Roman"/>
          <w:bCs/>
          <w:szCs w:val="32"/>
        </w:rPr>
        <w:lastRenderedPageBreak/>
        <w:t>Разработка и интеграция модулей программного обеспечения</w:t>
      </w:r>
    </w:p>
    <w:p w14:paraId="1F8D887B" w14:textId="7C08959D" w:rsidR="009700B0" w:rsidRPr="00AB3172" w:rsidRDefault="009700B0" w:rsidP="0066761E">
      <w:pPr>
        <w:pStyle w:val="2"/>
      </w:pPr>
      <w:r w:rsidRPr="00AB3172">
        <w:t>Разработка программных модулей</w:t>
      </w:r>
    </w:p>
    <w:p w14:paraId="35359349" w14:textId="393D337E" w:rsidR="008C031B" w:rsidRPr="00AB3172" w:rsidRDefault="00D90A3D" w:rsidP="0066761E">
      <w:pPr>
        <w:pStyle w:val="a3"/>
      </w:pPr>
      <w:r w:rsidRPr="00AB3172">
        <w:t>В</w:t>
      </w:r>
      <w:r w:rsidR="004B2703" w:rsidRPr="00AB3172">
        <w:t xml:space="preserve"> качестве серверного решения выбран</w:t>
      </w:r>
      <w:r w:rsidRPr="00AB3172">
        <w:t>ы</w:t>
      </w:r>
      <w:r w:rsidR="004B2703" w:rsidRPr="00AB3172">
        <w:t xml:space="preserve"> фреймворк </w:t>
      </w:r>
      <w:r w:rsidR="004B2703" w:rsidRPr="00AB3172">
        <w:rPr>
          <w:lang w:val="en-US"/>
        </w:rPr>
        <w:t>ASP</w:t>
      </w:r>
      <w:r w:rsidR="004B2703" w:rsidRPr="00AB3172">
        <w:t>.</w:t>
      </w:r>
      <w:r w:rsidR="004B2703" w:rsidRPr="00AB3172">
        <w:rPr>
          <w:lang w:val="en-US"/>
        </w:rPr>
        <w:t>NET</w:t>
      </w:r>
      <w:r w:rsidR="004B2703" w:rsidRPr="00AB3172">
        <w:t xml:space="preserve"> </w:t>
      </w:r>
      <w:r w:rsidR="004B2703" w:rsidRPr="00AB3172">
        <w:rPr>
          <w:lang w:val="en-US"/>
        </w:rPr>
        <w:t>Core</w:t>
      </w:r>
      <w:r w:rsidR="004B2703" w:rsidRPr="00AB3172">
        <w:t xml:space="preserve"> </w:t>
      </w:r>
      <w:r w:rsidR="004B2703" w:rsidRPr="00AB3172">
        <w:rPr>
          <w:lang w:val="en-US"/>
        </w:rPr>
        <w:t>MVC</w:t>
      </w:r>
      <w:r w:rsidR="004B2703" w:rsidRPr="00AB3172">
        <w:t xml:space="preserve"> и язык программирования </w:t>
      </w:r>
      <w:r w:rsidR="004B2703" w:rsidRPr="00AB3172">
        <w:rPr>
          <w:lang w:val="en-US"/>
        </w:rPr>
        <w:t>C</w:t>
      </w:r>
      <w:r w:rsidR="004B2703" w:rsidRPr="00AB3172">
        <w:t>#</w:t>
      </w:r>
      <w:r w:rsidR="003B3DD0" w:rsidRPr="003B3DD0">
        <w:t xml:space="preserve"> [2] [4]</w:t>
      </w:r>
      <w:r w:rsidR="004B2703" w:rsidRPr="00AB3172">
        <w:t>.</w:t>
      </w:r>
      <w:r w:rsidR="00346A86" w:rsidRPr="00AB3172">
        <w:t xml:space="preserve"> Для обеспечения четкого разграничения ответственности</w:t>
      </w:r>
      <w:r w:rsidR="00137873" w:rsidRPr="00AB3172">
        <w:t xml:space="preserve"> и повышения масштабируемости</w:t>
      </w:r>
      <w:r w:rsidR="003B3DD0" w:rsidRPr="003B3DD0">
        <w:t xml:space="preserve"> [5]</w:t>
      </w:r>
      <w:r w:rsidR="00137873" w:rsidRPr="00AB3172">
        <w:t xml:space="preserve"> решение</w:t>
      </w:r>
      <w:r w:rsidR="00346A86" w:rsidRPr="00AB3172">
        <w:t xml:space="preserve"> </w:t>
      </w:r>
      <w:r w:rsidR="00137873" w:rsidRPr="00AB3172">
        <w:t>разделено</w:t>
      </w:r>
      <w:r w:rsidR="004B2703" w:rsidRPr="00AB3172">
        <w:t xml:space="preserve"> на следующие слои:</w:t>
      </w:r>
    </w:p>
    <w:p w14:paraId="4563CCF2" w14:textId="34864910" w:rsidR="004B2703" w:rsidRPr="00AB3172" w:rsidRDefault="004B2703" w:rsidP="004B2703">
      <w:pPr>
        <w:pStyle w:val="a1"/>
      </w:pPr>
      <w:r w:rsidRPr="00AB3172">
        <w:t xml:space="preserve">библиотека классов </w:t>
      </w:r>
      <w:r w:rsidRPr="00AB3172">
        <w:rPr>
          <w:lang w:val="en-US"/>
        </w:rPr>
        <w:t>Data</w:t>
      </w:r>
      <w:r w:rsidRPr="00AB3172">
        <w:t xml:space="preserve">, реализующая взаимодействие с БД, посредством </w:t>
      </w:r>
      <w:r w:rsidRPr="00AB3172">
        <w:rPr>
          <w:lang w:val="en-US"/>
        </w:rPr>
        <w:t>ORM</w:t>
      </w:r>
      <w:r w:rsidRPr="00AB3172">
        <w:t xml:space="preserve"> </w:t>
      </w:r>
      <w:r w:rsidRPr="00AB3172">
        <w:rPr>
          <w:lang w:val="en-US"/>
        </w:rPr>
        <w:t>Entity</w:t>
      </w:r>
      <w:r w:rsidRPr="00AB3172">
        <w:t xml:space="preserve"> </w:t>
      </w:r>
      <w:r w:rsidRPr="00AB3172">
        <w:rPr>
          <w:lang w:val="en-US"/>
        </w:rPr>
        <w:t>Frame</w:t>
      </w:r>
      <w:r w:rsidR="00DD2A97" w:rsidRPr="00AB3172">
        <w:rPr>
          <w:lang w:val="en-US"/>
        </w:rPr>
        <w:t>work</w:t>
      </w:r>
      <w:r w:rsidR="00DD2A97" w:rsidRPr="00AB3172">
        <w:t xml:space="preserve"> </w:t>
      </w:r>
      <w:r w:rsidR="00DD2A97" w:rsidRPr="00AB3172">
        <w:rPr>
          <w:lang w:val="en-US"/>
        </w:rPr>
        <w:t>Core</w:t>
      </w:r>
      <w:r w:rsidR="00DD2A97" w:rsidRPr="00AB3172">
        <w:t>;</w:t>
      </w:r>
    </w:p>
    <w:p w14:paraId="1EADB931" w14:textId="49925803" w:rsidR="00DD2A97" w:rsidRPr="00AB3172" w:rsidRDefault="00DD2A97" w:rsidP="004B2703">
      <w:pPr>
        <w:pStyle w:val="a1"/>
      </w:pPr>
      <w:r w:rsidRPr="00AB3172">
        <w:t xml:space="preserve">библиотека классов </w:t>
      </w:r>
      <w:r w:rsidRPr="00AB3172">
        <w:rPr>
          <w:lang w:val="en-US"/>
        </w:rPr>
        <w:t>Services</w:t>
      </w:r>
      <w:r w:rsidRPr="00AB3172">
        <w:t>, реализующая бизнес-логику системы;</w:t>
      </w:r>
    </w:p>
    <w:p w14:paraId="679703DB" w14:textId="74E36176" w:rsidR="00DD2A97" w:rsidRPr="00AB3172" w:rsidRDefault="00346A86" w:rsidP="004B2703">
      <w:pPr>
        <w:pStyle w:val="a1"/>
      </w:pPr>
      <w:r w:rsidRPr="00AB3172">
        <w:t xml:space="preserve">проект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Pr="00AB3172">
        <w:t xml:space="preserve">, реализующий обработку запросов пользователей, управление доступом и взаимодействие с </w:t>
      </w:r>
      <w:r w:rsidR="00D90A3D" w:rsidRPr="00AB3172">
        <w:t>БД</w:t>
      </w:r>
      <w:r w:rsidRPr="00AB3172">
        <w:t>, посредством сервисного слоя.</w:t>
      </w:r>
    </w:p>
    <w:p w14:paraId="580DEEE1" w14:textId="0027DE13" w:rsidR="00C459FD" w:rsidRPr="00AB3172" w:rsidRDefault="0093087F" w:rsidP="00662132">
      <w:pPr>
        <w:pStyle w:val="a3"/>
      </w:pPr>
      <w:r w:rsidRPr="00AB3172">
        <w:t>При работе</w:t>
      </w:r>
      <w:r w:rsidR="00D90A3D" w:rsidRPr="00AB3172">
        <w:t xml:space="preserve"> с личным словарём пользователя</w:t>
      </w:r>
      <w:r w:rsidRPr="00AB3172">
        <w:t xml:space="preserve"> подсистема предоставляет возможность динамического поиска слов в </w:t>
      </w:r>
      <w:r w:rsidR="00D90A3D" w:rsidRPr="00AB3172">
        <w:t>БД</w:t>
      </w:r>
      <w:r w:rsidRPr="00AB3172">
        <w:t xml:space="preserve"> для последующего добавления их в словарь. Для реализации </w:t>
      </w:r>
      <w:r w:rsidR="00D90A3D" w:rsidRPr="00AB3172">
        <w:t>этой</w:t>
      </w:r>
      <w:r w:rsidRPr="00AB3172">
        <w:t xml:space="preserve"> функци</w:t>
      </w:r>
      <w:r w:rsidR="00AB3172" w:rsidRPr="00AB3172">
        <w:t>ональности</w:t>
      </w:r>
      <w:r w:rsidRPr="00AB3172">
        <w:t xml:space="preserve"> в контроллере </w:t>
      </w:r>
      <w:proofErr w:type="spellStart"/>
      <w:r w:rsidRPr="00AB3172">
        <w:t>AccountController</w:t>
      </w:r>
      <w:proofErr w:type="spellEnd"/>
      <w:r w:rsidRPr="00AB3172">
        <w:t xml:space="preserve"> разработан метод </w:t>
      </w:r>
      <w:proofErr w:type="spellStart"/>
      <w:r w:rsidRPr="00AB3172">
        <w:t>SearchWords</w:t>
      </w:r>
      <w:proofErr w:type="spellEnd"/>
      <w:r w:rsidRPr="00AB3172">
        <w:t>, представленный листингом</w:t>
      </w:r>
      <w:r w:rsidR="00AB3172" w:rsidRPr="00AB3172">
        <w:t> </w:t>
      </w:r>
      <w:r w:rsidRPr="00AB3172">
        <w:t>1.</w:t>
      </w:r>
    </w:p>
    <w:p w14:paraId="6AC538B4" w14:textId="00CC6F96" w:rsidR="006B30CE" w:rsidRPr="00AB3172" w:rsidRDefault="006B30CE" w:rsidP="006B30CE">
      <w:pPr>
        <w:pStyle w:val="aff2"/>
      </w:pPr>
      <w:r w:rsidRPr="00C459FD">
        <w:t xml:space="preserve">Листинг 1 – </w:t>
      </w:r>
      <w:r w:rsidR="00AB3172" w:rsidRPr="00C459FD">
        <w:t>Код м</w:t>
      </w:r>
      <w:r w:rsidRPr="00C459FD">
        <w:t>етод</w:t>
      </w:r>
      <w:r w:rsidR="00AB3172" w:rsidRPr="00C459FD">
        <w:t>а</w:t>
      </w:r>
      <w:r w:rsidRPr="00C459FD">
        <w:t xml:space="preserve"> поиска слов</w:t>
      </w:r>
    </w:p>
    <w:p w14:paraId="211F235D" w14:textId="77777777" w:rsidR="0093087F" w:rsidRPr="00AB3172" w:rsidRDefault="0093087F" w:rsidP="0093087F">
      <w:pPr>
        <w:pStyle w:val="aff0"/>
      </w:pPr>
      <w:r w:rsidRPr="00AB3172">
        <w:t>[</w:t>
      </w:r>
      <w:r w:rsidRPr="00AB3172">
        <w:rPr>
          <w:lang w:val="en-US"/>
        </w:rPr>
        <w:t>Authorize</w:t>
      </w:r>
      <w:r w:rsidRPr="00AB3172">
        <w:t>]</w:t>
      </w:r>
    </w:p>
    <w:p w14:paraId="429C69FF" w14:textId="77777777" w:rsidR="0093087F" w:rsidRPr="00AB3172" w:rsidRDefault="0093087F" w:rsidP="0093087F">
      <w:pPr>
        <w:pStyle w:val="aff0"/>
        <w:rPr>
          <w:lang w:val="en-US"/>
        </w:rPr>
      </w:pPr>
      <w:r w:rsidRPr="00AB3172">
        <w:rPr>
          <w:lang w:val="en-US"/>
        </w:rPr>
        <w:t>[</w:t>
      </w:r>
      <w:proofErr w:type="spellStart"/>
      <w:r w:rsidRPr="00AB3172">
        <w:rPr>
          <w:lang w:val="en-US"/>
        </w:rPr>
        <w:t>HttpGet</w:t>
      </w:r>
      <w:proofErr w:type="spellEnd"/>
      <w:r w:rsidRPr="00AB3172">
        <w:rPr>
          <w:lang w:val="en-US"/>
        </w:rPr>
        <w:t>]</w:t>
      </w:r>
    </w:p>
    <w:p w14:paraId="059B32DB" w14:textId="77777777" w:rsidR="0093087F" w:rsidRPr="00AB3172" w:rsidRDefault="0093087F" w:rsidP="0093087F">
      <w:pPr>
        <w:pStyle w:val="aff0"/>
        <w:rPr>
          <w:lang w:val="en-US"/>
        </w:rPr>
      </w:pPr>
      <w:r w:rsidRPr="00AB3172">
        <w:rPr>
          <w:lang w:val="en-US"/>
        </w:rPr>
        <w:t>public async Task&lt;</w:t>
      </w:r>
      <w:proofErr w:type="spellStart"/>
      <w:r w:rsidRPr="00AB3172">
        <w:rPr>
          <w:lang w:val="en-US"/>
        </w:rPr>
        <w:t>IActionResult</w:t>
      </w:r>
      <w:proofErr w:type="spellEnd"/>
      <w:r w:rsidRPr="00AB3172">
        <w:rPr>
          <w:lang w:val="en-US"/>
        </w:rPr>
        <w:t xml:space="preserve">&gt; </w:t>
      </w:r>
      <w:proofErr w:type="spellStart"/>
      <w:proofErr w:type="gramStart"/>
      <w:r w:rsidRPr="00AB3172">
        <w:rPr>
          <w:lang w:val="en-US"/>
        </w:rPr>
        <w:t>SearchWords</w:t>
      </w:r>
      <w:proofErr w:type="spellEnd"/>
      <w:r w:rsidRPr="00AB3172">
        <w:rPr>
          <w:lang w:val="en-US"/>
        </w:rPr>
        <w:t>(</w:t>
      </w:r>
      <w:proofErr w:type="gramEnd"/>
      <w:r w:rsidRPr="00AB3172">
        <w:rPr>
          <w:lang w:val="en-US"/>
        </w:rPr>
        <w:t xml:space="preserve">string query,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= default)</w:t>
      </w:r>
    </w:p>
    <w:p w14:paraId="2DFABF85" w14:textId="77777777" w:rsidR="0093087F" w:rsidRDefault="0093087F" w:rsidP="0093087F">
      <w:pPr>
        <w:pStyle w:val="aff0"/>
      </w:pPr>
      <w:r w:rsidRPr="00C67004">
        <w:t>{</w:t>
      </w:r>
    </w:p>
    <w:p w14:paraId="77B5B081" w14:textId="1A8BACCA" w:rsidR="00F06056" w:rsidRPr="00F06056" w:rsidRDefault="00F06056" w:rsidP="0093087F">
      <w:pPr>
        <w:pStyle w:val="aff0"/>
      </w:pPr>
      <w:r>
        <w:t xml:space="preserve">    </w:t>
      </w:r>
      <w:r w:rsidRPr="00F06056">
        <w:t>//Проверка наличия идентификатора пользователя.</w:t>
      </w:r>
    </w:p>
    <w:p w14:paraId="0792217E" w14:textId="77777777" w:rsidR="0093087F" w:rsidRPr="009B4C8C" w:rsidRDefault="0093087F" w:rsidP="0093087F">
      <w:pPr>
        <w:pStyle w:val="aff0"/>
        <w:rPr>
          <w:lang w:val="en-US"/>
        </w:rPr>
      </w:pPr>
      <w:r w:rsidRPr="00C67004">
        <w:t xml:space="preserve">    </w:t>
      </w:r>
      <w:r w:rsidRPr="00AB3172">
        <w:rPr>
          <w:lang w:val="en-US"/>
        </w:rPr>
        <w:t>if</w:t>
      </w:r>
      <w:r w:rsidRPr="009B4C8C">
        <w:rPr>
          <w:lang w:val="en-US"/>
        </w:rPr>
        <w:t xml:space="preserve"> </w:t>
      </w:r>
      <w:proofErr w:type="gramStart"/>
      <w:r w:rsidRPr="009B4C8C">
        <w:rPr>
          <w:lang w:val="en-US"/>
        </w:rPr>
        <w:t>(!</w:t>
      </w:r>
      <w:proofErr w:type="spellStart"/>
      <w:r w:rsidRPr="00AB3172">
        <w:rPr>
          <w:lang w:val="en-US"/>
        </w:rPr>
        <w:t>TryGetUserId</w:t>
      </w:r>
      <w:proofErr w:type="spellEnd"/>
      <w:proofErr w:type="gramEnd"/>
      <w:r w:rsidRPr="009B4C8C">
        <w:rPr>
          <w:lang w:val="en-US"/>
        </w:rPr>
        <w:t>(</w:t>
      </w:r>
      <w:r w:rsidRPr="00AB3172">
        <w:rPr>
          <w:lang w:val="en-US"/>
        </w:rPr>
        <w:t>out</w:t>
      </w:r>
      <w:r w:rsidRPr="009B4C8C">
        <w:rPr>
          <w:lang w:val="en-US"/>
        </w:rPr>
        <w:t xml:space="preserve"> </w:t>
      </w:r>
      <w:r w:rsidRPr="00AB3172">
        <w:rPr>
          <w:lang w:val="en-US"/>
        </w:rPr>
        <w:t>var</w:t>
      </w:r>
      <w:r w:rsidRPr="009B4C8C">
        <w:rPr>
          <w:lang w:val="en-US"/>
        </w:rPr>
        <w:t xml:space="preserve"> </w:t>
      </w:r>
      <w:proofErr w:type="spellStart"/>
      <w:r w:rsidRPr="00AB3172">
        <w:rPr>
          <w:lang w:val="en-US"/>
        </w:rPr>
        <w:t>userId</w:t>
      </w:r>
      <w:proofErr w:type="spellEnd"/>
      <w:r w:rsidRPr="009B4C8C">
        <w:rPr>
          <w:lang w:val="en-US"/>
        </w:rPr>
        <w:t>))</w:t>
      </w:r>
    </w:p>
    <w:p w14:paraId="0C1B9FE4" w14:textId="77777777" w:rsidR="0093087F" w:rsidRPr="009B4C8C" w:rsidRDefault="0093087F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{</w:t>
      </w:r>
    </w:p>
    <w:p w14:paraId="28DD5871" w14:textId="5B84DD1B" w:rsidR="00F06056" w:rsidRPr="009B4C8C" w:rsidRDefault="00F06056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    //</w:t>
      </w:r>
      <w:r>
        <w:t>Вызов</w:t>
      </w:r>
      <w:r w:rsidRPr="009B4C8C">
        <w:rPr>
          <w:lang w:val="en-US"/>
        </w:rPr>
        <w:t xml:space="preserve"> </w:t>
      </w:r>
      <w:r w:rsidRPr="00F06056">
        <w:t>механизма</w:t>
      </w:r>
      <w:r w:rsidRPr="009B4C8C">
        <w:rPr>
          <w:lang w:val="en-US"/>
        </w:rPr>
        <w:t xml:space="preserve"> </w:t>
      </w:r>
      <w:r w:rsidRPr="00F06056">
        <w:t>аутентификации</w:t>
      </w:r>
    </w:p>
    <w:p w14:paraId="1AD19B63" w14:textId="77777777" w:rsidR="0093087F" w:rsidRPr="009B4C8C" w:rsidRDefault="0093087F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    </w:t>
      </w:r>
      <w:r w:rsidRPr="00AB3172">
        <w:rPr>
          <w:lang w:val="en-US"/>
        </w:rPr>
        <w:t>return</w:t>
      </w:r>
      <w:r w:rsidRPr="009B4C8C">
        <w:rPr>
          <w:lang w:val="en-US"/>
        </w:rPr>
        <w:t xml:space="preserve"> </w:t>
      </w:r>
      <w:proofErr w:type="gramStart"/>
      <w:r w:rsidRPr="00AB3172">
        <w:rPr>
          <w:lang w:val="en-US"/>
        </w:rPr>
        <w:t>Challenge</w:t>
      </w:r>
      <w:r w:rsidRPr="009B4C8C">
        <w:rPr>
          <w:lang w:val="en-US"/>
        </w:rPr>
        <w:t>(</w:t>
      </w:r>
      <w:proofErr w:type="gramEnd"/>
      <w:r w:rsidRPr="009B4C8C">
        <w:rPr>
          <w:lang w:val="en-US"/>
        </w:rPr>
        <w:t>);</w:t>
      </w:r>
    </w:p>
    <w:p w14:paraId="7642E939" w14:textId="77777777" w:rsidR="0093087F" w:rsidRPr="00C67004" w:rsidRDefault="0093087F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r w:rsidRPr="00C67004">
        <w:rPr>
          <w:lang w:val="en-US"/>
        </w:rPr>
        <w:t>}</w:t>
      </w:r>
    </w:p>
    <w:p w14:paraId="7FFA1BC0" w14:textId="77777777" w:rsidR="0093087F" w:rsidRPr="00C67004" w:rsidRDefault="0093087F" w:rsidP="0093087F">
      <w:pPr>
        <w:pStyle w:val="aff0"/>
        <w:rPr>
          <w:lang w:val="en-US"/>
        </w:rPr>
      </w:pPr>
    </w:p>
    <w:p w14:paraId="117BA183" w14:textId="40489976" w:rsidR="00F06056" w:rsidRPr="00C67004" w:rsidRDefault="00F06056" w:rsidP="0093087F">
      <w:pPr>
        <w:pStyle w:val="aff0"/>
        <w:rPr>
          <w:lang w:val="en-US"/>
        </w:rPr>
      </w:pPr>
      <w:r w:rsidRPr="00C67004">
        <w:rPr>
          <w:lang w:val="en-US"/>
        </w:rPr>
        <w:t xml:space="preserve">    //</w:t>
      </w:r>
      <w:r>
        <w:t>Валидация</w:t>
      </w:r>
      <w:r w:rsidRPr="00C67004">
        <w:rPr>
          <w:lang w:val="en-US"/>
        </w:rPr>
        <w:t xml:space="preserve"> </w:t>
      </w:r>
      <w:r>
        <w:t>запроса</w:t>
      </w:r>
    </w:p>
    <w:p w14:paraId="6A6EDBBE" w14:textId="77777777" w:rsidR="00AA47EF" w:rsidRPr="00F06056" w:rsidRDefault="0093087F" w:rsidP="0093087F">
      <w:pPr>
        <w:pStyle w:val="aff0"/>
        <w:rPr>
          <w:lang w:val="en-US"/>
        </w:rPr>
      </w:pPr>
      <w:r w:rsidRPr="00C67004">
        <w:rPr>
          <w:lang w:val="en-US"/>
        </w:rPr>
        <w:t xml:space="preserve">    </w:t>
      </w:r>
      <w:r w:rsidRPr="00AB3172">
        <w:rPr>
          <w:lang w:val="en-US"/>
        </w:rPr>
        <w:t>if (</w:t>
      </w:r>
      <w:proofErr w:type="spellStart"/>
      <w:proofErr w:type="gramStart"/>
      <w:r w:rsidRPr="00AB3172">
        <w:rPr>
          <w:lang w:val="en-US"/>
        </w:rPr>
        <w:t>string.IsNullOrWhiteSpace</w:t>
      </w:r>
      <w:proofErr w:type="spellEnd"/>
      <w:proofErr w:type="gramEnd"/>
      <w:r w:rsidRPr="00AB3172">
        <w:rPr>
          <w:lang w:val="en-US"/>
        </w:rPr>
        <w:t xml:space="preserve">(query) </w:t>
      </w:r>
    </w:p>
    <w:p w14:paraId="39079241" w14:textId="2C22B3D5" w:rsidR="0093087F" w:rsidRPr="009B4C8C" w:rsidRDefault="00AA47EF" w:rsidP="00AA47EF">
      <w:pPr>
        <w:pStyle w:val="aff0"/>
        <w:rPr>
          <w:lang w:val="en-US"/>
        </w:rPr>
      </w:pPr>
      <w:r w:rsidRPr="00F06056">
        <w:rPr>
          <w:lang w:val="en-US"/>
        </w:rPr>
        <w:lastRenderedPageBreak/>
        <w:t xml:space="preserve">        </w:t>
      </w:r>
      <w:r w:rsidR="0093087F" w:rsidRPr="009B4C8C">
        <w:rPr>
          <w:lang w:val="en-US"/>
        </w:rPr>
        <w:t xml:space="preserve">|| </w:t>
      </w:r>
      <w:proofErr w:type="spellStart"/>
      <w:proofErr w:type="gramStart"/>
      <w:r w:rsidR="0093087F" w:rsidRPr="00AB3172">
        <w:rPr>
          <w:lang w:val="en-US"/>
        </w:rPr>
        <w:t>query</w:t>
      </w:r>
      <w:r w:rsidR="0093087F" w:rsidRPr="009B4C8C">
        <w:rPr>
          <w:lang w:val="en-US"/>
        </w:rPr>
        <w:t>.</w:t>
      </w:r>
      <w:r w:rsidR="0093087F" w:rsidRPr="00AB3172">
        <w:rPr>
          <w:lang w:val="en-US"/>
        </w:rPr>
        <w:t>Trim</w:t>
      </w:r>
      <w:proofErr w:type="spellEnd"/>
      <w:proofErr w:type="gramEnd"/>
      <w:r w:rsidR="0093087F" w:rsidRPr="009B4C8C">
        <w:rPr>
          <w:lang w:val="en-US"/>
        </w:rPr>
        <w:t>(</w:t>
      </w:r>
      <w:proofErr w:type="gramStart"/>
      <w:r w:rsidR="0093087F" w:rsidRPr="009B4C8C">
        <w:rPr>
          <w:lang w:val="en-US"/>
        </w:rPr>
        <w:t>).</w:t>
      </w:r>
      <w:r w:rsidR="0093087F" w:rsidRPr="00AB3172">
        <w:rPr>
          <w:lang w:val="en-US"/>
        </w:rPr>
        <w:t>Length</w:t>
      </w:r>
      <w:proofErr w:type="gramEnd"/>
      <w:r w:rsidR="0093087F" w:rsidRPr="009B4C8C">
        <w:rPr>
          <w:lang w:val="en-US"/>
        </w:rPr>
        <w:t xml:space="preserve"> &lt; 2)</w:t>
      </w:r>
    </w:p>
    <w:p w14:paraId="7282AB0A" w14:textId="77777777" w:rsidR="0093087F" w:rsidRDefault="0093087F" w:rsidP="0093087F">
      <w:pPr>
        <w:pStyle w:val="aff0"/>
      </w:pPr>
      <w:r w:rsidRPr="009B4C8C">
        <w:rPr>
          <w:lang w:val="en-US"/>
        </w:rPr>
        <w:t xml:space="preserve">    </w:t>
      </w:r>
      <w:r w:rsidRPr="00C67004">
        <w:t>{</w:t>
      </w:r>
    </w:p>
    <w:p w14:paraId="4C33B4C3" w14:textId="5B947777" w:rsidR="00F06056" w:rsidRPr="00F06056" w:rsidRDefault="00F06056" w:rsidP="0093087F">
      <w:pPr>
        <w:pStyle w:val="aff0"/>
      </w:pPr>
      <w:r>
        <w:t xml:space="preserve">        </w:t>
      </w:r>
      <w:r w:rsidRPr="00F06056">
        <w:t>//</w:t>
      </w:r>
      <w:r>
        <w:t xml:space="preserve">Возврат </w:t>
      </w:r>
      <w:r w:rsidRPr="00F06056">
        <w:t>пустого ответа при некорректном запросе</w:t>
      </w:r>
    </w:p>
    <w:p w14:paraId="19E8A043" w14:textId="77777777" w:rsidR="0093087F" w:rsidRPr="00AB3172" w:rsidRDefault="0093087F" w:rsidP="0093087F">
      <w:pPr>
        <w:pStyle w:val="aff0"/>
        <w:rPr>
          <w:lang w:val="en-US"/>
        </w:rPr>
      </w:pPr>
      <w:r w:rsidRPr="00F06056">
        <w:t xml:space="preserve">        </w:t>
      </w:r>
      <w:r w:rsidRPr="00AB3172">
        <w:rPr>
          <w:lang w:val="en-US"/>
        </w:rPr>
        <w:t xml:space="preserve">return </w:t>
      </w:r>
      <w:proofErr w:type="gramStart"/>
      <w:r w:rsidRPr="00AB3172">
        <w:rPr>
          <w:lang w:val="en-US"/>
        </w:rPr>
        <w:t>Json(</w:t>
      </w:r>
      <w:proofErr w:type="spellStart"/>
      <w:proofErr w:type="gramEnd"/>
      <w:r w:rsidRPr="00AB3172">
        <w:rPr>
          <w:lang w:val="en-US"/>
        </w:rPr>
        <w:t>Array.Empty</w:t>
      </w:r>
      <w:proofErr w:type="spellEnd"/>
      <w:r w:rsidRPr="00AB3172">
        <w:rPr>
          <w:lang w:val="en-US"/>
        </w:rPr>
        <w:t>&lt;</w:t>
      </w:r>
      <w:proofErr w:type="spellStart"/>
      <w:r w:rsidRPr="00AB3172">
        <w:rPr>
          <w:lang w:val="en-US"/>
        </w:rPr>
        <w:t>WordSuggestionViewModel</w:t>
      </w:r>
      <w:proofErr w:type="spellEnd"/>
      <w:proofErr w:type="gramStart"/>
      <w:r w:rsidRPr="00AB3172">
        <w:rPr>
          <w:lang w:val="en-US"/>
        </w:rPr>
        <w:t>&gt;(</w:t>
      </w:r>
      <w:proofErr w:type="gramEnd"/>
      <w:r w:rsidRPr="00AB3172">
        <w:rPr>
          <w:lang w:val="en-US"/>
        </w:rPr>
        <w:t>));</w:t>
      </w:r>
    </w:p>
    <w:p w14:paraId="0C58E71C" w14:textId="77777777" w:rsidR="0093087F" w:rsidRPr="00C67004" w:rsidRDefault="0093087F" w:rsidP="0093087F">
      <w:pPr>
        <w:pStyle w:val="aff0"/>
      </w:pPr>
      <w:r w:rsidRPr="00AB3172">
        <w:rPr>
          <w:lang w:val="en-US"/>
        </w:rPr>
        <w:t xml:space="preserve">    </w:t>
      </w:r>
      <w:r w:rsidRPr="00C67004">
        <w:t>}</w:t>
      </w:r>
    </w:p>
    <w:p w14:paraId="49A6DC90" w14:textId="77777777" w:rsidR="0093087F" w:rsidRDefault="0093087F" w:rsidP="0093087F">
      <w:pPr>
        <w:pStyle w:val="aff0"/>
      </w:pPr>
    </w:p>
    <w:p w14:paraId="37E5A919" w14:textId="061898EB" w:rsidR="00F06056" w:rsidRPr="00F06056" w:rsidRDefault="00F06056" w:rsidP="0093087F">
      <w:pPr>
        <w:pStyle w:val="aff0"/>
      </w:pPr>
      <w:r>
        <w:t xml:space="preserve">    </w:t>
      </w:r>
      <w:r w:rsidRPr="00F06056">
        <w:t>//</w:t>
      </w:r>
      <w:r>
        <w:t>Получение списка релевантных запросу слов</w:t>
      </w:r>
    </w:p>
    <w:p w14:paraId="6CFA4BB1" w14:textId="77777777" w:rsidR="00AA47EF" w:rsidRDefault="0093087F" w:rsidP="0093087F">
      <w:pPr>
        <w:pStyle w:val="aff0"/>
      </w:pPr>
      <w:r w:rsidRPr="00F06056">
        <w:t xml:space="preserve">    </w:t>
      </w:r>
      <w:r w:rsidRPr="00AB3172">
        <w:rPr>
          <w:lang w:val="en-US"/>
        </w:rPr>
        <w:t>var</w:t>
      </w:r>
      <w:r w:rsidRPr="00F06056">
        <w:t xml:space="preserve"> </w:t>
      </w:r>
      <w:r w:rsidRPr="00AB3172">
        <w:rPr>
          <w:lang w:val="en-US"/>
        </w:rPr>
        <w:t>suggestions</w:t>
      </w:r>
      <w:r w:rsidRPr="00F06056">
        <w:t xml:space="preserve"> = </w:t>
      </w:r>
    </w:p>
    <w:p w14:paraId="45B08D86" w14:textId="77777777" w:rsidR="00AA47EF" w:rsidRPr="00C67004" w:rsidRDefault="00AA47EF" w:rsidP="0093087F">
      <w:pPr>
        <w:pStyle w:val="aff0"/>
        <w:rPr>
          <w:lang w:val="en-US"/>
        </w:rPr>
      </w:pPr>
      <w:r w:rsidRPr="00F06056">
        <w:t xml:space="preserve">        </w:t>
      </w:r>
      <w:r w:rsidR="0093087F" w:rsidRPr="00AB3172">
        <w:rPr>
          <w:lang w:val="en-US"/>
        </w:rPr>
        <w:t>await _</w:t>
      </w:r>
      <w:proofErr w:type="spellStart"/>
      <w:r w:rsidR="0093087F" w:rsidRPr="00AB3172">
        <w:rPr>
          <w:lang w:val="en-US"/>
        </w:rPr>
        <w:t>memorizedWordsService.SearchAsync</w:t>
      </w:r>
      <w:proofErr w:type="spellEnd"/>
      <w:r w:rsidR="0093087F" w:rsidRPr="00AB3172">
        <w:rPr>
          <w:lang w:val="en-US"/>
        </w:rPr>
        <w:t>(</w:t>
      </w:r>
      <w:proofErr w:type="spellStart"/>
      <w:r w:rsidR="0093087F" w:rsidRPr="00AB3172">
        <w:rPr>
          <w:lang w:val="en-US"/>
        </w:rPr>
        <w:t>userId</w:t>
      </w:r>
      <w:proofErr w:type="spellEnd"/>
      <w:r w:rsidR="0093087F" w:rsidRPr="00AB3172">
        <w:rPr>
          <w:lang w:val="en-US"/>
        </w:rPr>
        <w:t xml:space="preserve">, </w:t>
      </w:r>
    </w:p>
    <w:p w14:paraId="19DB653E" w14:textId="15A6267B" w:rsidR="00AA47EF" w:rsidRPr="00C67004" w:rsidRDefault="00AA47EF" w:rsidP="0093087F">
      <w:pPr>
        <w:pStyle w:val="aff0"/>
        <w:rPr>
          <w:lang w:val="en-US"/>
        </w:rPr>
      </w:pPr>
      <w:r w:rsidRPr="00C67004">
        <w:rPr>
          <w:lang w:val="en-US"/>
        </w:rPr>
        <w:t xml:space="preserve">            </w:t>
      </w:r>
      <w:r w:rsidR="0093087F" w:rsidRPr="00AB3172">
        <w:rPr>
          <w:lang w:val="en-US"/>
        </w:rPr>
        <w:t xml:space="preserve">query, </w:t>
      </w:r>
    </w:p>
    <w:p w14:paraId="21684D6A" w14:textId="3F34D875" w:rsidR="0093087F" w:rsidRDefault="00AA47EF" w:rsidP="0093087F">
      <w:pPr>
        <w:pStyle w:val="aff0"/>
      </w:pPr>
      <w:r w:rsidRPr="00C67004">
        <w:rPr>
          <w:lang w:val="en-US"/>
        </w:rPr>
        <w:t xml:space="preserve">            </w:t>
      </w:r>
      <w:proofErr w:type="spellStart"/>
      <w:r w:rsidR="0093087F" w:rsidRPr="00AB3172">
        <w:rPr>
          <w:lang w:val="en-US"/>
        </w:rPr>
        <w:t>cancellationToken</w:t>
      </w:r>
      <w:proofErr w:type="spellEnd"/>
      <w:r w:rsidR="0093087F" w:rsidRPr="00C67004">
        <w:t xml:space="preserve">: </w:t>
      </w:r>
      <w:proofErr w:type="spellStart"/>
      <w:r w:rsidR="0093087F" w:rsidRPr="00AB3172">
        <w:rPr>
          <w:lang w:val="en-US"/>
        </w:rPr>
        <w:t>cancellationToken</w:t>
      </w:r>
      <w:proofErr w:type="spellEnd"/>
      <w:r w:rsidR="0093087F" w:rsidRPr="00C67004">
        <w:t>);</w:t>
      </w:r>
    </w:p>
    <w:p w14:paraId="5341BC2E" w14:textId="77777777" w:rsidR="00F06056" w:rsidRDefault="00F06056" w:rsidP="0093087F">
      <w:pPr>
        <w:pStyle w:val="aff0"/>
      </w:pPr>
    </w:p>
    <w:p w14:paraId="0A5AAFDB" w14:textId="27243940" w:rsidR="00F06056" w:rsidRPr="00F06056" w:rsidRDefault="00F06056" w:rsidP="0093087F">
      <w:pPr>
        <w:pStyle w:val="aff0"/>
      </w:pPr>
      <w:r>
        <w:t xml:space="preserve">    </w:t>
      </w:r>
      <w:r w:rsidRPr="00F06056">
        <w:t xml:space="preserve">//Преобразование </w:t>
      </w:r>
      <w:r w:rsidRPr="00F06056">
        <w:rPr>
          <w:lang w:val="en-US"/>
        </w:rPr>
        <w:t>DTO</w:t>
      </w:r>
      <w:r w:rsidRPr="00F06056">
        <w:t xml:space="preserve"> в формат модели представления</w:t>
      </w:r>
    </w:p>
    <w:p w14:paraId="396EB1D3" w14:textId="77777777" w:rsidR="0093087F" w:rsidRPr="009B4C8C" w:rsidRDefault="0093087F" w:rsidP="0093087F">
      <w:pPr>
        <w:pStyle w:val="aff0"/>
      </w:pPr>
      <w:r w:rsidRPr="00F06056">
        <w:t xml:space="preserve">    </w:t>
      </w:r>
      <w:r w:rsidRPr="00AB3172">
        <w:rPr>
          <w:lang w:val="en-US"/>
        </w:rPr>
        <w:t>var</w:t>
      </w:r>
      <w:r w:rsidRPr="009B4C8C">
        <w:t xml:space="preserve"> </w:t>
      </w:r>
      <w:proofErr w:type="spellStart"/>
      <w:r w:rsidRPr="00AB3172">
        <w:rPr>
          <w:lang w:val="en-US"/>
        </w:rPr>
        <w:t>viewModels</w:t>
      </w:r>
      <w:proofErr w:type="spellEnd"/>
      <w:r w:rsidRPr="009B4C8C">
        <w:t xml:space="preserve"> = </w:t>
      </w:r>
      <w:r w:rsidRPr="00AB3172">
        <w:rPr>
          <w:lang w:val="en-US"/>
        </w:rPr>
        <w:t>suggestions</w:t>
      </w:r>
    </w:p>
    <w:p w14:paraId="66A8CF15" w14:textId="77777777" w:rsidR="0093087F" w:rsidRPr="009B4C8C" w:rsidRDefault="0093087F" w:rsidP="0093087F">
      <w:pPr>
        <w:pStyle w:val="aff0"/>
      </w:pPr>
      <w:r w:rsidRPr="009B4C8C">
        <w:t xml:space="preserve">        </w:t>
      </w:r>
      <w:proofErr w:type="gramStart"/>
      <w:r w:rsidRPr="009B4C8C">
        <w:t>.</w:t>
      </w:r>
      <w:r w:rsidRPr="00AB3172">
        <w:rPr>
          <w:lang w:val="en-US"/>
        </w:rPr>
        <w:t>Select</w:t>
      </w:r>
      <w:proofErr w:type="gramEnd"/>
      <w:r w:rsidRPr="009B4C8C">
        <w:t>(</w:t>
      </w:r>
      <w:proofErr w:type="spellStart"/>
      <w:r w:rsidRPr="00AB3172">
        <w:rPr>
          <w:lang w:val="en-US"/>
        </w:rPr>
        <w:t>WordSuggestionViewModel</w:t>
      </w:r>
      <w:proofErr w:type="spellEnd"/>
      <w:r w:rsidRPr="009B4C8C">
        <w:t>.</w:t>
      </w:r>
      <w:proofErr w:type="spellStart"/>
      <w:r w:rsidRPr="00AB3172">
        <w:rPr>
          <w:lang w:val="en-US"/>
        </w:rPr>
        <w:t>FromDto</w:t>
      </w:r>
      <w:proofErr w:type="spellEnd"/>
      <w:r w:rsidRPr="009B4C8C">
        <w:t>)</w:t>
      </w:r>
    </w:p>
    <w:p w14:paraId="751D33E3" w14:textId="77777777" w:rsidR="0093087F" w:rsidRDefault="0093087F" w:rsidP="0093087F">
      <w:pPr>
        <w:pStyle w:val="aff0"/>
      </w:pPr>
      <w:r w:rsidRPr="009B4C8C">
        <w:t xml:space="preserve">        </w:t>
      </w:r>
      <w:proofErr w:type="gramStart"/>
      <w:r w:rsidRPr="00C67004">
        <w:t>.</w:t>
      </w:r>
      <w:proofErr w:type="spellStart"/>
      <w:r w:rsidRPr="00AB3172">
        <w:rPr>
          <w:lang w:val="en-US"/>
        </w:rPr>
        <w:t>ToList</w:t>
      </w:r>
      <w:proofErr w:type="spellEnd"/>
      <w:proofErr w:type="gramEnd"/>
      <w:r w:rsidRPr="00C67004">
        <w:t>();</w:t>
      </w:r>
    </w:p>
    <w:p w14:paraId="672F3495" w14:textId="77777777" w:rsidR="00F06056" w:rsidRPr="00F06056" w:rsidRDefault="00F06056" w:rsidP="0093087F">
      <w:pPr>
        <w:pStyle w:val="aff0"/>
      </w:pPr>
    </w:p>
    <w:p w14:paraId="7C5C94CE" w14:textId="73A9042A" w:rsidR="0093087F" w:rsidRPr="00F06056" w:rsidRDefault="00F06056" w:rsidP="0093087F">
      <w:pPr>
        <w:pStyle w:val="aff0"/>
      </w:pPr>
      <w:r w:rsidRPr="00F06056">
        <w:t xml:space="preserve">    //Формирование</w:t>
      </w:r>
      <w:r>
        <w:t xml:space="preserve"> и возврат </w:t>
      </w:r>
      <w:r>
        <w:rPr>
          <w:lang w:val="en-US"/>
        </w:rPr>
        <w:t>JSON</w:t>
      </w:r>
      <w:r w:rsidRPr="00F06056">
        <w:t>-ответа для клиента</w:t>
      </w:r>
    </w:p>
    <w:p w14:paraId="06C5A118" w14:textId="77777777" w:rsidR="0093087F" w:rsidRPr="00AB3172" w:rsidRDefault="0093087F" w:rsidP="0093087F">
      <w:pPr>
        <w:pStyle w:val="aff0"/>
        <w:rPr>
          <w:lang w:val="en-US"/>
        </w:rPr>
      </w:pPr>
      <w:r w:rsidRPr="00F06056">
        <w:t xml:space="preserve">    </w:t>
      </w:r>
      <w:r w:rsidRPr="00AB3172">
        <w:rPr>
          <w:lang w:val="en-US"/>
        </w:rPr>
        <w:t>return Json(</w:t>
      </w:r>
      <w:proofErr w:type="spellStart"/>
      <w:r w:rsidRPr="00AB3172">
        <w:rPr>
          <w:lang w:val="en-US"/>
        </w:rPr>
        <w:t>viewModels</w:t>
      </w:r>
      <w:proofErr w:type="spellEnd"/>
      <w:r w:rsidRPr="00AB3172">
        <w:rPr>
          <w:lang w:val="en-US"/>
        </w:rPr>
        <w:t>);</w:t>
      </w:r>
    </w:p>
    <w:p w14:paraId="48EC0E67" w14:textId="66C1CBBD" w:rsidR="0093087F" w:rsidRPr="00AB3172" w:rsidRDefault="0093087F" w:rsidP="0093087F">
      <w:pPr>
        <w:pStyle w:val="aff0"/>
        <w:rPr>
          <w:lang w:val="en-US"/>
        </w:rPr>
      </w:pPr>
      <w:r w:rsidRPr="00AB3172">
        <w:t>}</w:t>
      </w:r>
    </w:p>
    <w:p w14:paraId="028757C4" w14:textId="4E01ED21" w:rsidR="002167E2" w:rsidRPr="00AB3172" w:rsidRDefault="002167E2" w:rsidP="002167E2">
      <w:pPr>
        <w:pStyle w:val="2"/>
      </w:pPr>
      <w:r w:rsidRPr="00AB3172">
        <w:t>Реализация интерфейса пользователя</w:t>
      </w:r>
    </w:p>
    <w:p w14:paraId="70609401" w14:textId="661D08E7" w:rsidR="009700B0" w:rsidRPr="00AB3172" w:rsidRDefault="00A40830" w:rsidP="002167E2">
      <w:pPr>
        <w:pStyle w:val="a3"/>
      </w:pPr>
      <w:r>
        <w:t>Д</w:t>
      </w:r>
      <w:r w:rsidRPr="00AB3172">
        <w:t xml:space="preserve">ля оформления страниц </w:t>
      </w:r>
      <w:r>
        <w:t xml:space="preserve">применен фреймворк </w:t>
      </w:r>
      <w:proofErr w:type="spellStart"/>
      <w:r>
        <w:t>Bootstrap</w:t>
      </w:r>
      <w:proofErr w:type="spellEnd"/>
      <w:r w:rsidR="002167E2" w:rsidRPr="00AB3172">
        <w:t>, а также использова</w:t>
      </w:r>
      <w:r>
        <w:t>на</w:t>
      </w:r>
      <w:r w:rsidR="002167E2" w:rsidRPr="00AB3172">
        <w:t xml:space="preserve"> технология </w:t>
      </w:r>
      <w:proofErr w:type="spellStart"/>
      <w:r w:rsidR="002167E2" w:rsidRPr="00AB3172">
        <w:t>Razor</w:t>
      </w:r>
      <w:proofErr w:type="spellEnd"/>
      <w:r w:rsidR="002167E2" w:rsidRPr="00AB3172">
        <w:t xml:space="preserve"> </w:t>
      </w:r>
      <w:proofErr w:type="spellStart"/>
      <w:r w:rsidR="002167E2" w:rsidRPr="00AB3172">
        <w:t>Pages</w:t>
      </w:r>
      <w:proofErr w:type="spellEnd"/>
      <w:r w:rsidR="002167E2" w:rsidRPr="00AB3172">
        <w:t>, которая позволила использовать вставки C# кода на страницах.</w:t>
      </w:r>
    </w:p>
    <w:p w14:paraId="46A09A23" w14:textId="62DE5A00" w:rsidR="006E4F2B" w:rsidRPr="00EB7269" w:rsidRDefault="006E4F2B" w:rsidP="002167E2">
      <w:pPr>
        <w:pStyle w:val="a3"/>
      </w:pPr>
      <w:r w:rsidRPr="00AB3172">
        <w:t xml:space="preserve">Для отображения списка слов на странице с профилем пользователя разработан компонент, </w:t>
      </w:r>
      <w:r w:rsidR="00624757">
        <w:t xml:space="preserve">код </w:t>
      </w:r>
      <w:r w:rsidR="00C67004">
        <w:t>верстки</w:t>
      </w:r>
      <w:r w:rsidR="00624757">
        <w:t xml:space="preserve"> которого представлен</w:t>
      </w:r>
      <w:r w:rsidRPr="00AB3172">
        <w:t xml:space="preserve"> листингом 2.</w:t>
      </w:r>
      <w:r w:rsidR="00EB7269">
        <w:t xml:space="preserve"> Этот компонент использует </w:t>
      </w:r>
      <w:r w:rsidR="00C67004">
        <w:t>стиль, который описан</w:t>
      </w:r>
      <w:r w:rsidR="00EB7269">
        <w:t xml:space="preserve"> в </w:t>
      </w:r>
      <w:r w:rsidR="00EB7269">
        <w:rPr>
          <w:lang w:val="en-US"/>
        </w:rPr>
        <w:t>site</w:t>
      </w:r>
      <w:r w:rsidR="00EB7269" w:rsidRPr="00EB7269">
        <w:t>.</w:t>
      </w:r>
      <w:proofErr w:type="spellStart"/>
      <w:r w:rsidR="00EB7269">
        <w:rPr>
          <w:lang w:val="en-US"/>
        </w:rPr>
        <w:t>css</w:t>
      </w:r>
      <w:proofErr w:type="spellEnd"/>
      <w:r w:rsidR="00C67004">
        <w:t xml:space="preserve"> и </w:t>
      </w:r>
      <w:r w:rsidR="00EB7269">
        <w:t>представлен листингом 3.</w:t>
      </w:r>
    </w:p>
    <w:p w14:paraId="6A44BF6D" w14:textId="60B55F24" w:rsidR="006B30CE" w:rsidRPr="00AB3172" w:rsidRDefault="006B30CE" w:rsidP="006B30CE">
      <w:pPr>
        <w:pStyle w:val="aff2"/>
      </w:pPr>
      <w:r w:rsidRPr="00AB3172">
        <w:t xml:space="preserve">Листинг 2 – Код </w:t>
      </w:r>
      <w:r w:rsidR="00C67004">
        <w:t xml:space="preserve">верстки </w:t>
      </w:r>
      <w:r w:rsidRPr="00AB3172">
        <w:t>компонента отображения списка слов</w:t>
      </w:r>
    </w:p>
    <w:p w14:paraId="6E6BE295" w14:textId="3FD608D1" w:rsidR="006B2761" w:rsidRDefault="006B2761" w:rsidP="006E4F2B">
      <w:pPr>
        <w:pStyle w:val="aff0"/>
      </w:pPr>
      <w:r w:rsidRPr="006B2761">
        <w:t xml:space="preserve">@* Определение контейнера списка слов </w:t>
      </w:r>
      <w:r>
        <w:t xml:space="preserve">и его </w:t>
      </w:r>
      <w:proofErr w:type="spellStart"/>
      <w:r>
        <w:t>артибутов</w:t>
      </w:r>
      <w:proofErr w:type="spellEnd"/>
      <w:r>
        <w:t xml:space="preserve"> </w:t>
      </w:r>
      <w:r w:rsidRPr="006B2761">
        <w:t>*@</w:t>
      </w:r>
    </w:p>
    <w:p w14:paraId="1CD08F9D" w14:textId="215FAC90" w:rsidR="00EE295B" w:rsidRDefault="006E4F2B" w:rsidP="006E4F2B">
      <w:pPr>
        <w:pStyle w:val="aff0"/>
      </w:pPr>
      <w:r w:rsidRPr="006B2761">
        <w:t>&lt;</w:t>
      </w:r>
      <w:r w:rsidRPr="00AB3172">
        <w:rPr>
          <w:lang w:val="en-US"/>
        </w:rPr>
        <w:t>div</w:t>
      </w:r>
      <w:r w:rsidRPr="006B2761">
        <w:t xml:space="preserve"> </w:t>
      </w:r>
      <w:r w:rsidRPr="00AB3172">
        <w:rPr>
          <w:lang w:val="en-US"/>
        </w:rPr>
        <w:t>class</w:t>
      </w:r>
      <w:r w:rsidRPr="006B2761">
        <w:t>="</w:t>
      </w:r>
      <w:r w:rsidRPr="00AB3172">
        <w:rPr>
          <w:lang w:val="en-US"/>
        </w:rPr>
        <w:t>profile</w:t>
      </w:r>
      <w:r w:rsidRPr="006B2761">
        <w:t>-</w:t>
      </w:r>
      <w:r w:rsidRPr="00AB3172">
        <w:rPr>
          <w:lang w:val="en-US"/>
        </w:rPr>
        <w:t>words</w:t>
      </w:r>
      <w:r w:rsidRPr="006B2761">
        <w:t>-</w:t>
      </w:r>
      <w:r w:rsidRPr="00AB3172">
        <w:rPr>
          <w:lang w:val="en-US"/>
        </w:rPr>
        <w:t>list</w:t>
      </w:r>
      <w:proofErr w:type="gramStart"/>
      <w:r w:rsidRPr="006B2761">
        <w:t>@(</w:t>
      </w:r>
      <w:r w:rsidRPr="00AB3172">
        <w:rPr>
          <w:lang w:val="en-US"/>
        </w:rPr>
        <w:t>Model</w:t>
      </w:r>
      <w:r w:rsidRPr="006B2761">
        <w:t>.</w:t>
      </w:r>
      <w:proofErr w:type="spellStart"/>
      <w:r w:rsidRPr="00AB3172">
        <w:rPr>
          <w:lang w:val="en-US"/>
        </w:rPr>
        <w:t>HasWords</w:t>
      </w:r>
      <w:proofErr w:type="spellEnd"/>
      <w:r w:rsidRPr="006B2761">
        <w:t xml:space="preserve"> ?</w:t>
      </w:r>
      <w:proofErr w:type="gramEnd"/>
      <w:r w:rsidRPr="006B2761">
        <w:t xml:space="preserve"> </w:t>
      </w:r>
    </w:p>
    <w:p w14:paraId="695E6C00" w14:textId="6EF25A0B" w:rsidR="006E4F2B" w:rsidRPr="00AB3172" w:rsidRDefault="00AA47EF" w:rsidP="00AA47EF">
      <w:pPr>
        <w:pStyle w:val="aff0"/>
        <w:rPr>
          <w:lang w:val="en-US"/>
        </w:rPr>
      </w:pPr>
      <w:r>
        <w:t xml:space="preserve">        </w:t>
      </w:r>
      <w:proofErr w:type="spellStart"/>
      <w:proofErr w:type="gramStart"/>
      <w:r w:rsidR="006E4F2B" w:rsidRPr="00AB3172">
        <w:rPr>
          <w:lang w:val="en-US"/>
        </w:rPr>
        <w:t>string.Empty</w:t>
      </w:r>
      <w:proofErr w:type="spellEnd"/>
      <w:proofErr w:type="gramEnd"/>
      <w:r w:rsidR="006E4F2B" w:rsidRPr="00AB3172">
        <w:rPr>
          <w:lang w:val="en-US"/>
        </w:rPr>
        <w:t xml:space="preserve"> : " d-none")"</w:t>
      </w:r>
    </w:p>
    <w:p w14:paraId="66621C48" w14:textId="43097A66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data-profile-words-list</w:t>
      </w:r>
    </w:p>
    <w:p w14:paraId="5CE3DFA7" w14:textId="5DA96BC0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data-selected-date="@</w:t>
      </w:r>
      <w:proofErr w:type="spellStart"/>
      <w:r w:rsidRPr="00AB3172">
        <w:rPr>
          <w:lang w:val="en-US"/>
        </w:rPr>
        <w:t>Model.SelectedDateIso</w:t>
      </w:r>
      <w:proofErr w:type="spellEnd"/>
      <w:r w:rsidRPr="00AB3172">
        <w:rPr>
          <w:lang w:val="en-US"/>
        </w:rPr>
        <w:t>"</w:t>
      </w:r>
    </w:p>
    <w:p w14:paraId="2D080048" w14:textId="479796A4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data-today-date="@</w:t>
      </w:r>
      <w:proofErr w:type="spellStart"/>
      <w:r w:rsidRPr="00AB3172">
        <w:rPr>
          <w:lang w:val="en-US"/>
        </w:rPr>
        <w:t>Model.TodayIso</w:t>
      </w:r>
      <w:proofErr w:type="spellEnd"/>
      <w:r w:rsidRPr="00AB3172">
        <w:rPr>
          <w:lang w:val="en-US"/>
        </w:rPr>
        <w:t>"</w:t>
      </w:r>
    </w:p>
    <w:p w14:paraId="3993F02C" w14:textId="1D7AEF04" w:rsidR="00EE295B" w:rsidRPr="00AA47EF" w:rsidRDefault="006E4F2B" w:rsidP="00EE295B">
      <w:pPr>
        <w:pStyle w:val="aff0"/>
        <w:rPr>
          <w:lang w:val="en-US"/>
        </w:rPr>
      </w:pPr>
      <w:r w:rsidRPr="00AB3172">
        <w:rPr>
          <w:lang w:val="en-US"/>
        </w:rPr>
        <w:t xml:space="preserve">    data-remove-</w:t>
      </w:r>
      <w:proofErr w:type="spellStart"/>
      <w:r w:rsidRPr="00AB3172">
        <w:rPr>
          <w:lang w:val="en-US"/>
        </w:rPr>
        <w:t>url</w:t>
      </w:r>
      <w:proofErr w:type="spellEnd"/>
      <w:r w:rsidRPr="00AB3172">
        <w:rPr>
          <w:lang w:val="en-US"/>
        </w:rPr>
        <w:t>="@</w:t>
      </w:r>
      <w:proofErr w:type="spellStart"/>
      <w:r w:rsidRPr="00AB3172">
        <w:rPr>
          <w:lang w:val="en-US"/>
        </w:rPr>
        <w:t>Url.Action</w:t>
      </w:r>
      <w:proofErr w:type="spellEnd"/>
      <w:r w:rsidRPr="00AB3172">
        <w:rPr>
          <w:lang w:val="en-US"/>
        </w:rPr>
        <w:t>("</w:t>
      </w:r>
      <w:proofErr w:type="spellStart"/>
      <w:r w:rsidRPr="00AB3172">
        <w:rPr>
          <w:lang w:val="en-US"/>
        </w:rPr>
        <w:t>RemoveMemorizedWord</w:t>
      </w:r>
      <w:proofErr w:type="spellEnd"/>
      <w:r w:rsidRPr="00AB3172">
        <w:rPr>
          <w:lang w:val="en-US"/>
        </w:rPr>
        <w:t>",</w:t>
      </w:r>
    </w:p>
    <w:p w14:paraId="26FF923D" w14:textId="1CFF766D" w:rsidR="006E4F2B" w:rsidRPr="00C67004" w:rsidRDefault="006E4F2B" w:rsidP="00EE295B">
      <w:pPr>
        <w:pStyle w:val="aff0"/>
      </w:pPr>
      <w:r w:rsidRPr="00AB3172">
        <w:rPr>
          <w:lang w:val="en-US"/>
        </w:rPr>
        <w:t xml:space="preserve"> </w:t>
      </w:r>
      <w:r w:rsidR="00EE295B" w:rsidRPr="00EE295B">
        <w:rPr>
          <w:lang w:val="en-US"/>
        </w:rPr>
        <w:t xml:space="preserve">       </w:t>
      </w:r>
      <w:r w:rsidRPr="00C67004">
        <w:t>"</w:t>
      </w:r>
      <w:r w:rsidRPr="00AB3172">
        <w:rPr>
          <w:lang w:val="en-US"/>
        </w:rPr>
        <w:t>Account</w:t>
      </w:r>
      <w:r w:rsidRPr="00C67004">
        <w:t>")"&gt;</w:t>
      </w:r>
    </w:p>
    <w:p w14:paraId="0FAAA1E0" w14:textId="77777777" w:rsidR="006B2761" w:rsidRPr="00C67004" w:rsidRDefault="006B2761" w:rsidP="00EE295B">
      <w:pPr>
        <w:pStyle w:val="aff0"/>
      </w:pPr>
    </w:p>
    <w:p w14:paraId="5B9AA50C" w14:textId="037E026E" w:rsidR="006B2761" w:rsidRPr="00C67004" w:rsidRDefault="006B2761" w:rsidP="00EE295B">
      <w:pPr>
        <w:pStyle w:val="aff0"/>
      </w:pPr>
      <w:r w:rsidRPr="00C67004">
        <w:t xml:space="preserve">    @* Отображение списка слов пользователя *@</w:t>
      </w:r>
    </w:p>
    <w:p w14:paraId="3599FDF6" w14:textId="77777777" w:rsidR="006E4F2B" w:rsidRPr="00AB3172" w:rsidRDefault="006E4F2B" w:rsidP="006E4F2B">
      <w:pPr>
        <w:pStyle w:val="aff0"/>
        <w:rPr>
          <w:lang w:val="en-US"/>
        </w:rPr>
      </w:pPr>
      <w:r w:rsidRPr="00C67004">
        <w:lastRenderedPageBreak/>
        <w:t xml:space="preserve">    </w:t>
      </w:r>
      <w:r w:rsidRPr="00AB3172">
        <w:rPr>
          <w:lang w:val="en-US"/>
        </w:rPr>
        <w:t xml:space="preserve">@foreach (var word in </w:t>
      </w:r>
      <w:proofErr w:type="spellStart"/>
      <w:r w:rsidRPr="00AB3172">
        <w:rPr>
          <w:lang w:val="en-US"/>
        </w:rPr>
        <w:t>Model.Words</w:t>
      </w:r>
      <w:proofErr w:type="spellEnd"/>
      <w:r w:rsidRPr="00AB3172">
        <w:rPr>
          <w:lang w:val="en-US"/>
        </w:rPr>
        <w:t>)</w:t>
      </w:r>
    </w:p>
    <w:p w14:paraId="6FB08B00" w14:textId="77777777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{</w:t>
      </w:r>
    </w:p>
    <w:p w14:paraId="62D16786" w14:textId="444799E3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&lt;div class="profile-word-row"</w:t>
      </w:r>
    </w:p>
    <w:p w14:paraId="167D6882" w14:textId="2ACCF2B1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</w:t>
      </w:r>
      <w:r w:rsidR="00AA47EF" w:rsidRPr="00AA47EF">
        <w:rPr>
          <w:lang w:val="en-US"/>
        </w:rPr>
        <w:t xml:space="preserve">     </w:t>
      </w:r>
      <w:r w:rsidRPr="00AB3172">
        <w:rPr>
          <w:lang w:val="en-US"/>
        </w:rPr>
        <w:t>data-profile-word</w:t>
      </w:r>
    </w:p>
    <w:p w14:paraId="641EFB1F" w14:textId="4A9F5800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data-word-id="@</w:t>
      </w:r>
      <w:proofErr w:type="spellStart"/>
      <w:proofErr w:type="gramStart"/>
      <w:r w:rsidRPr="00AB3172">
        <w:rPr>
          <w:lang w:val="en-US"/>
        </w:rPr>
        <w:t>word.WordId</w:t>
      </w:r>
      <w:proofErr w:type="spellEnd"/>
      <w:proofErr w:type="gramEnd"/>
      <w:r w:rsidRPr="00AB3172">
        <w:rPr>
          <w:lang w:val="en-US"/>
        </w:rPr>
        <w:t>"</w:t>
      </w:r>
    </w:p>
    <w:p w14:paraId="1394C16F" w14:textId="492E10D1" w:rsidR="006E4F2B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data-concept-id="@</w:t>
      </w:r>
      <w:proofErr w:type="spellStart"/>
      <w:proofErr w:type="gramStart"/>
      <w:r w:rsidRPr="00AB3172">
        <w:rPr>
          <w:lang w:val="en-US"/>
        </w:rPr>
        <w:t>word.ConceptId</w:t>
      </w:r>
      <w:proofErr w:type="spellEnd"/>
      <w:proofErr w:type="gramEnd"/>
      <w:r w:rsidRPr="00AB3172">
        <w:rPr>
          <w:lang w:val="en-US"/>
        </w:rPr>
        <w:t>"&gt;</w:t>
      </w:r>
    </w:p>
    <w:p w14:paraId="40C3B905" w14:textId="77777777" w:rsidR="006B2761" w:rsidRDefault="006B2761" w:rsidP="006E4F2B">
      <w:pPr>
        <w:pStyle w:val="aff0"/>
        <w:rPr>
          <w:lang w:val="en-US"/>
        </w:rPr>
      </w:pPr>
    </w:p>
    <w:p w14:paraId="5258E85C" w14:textId="04360C7C" w:rsidR="006B2761" w:rsidRPr="00C67004" w:rsidRDefault="006B2761" w:rsidP="006E4F2B">
      <w:pPr>
        <w:pStyle w:val="aff0"/>
      </w:pPr>
      <w:r>
        <w:rPr>
          <w:lang w:val="en-US"/>
        </w:rPr>
        <w:t xml:space="preserve">            </w:t>
      </w:r>
      <w:r w:rsidRPr="00C67004">
        <w:t>@* Вывод начальной формы слова *@</w:t>
      </w:r>
    </w:p>
    <w:p w14:paraId="4CCD8BC0" w14:textId="65BA85BA" w:rsidR="006E4F2B" w:rsidRPr="009B4C8C" w:rsidRDefault="006E4F2B" w:rsidP="006E4F2B">
      <w:pPr>
        <w:pStyle w:val="aff0"/>
        <w:rPr>
          <w:lang w:val="en-US"/>
        </w:rPr>
      </w:pPr>
      <w:r w:rsidRPr="00C67004">
        <w:t xml:space="preserve">        </w:t>
      </w:r>
      <w:r w:rsidR="00AA47EF" w:rsidRPr="00C67004">
        <w:t xml:space="preserve">    </w:t>
      </w:r>
      <w:r w:rsidRPr="009B4C8C">
        <w:rPr>
          <w:lang w:val="en-US"/>
        </w:rPr>
        <w:t>&lt;</w:t>
      </w:r>
      <w:r w:rsidRPr="00AB3172">
        <w:rPr>
          <w:lang w:val="en-US"/>
        </w:rPr>
        <w:t>span</w:t>
      </w:r>
      <w:r w:rsidRPr="009B4C8C">
        <w:rPr>
          <w:lang w:val="en-US"/>
        </w:rPr>
        <w:t xml:space="preserve"> </w:t>
      </w:r>
      <w:r w:rsidRPr="00AB3172">
        <w:rPr>
          <w:lang w:val="en-US"/>
        </w:rPr>
        <w:t>class</w:t>
      </w:r>
      <w:r w:rsidRPr="009B4C8C">
        <w:rPr>
          <w:lang w:val="en-US"/>
        </w:rPr>
        <w:t>="</w:t>
      </w:r>
      <w:r w:rsidRPr="00AB3172">
        <w:rPr>
          <w:lang w:val="en-US"/>
        </w:rPr>
        <w:t>profile</w:t>
      </w:r>
      <w:r w:rsidRPr="009B4C8C">
        <w:rPr>
          <w:lang w:val="en-US"/>
        </w:rPr>
        <w:t>-</w:t>
      </w:r>
      <w:r w:rsidRPr="00AB3172">
        <w:rPr>
          <w:lang w:val="en-US"/>
        </w:rPr>
        <w:t>word</w:t>
      </w:r>
      <w:r w:rsidRPr="009B4C8C">
        <w:rPr>
          <w:lang w:val="en-US"/>
        </w:rPr>
        <w:t>-</w:t>
      </w:r>
      <w:r w:rsidRPr="00AB3172">
        <w:rPr>
          <w:lang w:val="en-US"/>
        </w:rPr>
        <w:t>lemma</w:t>
      </w:r>
      <w:r w:rsidRPr="009B4C8C">
        <w:rPr>
          <w:lang w:val="en-US"/>
        </w:rPr>
        <w:t>"&gt;@</w:t>
      </w:r>
      <w:proofErr w:type="gramStart"/>
      <w:r w:rsidRPr="00AB3172">
        <w:rPr>
          <w:lang w:val="en-US"/>
        </w:rPr>
        <w:t>word</w:t>
      </w:r>
      <w:r w:rsidRPr="009B4C8C">
        <w:rPr>
          <w:lang w:val="en-US"/>
        </w:rPr>
        <w:t>.</w:t>
      </w:r>
      <w:r w:rsidRPr="00AB3172">
        <w:rPr>
          <w:lang w:val="en-US"/>
        </w:rPr>
        <w:t>Lemma</w:t>
      </w:r>
      <w:proofErr w:type="gramEnd"/>
      <w:r w:rsidRPr="009B4C8C">
        <w:rPr>
          <w:lang w:val="en-US"/>
        </w:rPr>
        <w:t>&lt;/</w:t>
      </w:r>
      <w:r w:rsidRPr="00AB3172">
        <w:rPr>
          <w:lang w:val="en-US"/>
        </w:rPr>
        <w:t>span</w:t>
      </w:r>
      <w:r w:rsidRPr="009B4C8C">
        <w:rPr>
          <w:lang w:val="en-US"/>
        </w:rPr>
        <w:t>&gt;</w:t>
      </w:r>
    </w:p>
    <w:p w14:paraId="448A8E11" w14:textId="77777777" w:rsidR="006B2761" w:rsidRPr="009B4C8C" w:rsidRDefault="006B2761" w:rsidP="006E4F2B">
      <w:pPr>
        <w:pStyle w:val="aff0"/>
        <w:rPr>
          <w:lang w:val="en-US"/>
        </w:rPr>
      </w:pPr>
    </w:p>
    <w:p w14:paraId="4529E57B" w14:textId="291FC69D" w:rsidR="006B2761" w:rsidRPr="00AB3172" w:rsidRDefault="006B2761" w:rsidP="006E4F2B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r w:rsidRPr="006B2761">
        <w:rPr>
          <w:lang w:val="en-US"/>
        </w:rPr>
        <w:t xml:space="preserve">@* </w:t>
      </w:r>
      <w:proofErr w:type="spellStart"/>
      <w:r w:rsidRPr="006B2761">
        <w:rPr>
          <w:lang w:val="en-US"/>
        </w:rPr>
        <w:t>Вывод</w:t>
      </w:r>
      <w:proofErr w:type="spellEnd"/>
      <w:r w:rsidRPr="006B2761">
        <w:rPr>
          <w:lang w:val="en-US"/>
        </w:rPr>
        <w:t xml:space="preserve"> </w:t>
      </w:r>
      <w:proofErr w:type="spellStart"/>
      <w:r w:rsidRPr="006B2761">
        <w:rPr>
          <w:lang w:val="en-US"/>
        </w:rPr>
        <w:t>транскрипции</w:t>
      </w:r>
      <w:proofErr w:type="spellEnd"/>
      <w:r w:rsidRPr="006B2761">
        <w:rPr>
          <w:lang w:val="en-US"/>
        </w:rPr>
        <w:t xml:space="preserve"> </w:t>
      </w:r>
      <w:proofErr w:type="spellStart"/>
      <w:r w:rsidRPr="006B2761">
        <w:rPr>
          <w:lang w:val="en-US"/>
        </w:rPr>
        <w:t>или</w:t>
      </w:r>
      <w:proofErr w:type="spellEnd"/>
      <w:r w:rsidRPr="006B2761">
        <w:rPr>
          <w:lang w:val="en-US"/>
        </w:rPr>
        <w:t xml:space="preserve"> placeholder *@</w:t>
      </w:r>
    </w:p>
    <w:p w14:paraId="04772915" w14:textId="1D982E03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&lt;span class="profile-word-transcription"&gt;</w:t>
      </w:r>
    </w:p>
    <w:p w14:paraId="66F08D38" w14:textId="77777777" w:rsidR="00AA47EF" w:rsidRPr="00C67004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@(</w:t>
      </w:r>
      <w:proofErr w:type="gramStart"/>
      <w:r w:rsidRPr="00AB3172">
        <w:rPr>
          <w:lang w:val="en-US"/>
        </w:rPr>
        <w:t>string.IsNullOrWhiteSpace</w:t>
      </w:r>
      <w:proofErr w:type="gramEnd"/>
      <w:r w:rsidRPr="00AB3172">
        <w:rPr>
          <w:lang w:val="en-US"/>
        </w:rPr>
        <w:t>(</w:t>
      </w:r>
      <w:proofErr w:type="gramStart"/>
      <w:r w:rsidRPr="00AB3172">
        <w:rPr>
          <w:lang w:val="en-US"/>
        </w:rPr>
        <w:t>word.Transcription</w:t>
      </w:r>
      <w:proofErr w:type="gramEnd"/>
      <w:r w:rsidR="00EE295B" w:rsidRPr="00AA47EF">
        <w:rPr>
          <w:lang w:val="en-US"/>
        </w:rPr>
        <w:t>)</w:t>
      </w:r>
      <w:r w:rsidR="00AA47EF" w:rsidRPr="00AA47EF">
        <w:rPr>
          <w:lang w:val="en-US"/>
        </w:rPr>
        <w:t xml:space="preserve"> </w:t>
      </w:r>
    </w:p>
    <w:p w14:paraId="6A6FC66B" w14:textId="7A9B44D6" w:rsidR="006E4F2B" w:rsidRPr="00AA47EF" w:rsidRDefault="00AA47EF" w:rsidP="006E4F2B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</w:t>
      </w:r>
      <w:r w:rsidR="006E4F2B" w:rsidRPr="00AB3172">
        <w:rPr>
          <w:lang w:val="en-US"/>
        </w:rPr>
        <w:t>? "—</w:t>
      </w:r>
      <w:proofErr w:type="gramStart"/>
      <w:r w:rsidR="006E4F2B" w:rsidRPr="00AB3172">
        <w:rPr>
          <w:lang w:val="en-US"/>
        </w:rPr>
        <w:t>" :</w:t>
      </w:r>
      <w:proofErr w:type="gramEnd"/>
      <w:r w:rsidR="006E4F2B" w:rsidRPr="00AB3172">
        <w:rPr>
          <w:lang w:val="en-US"/>
        </w:rPr>
        <w:t xml:space="preserve"> $"[{</w:t>
      </w:r>
      <w:proofErr w:type="spellStart"/>
      <w:proofErr w:type="gramStart"/>
      <w:r w:rsidR="006E4F2B" w:rsidRPr="00AB3172">
        <w:rPr>
          <w:lang w:val="en-US"/>
        </w:rPr>
        <w:t>word.Transcription</w:t>
      </w:r>
      <w:proofErr w:type="spellEnd"/>
      <w:proofErr w:type="gramEnd"/>
      <w:r w:rsidR="006E4F2B" w:rsidRPr="00AB3172">
        <w:rPr>
          <w:lang w:val="en-US"/>
        </w:rPr>
        <w:t>}]")</w:t>
      </w:r>
    </w:p>
    <w:p w14:paraId="5D1BF520" w14:textId="325F05D9" w:rsidR="006E4F2B" w:rsidRPr="00C67004" w:rsidRDefault="006E4F2B" w:rsidP="006E4F2B">
      <w:pPr>
        <w:pStyle w:val="aff0"/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C67004">
        <w:t>&lt;/</w:t>
      </w:r>
      <w:r w:rsidRPr="00AB3172">
        <w:rPr>
          <w:lang w:val="en-US"/>
        </w:rPr>
        <w:t>span</w:t>
      </w:r>
      <w:r w:rsidRPr="00C67004">
        <w:t>&gt;</w:t>
      </w:r>
    </w:p>
    <w:p w14:paraId="568C3BA2" w14:textId="77777777" w:rsidR="006B2761" w:rsidRPr="00C67004" w:rsidRDefault="006B2761" w:rsidP="006E4F2B">
      <w:pPr>
        <w:pStyle w:val="aff0"/>
      </w:pPr>
    </w:p>
    <w:p w14:paraId="7BD681EB" w14:textId="5615E785" w:rsidR="006B2761" w:rsidRPr="006B2761" w:rsidRDefault="006B2761" w:rsidP="006E4F2B">
      <w:pPr>
        <w:pStyle w:val="aff0"/>
      </w:pPr>
      <w:r w:rsidRPr="00C67004">
        <w:t xml:space="preserve">            @* Вывод перевода или </w:t>
      </w:r>
      <w:r w:rsidRPr="006B2761">
        <w:rPr>
          <w:lang w:val="en-US"/>
        </w:rPr>
        <w:t>placeholder</w:t>
      </w:r>
      <w:r w:rsidRPr="00C67004">
        <w:t xml:space="preserve"> *@</w:t>
      </w:r>
    </w:p>
    <w:p w14:paraId="1497A8F1" w14:textId="6A008E46" w:rsidR="006E4F2B" w:rsidRPr="00AB3172" w:rsidRDefault="006E4F2B" w:rsidP="006E4F2B">
      <w:pPr>
        <w:pStyle w:val="aff0"/>
        <w:rPr>
          <w:lang w:val="en-US"/>
        </w:rPr>
      </w:pPr>
      <w:r w:rsidRPr="00C67004">
        <w:t xml:space="preserve">        </w:t>
      </w:r>
      <w:r w:rsidR="00AA47EF" w:rsidRPr="00C67004">
        <w:t xml:space="preserve">    </w:t>
      </w:r>
      <w:r w:rsidRPr="00AB3172">
        <w:rPr>
          <w:lang w:val="en-US"/>
        </w:rPr>
        <w:t>&lt;span class="profile-word-translation"&gt;</w:t>
      </w:r>
    </w:p>
    <w:p w14:paraId="0CD6EDC0" w14:textId="77777777" w:rsidR="00AA47EF" w:rsidRPr="00C67004" w:rsidRDefault="006E4F2B" w:rsidP="00AA47EF">
      <w:pPr>
        <w:pStyle w:val="aff0"/>
        <w:rPr>
          <w:lang w:val="en-US"/>
        </w:rPr>
      </w:pPr>
      <w:r w:rsidRPr="00AB3172">
        <w:rPr>
          <w:lang w:val="en-US"/>
        </w:rPr>
        <w:t xml:space="preserve">    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@(</w:t>
      </w:r>
      <w:proofErr w:type="gramStart"/>
      <w:r w:rsidRPr="00AB3172">
        <w:rPr>
          <w:lang w:val="en-US"/>
        </w:rPr>
        <w:t>string.IsNullOrWhiteSpace</w:t>
      </w:r>
      <w:proofErr w:type="gramEnd"/>
      <w:r w:rsidRPr="00AB3172">
        <w:rPr>
          <w:lang w:val="en-US"/>
        </w:rPr>
        <w:t>(</w:t>
      </w:r>
      <w:proofErr w:type="gramStart"/>
      <w:r w:rsidRPr="00AB3172">
        <w:rPr>
          <w:lang w:val="en-US"/>
        </w:rPr>
        <w:t>word.Translation) ?</w:t>
      </w:r>
      <w:proofErr w:type="gramEnd"/>
      <w:r w:rsidR="00AA47EF" w:rsidRPr="00AA47EF">
        <w:rPr>
          <w:lang w:val="en-US"/>
        </w:rPr>
        <w:t xml:space="preserve"> </w:t>
      </w:r>
    </w:p>
    <w:p w14:paraId="1938D0A3" w14:textId="2BE4BF38" w:rsidR="006E4F2B" w:rsidRPr="00AA47EF" w:rsidRDefault="00AA47EF" w:rsidP="00AA47EF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</w:t>
      </w:r>
      <w:r w:rsidR="006E4F2B" w:rsidRPr="00AB3172">
        <w:rPr>
          <w:lang w:val="en-US"/>
        </w:rPr>
        <w:t>"—</w:t>
      </w:r>
      <w:proofErr w:type="gramStart"/>
      <w:r w:rsidR="006E4F2B" w:rsidRPr="00AB3172">
        <w:rPr>
          <w:lang w:val="en-US"/>
        </w:rPr>
        <w:t>" :</w:t>
      </w:r>
      <w:proofErr w:type="gramEnd"/>
      <w:r w:rsidR="006E4F2B" w:rsidRPr="00AB3172">
        <w:rPr>
          <w:lang w:val="en-US"/>
        </w:rPr>
        <w:t xml:space="preserve"> </w:t>
      </w:r>
      <w:proofErr w:type="spellStart"/>
      <w:proofErr w:type="gramStart"/>
      <w:r w:rsidR="006E4F2B" w:rsidRPr="00AB3172">
        <w:rPr>
          <w:lang w:val="en-US"/>
        </w:rPr>
        <w:t>word.Translation</w:t>
      </w:r>
      <w:proofErr w:type="spellEnd"/>
      <w:proofErr w:type="gramEnd"/>
      <w:r w:rsidR="006E4F2B" w:rsidRPr="00AB3172">
        <w:rPr>
          <w:lang w:val="en-US"/>
        </w:rPr>
        <w:t>)</w:t>
      </w:r>
    </w:p>
    <w:p w14:paraId="33A8C1B3" w14:textId="0CEEDFB9" w:rsidR="006E4F2B" w:rsidRPr="00AB3172" w:rsidRDefault="006E4F2B" w:rsidP="006E4F2B">
      <w:pPr>
        <w:pStyle w:val="aff0"/>
      </w:pPr>
      <w:r w:rsidRPr="00AB3172">
        <w:rPr>
          <w:lang w:val="en-US"/>
        </w:rPr>
        <w:t xml:space="preserve">        </w:t>
      </w:r>
      <w:r w:rsidR="00AA47EF" w:rsidRPr="00C67004">
        <w:rPr>
          <w:lang w:val="en-US"/>
        </w:rPr>
        <w:t xml:space="preserve">    </w:t>
      </w:r>
      <w:r w:rsidRPr="00AB3172">
        <w:t>&lt;/</w:t>
      </w:r>
      <w:proofErr w:type="spellStart"/>
      <w:r w:rsidRPr="00AB3172">
        <w:t>span</w:t>
      </w:r>
      <w:proofErr w:type="spellEnd"/>
      <w:r w:rsidRPr="00AB3172">
        <w:t>&gt;</w:t>
      </w:r>
    </w:p>
    <w:p w14:paraId="6C1BCA9D" w14:textId="2A54BB97" w:rsidR="006E4F2B" w:rsidRPr="00AB3172" w:rsidRDefault="006E4F2B" w:rsidP="006E4F2B">
      <w:pPr>
        <w:pStyle w:val="aff0"/>
      </w:pPr>
      <w:r w:rsidRPr="00AB3172">
        <w:t xml:space="preserve">    </w:t>
      </w:r>
      <w:r w:rsidR="00AA47EF">
        <w:t xml:space="preserve">    </w:t>
      </w:r>
      <w:r w:rsidRPr="00AB3172">
        <w:t>&lt;/</w:t>
      </w:r>
      <w:proofErr w:type="spellStart"/>
      <w:r w:rsidRPr="00AB3172">
        <w:t>div</w:t>
      </w:r>
      <w:proofErr w:type="spellEnd"/>
      <w:r w:rsidRPr="00AB3172">
        <w:t>&gt;</w:t>
      </w:r>
    </w:p>
    <w:p w14:paraId="0138DA08" w14:textId="77777777" w:rsidR="006E4F2B" w:rsidRPr="00AB3172" w:rsidRDefault="006E4F2B" w:rsidP="006E4F2B">
      <w:pPr>
        <w:pStyle w:val="aff0"/>
      </w:pPr>
      <w:r w:rsidRPr="00AB3172">
        <w:t xml:space="preserve">    }</w:t>
      </w:r>
    </w:p>
    <w:p w14:paraId="41F4ADCE" w14:textId="74EE37E5" w:rsidR="00EB7269" w:rsidRDefault="006E4F2B" w:rsidP="00EB7269">
      <w:pPr>
        <w:pStyle w:val="aff0"/>
      </w:pPr>
      <w:r w:rsidRPr="00AB3172">
        <w:t>&lt;/</w:t>
      </w:r>
      <w:proofErr w:type="spellStart"/>
      <w:r w:rsidRPr="00AB3172">
        <w:t>div</w:t>
      </w:r>
      <w:proofErr w:type="spellEnd"/>
      <w:r w:rsidRPr="00AB3172">
        <w:t>&gt;</w:t>
      </w:r>
    </w:p>
    <w:p w14:paraId="3583ECA2" w14:textId="7CDDCACD" w:rsidR="00EB7269" w:rsidRDefault="00EB7269" w:rsidP="00EB7269">
      <w:pPr>
        <w:pStyle w:val="aff2"/>
      </w:pPr>
      <w:r>
        <w:t>Листинг 3 – Код стиля для отображения списка слов</w:t>
      </w:r>
    </w:p>
    <w:p w14:paraId="208556B3" w14:textId="77777777" w:rsidR="00856ED6" w:rsidRPr="00856ED6" w:rsidRDefault="00856ED6" w:rsidP="00856ED6">
      <w:pPr>
        <w:pStyle w:val="aff0"/>
        <w:rPr>
          <w:lang w:val="en-US"/>
        </w:rPr>
      </w:pPr>
      <w:proofErr w:type="gramStart"/>
      <w:r w:rsidRPr="00856ED6">
        <w:rPr>
          <w:lang w:val="en-US"/>
        </w:rPr>
        <w:t>.profile</w:t>
      </w:r>
      <w:proofErr w:type="gramEnd"/>
      <w:r w:rsidRPr="00856ED6">
        <w:rPr>
          <w:lang w:val="en-US"/>
        </w:rPr>
        <w:t>-words-list {</w:t>
      </w:r>
    </w:p>
    <w:p w14:paraId="365BDDC1" w14:textId="77777777" w:rsidR="00856ED6" w:rsidRPr="00856ED6" w:rsidRDefault="00856ED6" w:rsidP="00856ED6">
      <w:pPr>
        <w:pStyle w:val="aff0"/>
        <w:rPr>
          <w:lang w:val="en-US"/>
        </w:rPr>
      </w:pPr>
      <w:r w:rsidRPr="00856ED6">
        <w:rPr>
          <w:lang w:val="en-US"/>
        </w:rPr>
        <w:t xml:space="preserve">  /* </w:t>
      </w:r>
      <w:r>
        <w:t>Настройка</w:t>
      </w:r>
      <w:r w:rsidRPr="00856ED6">
        <w:rPr>
          <w:lang w:val="en-US"/>
        </w:rPr>
        <w:t xml:space="preserve"> </w:t>
      </w:r>
      <w:r>
        <w:t>контейнера</w:t>
      </w:r>
      <w:r w:rsidRPr="00856ED6">
        <w:rPr>
          <w:lang w:val="en-US"/>
        </w:rPr>
        <w:t xml:space="preserve"> */</w:t>
      </w:r>
    </w:p>
    <w:p w14:paraId="7D570EF3" w14:textId="77777777" w:rsidR="00856ED6" w:rsidRPr="00856ED6" w:rsidRDefault="00856ED6" w:rsidP="00856ED6">
      <w:pPr>
        <w:pStyle w:val="aff0"/>
        <w:rPr>
          <w:lang w:val="en-US"/>
        </w:rPr>
      </w:pPr>
      <w:r w:rsidRPr="00856ED6">
        <w:rPr>
          <w:lang w:val="en-US"/>
        </w:rPr>
        <w:t xml:space="preserve">  display: flex;</w:t>
      </w:r>
    </w:p>
    <w:p w14:paraId="0FE57851" w14:textId="09595C64" w:rsidR="00856ED6" w:rsidRDefault="00856ED6" w:rsidP="00856ED6">
      <w:pPr>
        <w:pStyle w:val="aff0"/>
      </w:pPr>
      <w:r w:rsidRPr="00C67004">
        <w:rPr>
          <w:lang w:val="en-US"/>
        </w:rPr>
        <w:t xml:space="preserve">  </w:t>
      </w:r>
      <w:r w:rsidRPr="00856ED6">
        <w:t>/* Настройка направления размещения */</w:t>
      </w:r>
    </w:p>
    <w:p w14:paraId="71456E99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flex-direction</w:t>
      </w:r>
      <w:proofErr w:type="spellEnd"/>
      <w:r>
        <w:t xml:space="preserve">: </w:t>
      </w:r>
      <w:proofErr w:type="spellStart"/>
      <w:r>
        <w:t>column</w:t>
      </w:r>
      <w:proofErr w:type="spellEnd"/>
      <w:r>
        <w:t>;</w:t>
      </w:r>
    </w:p>
    <w:p w14:paraId="0FB0E61C" w14:textId="015AB173" w:rsidR="00856ED6" w:rsidRPr="00856ED6" w:rsidRDefault="00856ED6" w:rsidP="00856ED6">
      <w:pPr>
        <w:pStyle w:val="aff0"/>
      </w:pPr>
      <w:r>
        <w:t xml:space="preserve">  </w:t>
      </w:r>
      <w:r w:rsidRPr="00856ED6">
        <w:t>/* Настройка внешнего оформления */</w:t>
      </w:r>
    </w:p>
    <w:p w14:paraId="107883D6" w14:textId="77777777" w:rsidR="00856ED6" w:rsidRPr="001D07EE" w:rsidRDefault="00856ED6" w:rsidP="00856ED6">
      <w:pPr>
        <w:pStyle w:val="aff0"/>
        <w:rPr>
          <w:lang w:val="en-US"/>
        </w:rPr>
      </w:pPr>
      <w:r w:rsidRPr="00856ED6">
        <w:t xml:space="preserve">  </w:t>
      </w:r>
      <w:r w:rsidRPr="00856ED6">
        <w:rPr>
          <w:lang w:val="en-US"/>
        </w:rPr>
        <w:t>border</w:t>
      </w:r>
      <w:r w:rsidRPr="001D07EE">
        <w:rPr>
          <w:lang w:val="en-US"/>
        </w:rPr>
        <w:t>: 1</w:t>
      </w:r>
      <w:r w:rsidRPr="00856ED6">
        <w:rPr>
          <w:lang w:val="en-US"/>
        </w:rPr>
        <w:t>px</w:t>
      </w:r>
      <w:r w:rsidRPr="001D07EE">
        <w:rPr>
          <w:lang w:val="en-US"/>
        </w:rPr>
        <w:t xml:space="preserve"> </w:t>
      </w:r>
      <w:r w:rsidRPr="00856ED6">
        <w:rPr>
          <w:lang w:val="en-US"/>
        </w:rPr>
        <w:t>solid</w:t>
      </w:r>
      <w:r w:rsidRPr="001D07EE">
        <w:rPr>
          <w:lang w:val="en-US"/>
        </w:rPr>
        <w:t xml:space="preserve"> </w:t>
      </w:r>
      <w:proofErr w:type="gramStart"/>
      <w:r w:rsidRPr="00856ED6">
        <w:rPr>
          <w:lang w:val="en-US"/>
        </w:rPr>
        <w:t>var</w:t>
      </w:r>
      <w:r w:rsidRPr="001D07EE">
        <w:rPr>
          <w:lang w:val="en-US"/>
        </w:rPr>
        <w:t>(</w:t>
      </w:r>
      <w:proofErr w:type="gramEnd"/>
      <w:r w:rsidRPr="001D07EE">
        <w:rPr>
          <w:lang w:val="en-US"/>
        </w:rPr>
        <w:t>--</w:t>
      </w:r>
      <w:r w:rsidRPr="00856ED6">
        <w:rPr>
          <w:lang w:val="en-US"/>
        </w:rPr>
        <w:t>card</w:t>
      </w:r>
      <w:r w:rsidRPr="001D07EE">
        <w:rPr>
          <w:lang w:val="en-US"/>
        </w:rPr>
        <w:t>-</w:t>
      </w:r>
      <w:r w:rsidRPr="00856ED6">
        <w:rPr>
          <w:lang w:val="en-US"/>
        </w:rPr>
        <w:t>border</w:t>
      </w:r>
      <w:r w:rsidRPr="001D07EE">
        <w:rPr>
          <w:lang w:val="en-US"/>
        </w:rPr>
        <w:t>);</w:t>
      </w:r>
    </w:p>
    <w:p w14:paraId="7A665D0A" w14:textId="76F212D9" w:rsidR="00856ED6" w:rsidRPr="00C67004" w:rsidRDefault="00856ED6" w:rsidP="00856ED6">
      <w:pPr>
        <w:pStyle w:val="aff0"/>
      </w:pPr>
      <w:r w:rsidRPr="001D07EE">
        <w:rPr>
          <w:lang w:val="en-US"/>
        </w:rPr>
        <w:t xml:space="preserve">  </w:t>
      </w:r>
      <w:r w:rsidRPr="00C67004">
        <w:t xml:space="preserve">/* </w:t>
      </w:r>
      <w:r>
        <w:t>Установка степени скругление</w:t>
      </w:r>
      <w:r w:rsidRPr="00C67004">
        <w:t xml:space="preserve"> </w:t>
      </w:r>
      <w:r>
        <w:t>углов</w:t>
      </w:r>
      <w:r w:rsidRPr="00C67004">
        <w:t xml:space="preserve"> */</w:t>
      </w:r>
    </w:p>
    <w:p w14:paraId="440C4098" w14:textId="77777777" w:rsidR="00856ED6" w:rsidRPr="00C67004" w:rsidRDefault="00856ED6" w:rsidP="00856ED6">
      <w:pPr>
        <w:pStyle w:val="aff0"/>
      </w:pPr>
      <w:r w:rsidRPr="00C67004">
        <w:t xml:space="preserve">  </w:t>
      </w:r>
      <w:r w:rsidRPr="00856ED6">
        <w:rPr>
          <w:lang w:val="en-US"/>
        </w:rPr>
        <w:t>border</w:t>
      </w:r>
      <w:r w:rsidRPr="00C67004">
        <w:t>-</w:t>
      </w:r>
      <w:r w:rsidRPr="00856ED6">
        <w:rPr>
          <w:lang w:val="en-US"/>
        </w:rPr>
        <w:t>radius</w:t>
      </w:r>
      <w:r w:rsidRPr="00C67004">
        <w:t>: 1.15</w:t>
      </w:r>
      <w:r w:rsidRPr="00856ED6">
        <w:rPr>
          <w:lang w:val="en-US"/>
        </w:rPr>
        <w:t>rem</w:t>
      </w:r>
      <w:r w:rsidRPr="00C67004">
        <w:t>;</w:t>
      </w:r>
    </w:p>
    <w:p w14:paraId="2516D9B7" w14:textId="79712147" w:rsidR="00856ED6" w:rsidRDefault="00856ED6" w:rsidP="00856ED6">
      <w:pPr>
        <w:pStyle w:val="aff0"/>
      </w:pPr>
      <w:r w:rsidRPr="00C67004">
        <w:t xml:space="preserve">  </w:t>
      </w:r>
      <w:r>
        <w:t>/* Установка значения вертикальной прокрутки */</w:t>
      </w:r>
    </w:p>
    <w:p w14:paraId="78AB1ACB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overflow</w:t>
      </w:r>
      <w:proofErr w:type="spellEnd"/>
      <w:r>
        <w:t xml:space="preserve">-y: </w:t>
      </w:r>
      <w:proofErr w:type="spellStart"/>
      <w:r>
        <w:t>auto</w:t>
      </w:r>
      <w:proofErr w:type="spellEnd"/>
      <w:r>
        <w:t>;</w:t>
      </w:r>
    </w:p>
    <w:p w14:paraId="572FCB5D" w14:textId="77777777" w:rsidR="00856ED6" w:rsidRDefault="00856ED6" w:rsidP="00856ED6">
      <w:pPr>
        <w:pStyle w:val="aff0"/>
      </w:pPr>
      <w:r>
        <w:t xml:space="preserve">  /* Скрытие горизонтальной прокрутки */</w:t>
      </w:r>
    </w:p>
    <w:p w14:paraId="5F99A518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>;</w:t>
      </w:r>
    </w:p>
    <w:p w14:paraId="245F82A8" w14:textId="77777777" w:rsidR="00856ED6" w:rsidRDefault="00856ED6" w:rsidP="00856ED6">
      <w:pPr>
        <w:pStyle w:val="aff0"/>
      </w:pPr>
      <w:r>
        <w:t xml:space="preserve">  /* Настройка поведения в родительском блоке */</w:t>
      </w:r>
    </w:p>
    <w:p w14:paraId="7F2420F3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flex</w:t>
      </w:r>
      <w:proofErr w:type="spellEnd"/>
      <w:r>
        <w:t xml:space="preserve">: 1 1 </w:t>
      </w:r>
      <w:proofErr w:type="spellStart"/>
      <w:r>
        <w:t>auto</w:t>
      </w:r>
      <w:proofErr w:type="spellEnd"/>
      <w:r>
        <w:t>;</w:t>
      </w:r>
    </w:p>
    <w:p w14:paraId="2810F3C7" w14:textId="1656BC62" w:rsidR="00856ED6" w:rsidRDefault="00856ED6" w:rsidP="00856ED6">
      <w:pPr>
        <w:pStyle w:val="aff0"/>
      </w:pPr>
      <w:r>
        <w:t xml:space="preserve">  /* Установка минимальной высоты */</w:t>
      </w:r>
    </w:p>
    <w:p w14:paraId="2D64E98B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min-height</w:t>
      </w:r>
      <w:proofErr w:type="spellEnd"/>
      <w:r>
        <w:t>: 0;</w:t>
      </w:r>
    </w:p>
    <w:p w14:paraId="67D03A3D" w14:textId="1393B1E8" w:rsidR="00856ED6" w:rsidRDefault="00856ED6" w:rsidP="00856ED6">
      <w:pPr>
        <w:pStyle w:val="aff0"/>
      </w:pPr>
      <w:r>
        <w:t>}</w:t>
      </w:r>
    </w:p>
    <w:p w14:paraId="241CD8D7" w14:textId="77777777" w:rsidR="004C30FE" w:rsidRPr="00856ED6" w:rsidRDefault="004C30FE" w:rsidP="00856ED6">
      <w:pPr>
        <w:pStyle w:val="aff0"/>
      </w:pPr>
    </w:p>
    <w:p w14:paraId="0E062E76" w14:textId="51318FDD" w:rsidR="00E427F5" w:rsidRPr="00AB3172" w:rsidRDefault="00E427F5" w:rsidP="00E427F5">
      <w:pPr>
        <w:pStyle w:val="2"/>
      </w:pPr>
      <w:bookmarkStart w:id="2" w:name="_Toc214268625"/>
      <w:r w:rsidRPr="00AB3172">
        <w:lastRenderedPageBreak/>
        <w:t>Разграничение прав доступа пользователей</w:t>
      </w:r>
      <w:bookmarkEnd w:id="2"/>
    </w:p>
    <w:p w14:paraId="1AA76589" w14:textId="7A35EC83" w:rsidR="00E427F5" w:rsidRDefault="00897E41" w:rsidP="00897E41">
      <w:pPr>
        <w:pStyle w:val="a3"/>
      </w:pPr>
      <w:r w:rsidRPr="00AA47EF">
        <w:t xml:space="preserve">В веб-приложении реализовано разграничение прав доступа пользователей посредством механизма </w:t>
      </w:r>
      <w:proofErr w:type="spellStart"/>
      <w:r w:rsidRPr="00AA47EF">
        <w:t>cookie</w:t>
      </w:r>
      <w:proofErr w:type="spellEnd"/>
      <w:r w:rsidRPr="00AA47EF">
        <w:t>-аутентификации.</w:t>
      </w:r>
      <w:r w:rsidR="004C30FE">
        <w:t xml:space="preserve"> </w:t>
      </w:r>
      <w:r w:rsidRPr="00AB3172">
        <w:t xml:space="preserve">Код </w:t>
      </w:r>
      <w:r w:rsidR="00EF7DD9" w:rsidRPr="00AB3172">
        <w:t>формирования</w:t>
      </w:r>
      <w:r w:rsidRPr="00AB3172">
        <w:t xml:space="preserve"> </w:t>
      </w:r>
      <w:proofErr w:type="spellStart"/>
      <w:r w:rsidRPr="00AB3172">
        <w:t>cookie</w:t>
      </w:r>
      <w:proofErr w:type="spellEnd"/>
      <w:r w:rsidRPr="00AB3172">
        <w:t xml:space="preserve"> представлен листингом </w:t>
      </w:r>
      <w:r w:rsidR="00994951">
        <w:t>4</w:t>
      </w:r>
      <w:r w:rsidRPr="00AB3172">
        <w:t>.</w:t>
      </w:r>
    </w:p>
    <w:p w14:paraId="0E038C5E" w14:textId="1E9AD5F3" w:rsidR="00AA47EF" w:rsidRPr="00CC5B4D" w:rsidRDefault="00CC5B4D" w:rsidP="00CC5B4D">
      <w:pPr>
        <w:pStyle w:val="a3"/>
      </w:pPr>
      <w:r w:rsidRPr="00CC5B4D">
        <w:t xml:space="preserve">На панели навигации размещена кнопка перехода к панели администратора. Она отображается только для пользователей, имеющих права администратора. </w:t>
      </w:r>
      <w:r w:rsidR="00001E6F">
        <w:t>К</w:t>
      </w:r>
      <w:r w:rsidR="00001E6F" w:rsidRPr="00CC5B4D">
        <w:t xml:space="preserve">од </w:t>
      </w:r>
      <w:r w:rsidRPr="00CC5B4D">
        <w:t>реализации этой логики в файле _</w:t>
      </w:r>
      <w:proofErr w:type="spellStart"/>
      <w:r w:rsidRPr="00CC5B4D">
        <w:t>Layout.cshtml</w:t>
      </w:r>
      <w:proofErr w:type="spellEnd"/>
      <w:r w:rsidRPr="00CC5B4D">
        <w:t xml:space="preserve"> </w:t>
      </w:r>
      <w:r w:rsidR="00994951" w:rsidRPr="00CC5B4D">
        <w:t>представлен листингом 5.</w:t>
      </w:r>
    </w:p>
    <w:p w14:paraId="4D4BDF9F" w14:textId="20EC8DFC" w:rsidR="006B30CE" w:rsidRPr="00CC5B4D" w:rsidRDefault="006B30CE" w:rsidP="006B30CE">
      <w:pPr>
        <w:pStyle w:val="aff2"/>
        <w:rPr>
          <w:lang w:val="en-US"/>
        </w:rPr>
      </w:pPr>
      <w:r w:rsidRPr="00AB3172">
        <w:t>Листинг</w:t>
      </w:r>
      <w:r w:rsidRPr="00CC5B4D">
        <w:rPr>
          <w:lang w:val="en-US"/>
        </w:rPr>
        <w:t xml:space="preserve"> </w:t>
      </w:r>
      <w:r w:rsidR="00994951" w:rsidRPr="00CC5B4D">
        <w:rPr>
          <w:lang w:val="en-US"/>
        </w:rPr>
        <w:t>4</w:t>
      </w:r>
      <w:r w:rsidRPr="00CC5B4D">
        <w:rPr>
          <w:lang w:val="en-US"/>
        </w:rPr>
        <w:t xml:space="preserve"> – </w:t>
      </w:r>
      <w:r w:rsidRPr="00AB3172">
        <w:t>Код</w:t>
      </w:r>
      <w:r w:rsidRPr="00CC5B4D">
        <w:rPr>
          <w:lang w:val="en-US"/>
        </w:rPr>
        <w:t xml:space="preserve"> </w:t>
      </w:r>
      <w:r w:rsidRPr="00AB3172">
        <w:t>формирования</w:t>
      </w:r>
      <w:r w:rsidRPr="00CC5B4D">
        <w:rPr>
          <w:lang w:val="en-US"/>
        </w:rPr>
        <w:t xml:space="preserve"> </w:t>
      </w:r>
      <w:r w:rsidRPr="00AB3172">
        <w:rPr>
          <w:lang w:val="en-US"/>
        </w:rPr>
        <w:t>cookie</w:t>
      </w:r>
    </w:p>
    <w:p w14:paraId="571F255B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>services</w:t>
      </w:r>
    </w:p>
    <w:p w14:paraId="0315C1DA" w14:textId="77777777" w:rsidR="00CC5B4D" w:rsidRPr="00C67004" w:rsidRDefault="00CC5B4D" w:rsidP="00CC5B4D">
      <w:pPr>
        <w:pStyle w:val="aff0"/>
        <w:rPr>
          <w:lang w:val="en-US"/>
        </w:rPr>
      </w:pPr>
      <w:proofErr w:type="gramStart"/>
      <w:r w:rsidRPr="00CC5B4D">
        <w:rPr>
          <w:lang w:val="en-US"/>
        </w:rPr>
        <w:t>.AddAuthentication</w:t>
      </w:r>
      <w:proofErr w:type="gramEnd"/>
      <w:r w:rsidRPr="00CC5B4D">
        <w:rPr>
          <w:lang w:val="en-US"/>
        </w:rPr>
        <w:t>(</w:t>
      </w:r>
    </w:p>
    <w:p w14:paraId="60E8F756" w14:textId="6A9400A2" w:rsidR="00CC5B4D" w:rsidRPr="00CC5B4D" w:rsidRDefault="00CC5B4D" w:rsidP="00CC5B4D">
      <w:pPr>
        <w:pStyle w:val="aff0"/>
        <w:rPr>
          <w:lang w:val="en-US"/>
        </w:rPr>
      </w:pPr>
      <w:r w:rsidRPr="00C67004">
        <w:rPr>
          <w:lang w:val="en-US"/>
        </w:rPr>
        <w:t xml:space="preserve">    </w:t>
      </w:r>
      <w:proofErr w:type="spellStart"/>
      <w:r w:rsidRPr="00CC5B4D">
        <w:rPr>
          <w:lang w:val="en-US"/>
        </w:rPr>
        <w:t>CookieAuthenticationDefaults.AuthenticationScheme</w:t>
      </w:r>
      <w:proofErr w:type="spellEnd"/>
      <w:r w:rsidRPr="00CC5B4D">
        <w:rPr>
          <w:lang w:val="en-US"/>
        </w:rPr>
        <w:t>)</w:t>
      </w:r>
    </w:p>
    <w:p w14:paraId="646591EE" w14:textId="77777777" w:rsidR="00CC5B4D" w:rsidRPr="00CC5B4D" w:rsidRDefault="00CC5B4D" w:rsidP="00CC5B4D">
      <w:pPr>
        <w:pStyle w:val="aff0"/>
        <w:rPr>
          <w:lang w:val="en-US"/>
        </w:rPr>
      </w:pPr>
      <w:proofErr w:type="gramStart"/>
      <w:r w:rsidRPr="00CC5B4D">
        <w:rPr>
          <w:lang w:val="en-US"/>
        </w:rPr>
        <w:t>.</w:t>
      </w:r>
      <w:proofErr w:type="spellStart"/>
      <w:r w:rsidRPr="00CC5B4D">
        <w:rPr>
          <w:lang w:val="en-US"/>
        </w:rPr>
        <w:t>AddCookie</w:t>
      </w:r>
      <w:proofErr w:type="spellEnd"/>
      <w:proofErr w:type="gramEnd"/>
      <w:r w:rsidRPr="00CC5B4D">
        <w:rPr>
          <w:lang w:val="en-US"/>
        </w:rPr>
        <w:t>(options =&gt;</w:t>
      </w:r>
    </w:p>
    <w:p w14:paraId="279C42AF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>{</w:t>
      </w:r>
    </w:p>
    <w:p w14:paraId="30B70AA4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// </w:t>
      </w:r>
      <w:r>
        <w:t>Настройка</w:t>
      </w:r>
      <w:r w:rsidRPr="00CC5B4D">
        <w:rPr>
          <w:lang w:val="en-US"/>
        </w:rPr>
        <w:t xml:space="preserve"> </w:t>
      </w:r>
      <w:r>
        <w:t>схемы</w:t>
      </w:r>
      <w:r w:rsidRPr="00CC5B4D">
        <w:rPr>
          <w:lang w:val="en-US"/>
        </w:rPr>
        <w:t xml:space="preserve"> </w:t>
      </w:r>
      <w:r>
        <w:t>аутентификации</w:t>
      </w:r>
    </w:p>
    <w:p w14:paraId="792011F6" w14:textId="77777777" w:rsidR="00CC5B4D" w:rsidRPr="009B4C8C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</w:t>
      </w:r>
      <w:r w:rsidRPr="009B4C8C">
        <w:rPr>
          <w:lang w:val="en-US"/>
        </w:rPr>
        <w:t>.</w:t>
      </w:r>
      <w:r w:rsidRPr="00CC5B4D">
        <w:rPr>
          <w:lang w:val="en-US"/>
        </w:rPr>
        <w:t>LoginPath</w:t>
      </w:r>
      <w:proofErr w:type="spellEnd"/>
      <w:proofErr w:type="gramEnd"/>
      <w:r w:rsidRPr="009B4C8C">
        <w:rPr>
          <w:lang w:val="en-US"/>
        </w:rPr>
        <w:t xml:space="preserve"> = "/</w:t>
      </w:r>
      <w:r w:rsidRPr="00CC5B4D">
        <w:rPr>
          <w:lang w:val="en-US"/>
        </w:rPr>
        <w:t>Account</w:t>
      </w:r>
      <w:r w:rsidRPr="009B4C8C">
        <w:rPr>
          <w:lang w:val="en-US"/>
        </w:rPr>
        <w:t>/</w:t>
      </w:r>
      <w:r w:rsidRPr="00CC5B4D">
        <w:rPr>
          <w:lang w:val="en-US"/>
        </w:rPr>
        <w:t>Login</w:t>
      </w:r>
      <w:r w:rsidRPr="009B4C8C">
        <w:rPr>
          <w:lang w:val="en-US"/>
        </w:rPr>
        <w:t>";</w:t>
      </w:r>
    </w:p>
    <w:p w14:paraId="65C48808" w14:textId="77777777" w:rsidR="00CC5B4D" w:rsidRPr="009B4C8C" w:rsidRDefault="00CC5B4D" w:rsidP="00CC5B4D">
      <w:pPr>
        <w:pStyle w:val="aff0"/>
        <w:rPr>
          <w:lang w:val="en-US"/>
        </w:rPr>
      </w:pPr>
    </w:p>
    <w:p w14:paraId="5E5E0925" w14:textId="77777777" w:rsidR="00CC5B4D" w:rsidRPr="009B4C8C" w:rsidRDefault="00CC5B4D" w:rsidP="00CC5B4D">
      <w:pPr>
        <w:pStyle w:val="aff0"/>
        <w:rPr>
          <w:lang w:val="en-US"/>
        </w:rPr>
      </w:pPr>
      <w:r w:rsidRPr="009B4C8C">
        <w:rPr>
          <w:lang w:val="en-US"/>
        </w:rPr>
        <w:t xml:space="preserve">    // </w:t>
      </w:r>
      <w:r>
        <w:t>Настройка</w:t>
      </w:r>
      <w:r w:rsidRPr="009B4C8C">
        <w:rPr>
          <w:lang w:val="en-US"/>
        </w:rPr>
        <w:t xml:space="preserve"> </w:t>
      </w:r>
      <w:r>
        <w:t>пути</w:t>
      </w:r>
      <w:r w:rsidRPr="009B4C8C">
        <w:rPr>
          <w:lang w:val="en-US"/>
        </w:rPr>
        <w:t xml:space="preserve"> </w:t>
      </w:r>
      <w:r>
        <w:t>при</w:t>
      </w:r>
      <w:r w:rsidRPr="009B4C8C">
        <w:rPr>
          <w:lang w:val="en-US"/>
        </w:rPr>
        <w:t xml:space="preserve"> </w:t>
      </w:r>
      <w:r>
        <w:t>отсутствии</w:t>
      </w:r>
      <w:r w:rsidRPr="009B4C8C">
        <w:rPr>
          <w:lang w:val="en-US"/>
        </w:rPr>
        <w:t xml:space="preserve"> </w:t>
      </w:r>
      <w:r>
        <w:t>доступа</w:t>
      </w:r>
    </w:p>
    <w:p w14:paraId="5891B72B" w14:textId="77777777" w:rsidR="00CC5B4D" w:rsidRPr="00C67004" w:rsidRDefault="00CC5B4D" w:rsidP="00CC5B4D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options.AccessDeniedPath</w:t>
      </w:r>
      <w:proofErr w:type="spellEnd"/>
      <w:proofErr w:type="gramEnd"/>
      <w:r w:rsidRPr="00CC5B4D">
        <w:rPr>
          <w:lang w:val="en-US"/>
        </w:rPr>
        <w:t xml:space="preserve"> = "/Account/</w:t>
      </w:r>
      <w:proofErr w:type="spellStart"/>
      <w:r w:rsidRPr="00CC5B4D">
        <w:rPr>
          <w:lang w:val="en-US"/>
        </w:rPr>
        <w:t>AccessDenied</w:t>
      </w:r>
      <w:proofErr w:type="spellEnd"/>
      <w:r w:rsidRPr="00CC5B4D">
        <w:rPr>
          <w:lang w:val="en-US"/>
        </w:rPr>
        <w:t>";</w:t>
      </w:r>
    </w:p>
    <w:p w14:paraId="00EFE4F4" w14:textId="77777777" w:rsidR="00CC5B4D" w:rsidRPr="00C67004" w:rsidRDefault="00CC5B4D" w:rsidP="00CC5B4D">
      <w:pPr>
        <w:pStyle w:val="aff0"/>
        <w:rPr>
          <w:lang w:val="en-US"/>
        </w:rPr>
      </w:pPr>
    </w:p>
    <w:p w14:paraId="692CC795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// </w:t>
      </w:r>
      <w:r>
        <w:t>Настройка</w:t>
      </w:r>
      <w:r w:rsidRPr="00CC5B4D">
        <w:rPr>
          <w:lang w:val="en-US"/>
        </w:rPr>
        <w:t xml:space="preserve"> </w:t>
      </w:r>
      <w:r>
        <w:t>параметров</w:t>
      </w:r>
      <w:r w:rsidRPr="00CC5B4D">
        <w:rPr>
          <w:lang w:val="en-US"/>
        </w:rPr>
        <w:t xml:space="preserve"> cookie</w:t>
      </w:r>
    </w:p>
    <w:p w14:paraId="75F18C99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options.Cookie.Name</w:t>
      </w:r>
      <w:proofErr w:type="spellEnd"/>
      <w:proofErr w:type="gramEnd"/>
      <w:r w:rsidRPr="00CC5B4D">
        <w:rPr>
          <w:lang w:val="en-US"/>
        </w:rPr>
        <w:t xml:space="preserve"> = "</w:t>
      </w:r>
      <w:proofErr w:type="spellStart"/>
      <w:r w:rsidRPr="00CC5B4D">
        <w:rPr>
          <w:lang w:val="en-US"/>
        </w:rPr>
        <w:t>SmartLang.Auth</w:t>
      </w:r>
      <w:proofErr w:type="spellEnd"/>
      <w:r w:rsidRPr="00CC5B4D">
        <w:rPr>
          <w:lang w:val="en-US"/>
        </w:rPr>
        <w:t>";</w:t>
      </w:r>
    </w:p>
    <w:p w14:paraId="4EABB1E2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options.Cookie.HttpOnly</w:t>
      </w:r>
      <w:proofErr w:type="spellEnd"/>
      <w:proofErr w:type="gramEnd"/>
      <w:r w:rsidRPr="00CC5B4D">
        <w:rPr>
          <w:lang w:val="en-US"/>
        </w:rPr>
        <w:t xml:space="preserve"> = true;</w:t>
      </w:r>
    </w:p>
    <w:p w14:paraId="2BD3FEF3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options.Cookie.SecurePolicy</w:t>
      </w:r>
      <w:proofErr w:type="spellEnd"/>
      <w:proofErr w:type="gramEnd"/>
      <w:r w:rsidRPr="00CC5B4D">
        <w:rPr>
          <w:lang w:val="en-US"/>
        </w:rPr>
        <w:t xml:space="preserve"> = </w:t>
      </w:r>
      <w:proofErr w:type="spellStart"/>
      <w:r w:rsidRPr="00CC5B4D">
        <w:rPr>
          <w:lang w:val="en-US"/>
        </w:rPr>
        <w:t>CookieSecurePolicy.Always</w:t>
      </w:r>
      <w:proofErr w:type="spellEnd"/>
      <w:r w:rsidRPr="00CC5B4D">
        <w:rPr>
          <w:lang w:val="en-US"/>
        </w:rPr>
        <w:t>;</w:t>
      </w:r>
    </w:p>
    <w:p w14:paraId="7EE86D91" w14:textId="77777777" w:rsidR="00CC5B4D" w:rsidRPr="00C67004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options.Cookie.SameSite</w:t>
      </w:r>
      <w:proofErr w:type="spellEnd"/>
      <w:proofErr w:type="gramEnd"/>
      <w:r w:rsidRPr="00CC5B4D">
        <w:rPr>
          <w:lang w:val="en-US"/>
        </w:rPr>
        <w:t xml:space="preserve"> = </w:t>
      </w:r>
      <w:proofErr w:type="spellStart"/>
      <w:r w:rsidRPr="00CC5B4D">
        <w:rPr>
          <w:lang w:val="en-US"/>
        </w:rPr>
        <w:t>SameSiteMode.Strict</w:t>
      </w:r>
      <w:proofErr w:type="spellEnd"/>
      <w:r w:rsidRPr="00CC5B4D">
        <w:rPr>
          <w:lang w:val="en-US"/>
        </w:rPr>
        <w:t>;</w:t>
      </w:r>
    </w:p>
    <w:p w14:paraId="3FE546C3" w14:textId="77777777" w:rsidR="00CC5B4D" w:rsidRPr="00C67004" w:rsidRDefault="00CC5B4D" w:rsidP="00CC5B4D">
      <w:pPr>
        <w:pStyle w:val="aff0"/>
        <w:rPr>
          <w:lang w:val="en-US"/>
        </w:rPr>
      </w:pPr>
    </w:p>
    <w:p w14:paraId="35C043D8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// </w:t>
      </w:r>
      <w:r>
        <w:t>Настройка</w:t>
      </w:r>
      <w:r w:rsidRPr="00CC5B4D">
        <w:rPr>
          <w:lang w:val="en-US"/>
        </w:rPr>
        <w:t xml:space="preserve"> </w:t>
      </w:r>
      <w:r>
        <w:t>срока</w:t>
      </w:r>
      <w:r w:rsidRPr="00CC5B4D">
        <w:rPr>
          <w:lang w:val="en-US"/>
        </w:rPr>
        <w:t xml:space="preserve"> </w:t>
      </w:r>
      <w:r>
        <w:t>действия</w:t>
      </w:r>
      <w:r w:rsidRPr="00CC5B4D">
        <w:rPr>
          <w:lang w:val="en-US"/>
        </w:rPr>
        <w:t xml:space="preserve"> cookie</w:t>
      </w:r>
    </w:p>
    <w:p w14:paraId="2BF78C2A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options.SlidingExpiration</w:t>
      </w:r>
      <w:proofErr w:type="spellEnd"/>
      <w:proofErr w:type="gramEnd"/>
      <w:r w:rsidRPr="00CC5B4D">
        <w:rPr>
          <w:lang w:val="en-US"/>
        </w:rPr>
        <w:t xml:space="preserve"> = true;</w:t>
      </w:r>
    </w:p>
    <w:p w14:paraId="52C8E0CD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options.ExpireTimeSpan</w:t>
      </w:r>
      <w:proofErr w:type="spellEnd"/>
      <w:proofErr w:type="gramEnd"/>
      <w:r w:rsidRPr="00CC5B4D">
        <w:rPr>
          <w:lang w:val="en-US"/>
        </w:rPr>
        <w:t xml:space="preserve"> = </w:t>
      </w:r>
      <w:proofErr w:type="spellStart"/>
      <w:r w:rsidRPr="00CC5B4D">
        <w:rPr>
          <w:lang w:val="en-US"/>
        </w:rPr>
        <w:t>TimeSpan.FromHours</w:t>
      </w:r>
      <w:proofErr w:type="spellEnd"/>
      <w:r w:rsidRPr="00CC5B4D">
        <w:rPr>
          <w:lang w:val="en-US"/>
        </w:rPr>
        <w:t>(12);</w:t>
      </w:r>
    </w:p>
    <w:p w14:paraId="32AB7631" w14:textId="7F65057D" w:rsidR="00EF7DD9" w:rsidRPr="009B4C8C" w:rsidRDefault="00CC5B4D" w:rsidP="00CC5B4D">
      <w:pPr>
        <w:pStyle w:val="aff0"/>
      </w:pPr>
      <w:r w:rsidRPr="009B4C8C">
        <w:t>});</w:t>
      </w:r>
    </w:p>
    <w:p w14:paraId="04C6D08C" w14:textId="2547DDA6" w:rsidR="00994951" w:rsidRPr="009B4C8C" w:rsidRDefault="00994951" w:rsidP="00994951">
      <w:pPr>
        <w:pStyle w:val="aff2"/>
      </w:pPr>
      <w:r>
        <w:t>Листинг</w:t>
      </w:r>
      <w:r w:rsidRPr="009B4C8C">
        <w:t xml:space="preserve"> 5 – </w:t>
      </w:r>
      <w:r>
        <w:t>Код</w:t>
      </w:r>
      <w:r w:rsidRPr="009B4C8C">
        <w:t xml:space="preserve"> </w:t>
      </w:r>
      <w:r w:rsidR="001639E9">
        <w:t>отображения</w:t>
      </w:r>
      <w:r w:rsidRPr="009B4C8C">
        <w:t xml:space="preserve"> </w:t>
      </w:r>
      <w:r>
        <w:t>кнопки</w:t>
      </w:r>
      <w:r w:rsidRPr="009B4C8C">
        <w:t xml:space="preserve"> «</w:t>
      </w:r>
      <w:r>
        <w:t>Админ</w:t>
      </w:r>
      <w:r w:rsidRPr="009B4C8C">
        <w:t>-</w:t>
      </w:r>
      <w:r>
        <w:t>панель</w:t>
      </w:r>
      <w:r w:rsidRPr="009B4C8C">
        <w:t>»</w:t>
      </w:r>
    </w:p>
    <w:p w14:paraId="4CB3A13F" w14:textId="627DA821" w:rsidR="00CC5B4D" w:rsidRPr="00CC5B4D" w:rsidRDefault="00CC5B4D" w:rsidP="00994951">
      <w:pPr>
        <w:pStyle w:val="aff0"/>
      </w:pPr>
      <w:r w:rsidRPr="00CC5B4D">
        <w:t>//</w:t>
      </w:r>
      <w:r>
        <w:t>Выполнение проверки соответствия роли</w:t>
      </w:r>
    </w:p>
    <w:p w14:paraId="3F9BB4C5" w14:textId="451834EF" w:rsidR="00994951" w:rsidRPr="00994951" w:rsidRDefault="00994951" w:rsidP="00994951">
      <w:pPr>
        <w:pStyle w:val="aff0"/>
      </w:pPr>
      <w:r w:rsidRPr="00994951">
        <w:rPr>
          <w:lang w:val="en-US"/>
        </w:rPr>
        <w:t>if</w:t>
      </w:r>
      <w:r w:rsidRPr="00994951">
        <w:t xml:space="preserve"> (</w:t>
      </w:r>
      <w:proofErr w:type="spellStart"/>
      <w:r w:rsidRPr="00994951">
        <w:rPr>
          <w:lang w:val="en-US"/>
        </w:rPr>
        <w:t>isAdmin</w:t>
      </w:r>
      <w:proofErr w:type="spellEnd"/>
      <w:r w:rsidRPr="00994951">
        <w:t>)</w:t>
      </w:r>
    </w:p>
    <w:p w14:paraId="5372C31B" w14:textId="77777777" w:rsidR="00994951" w:rsidRDefault="00994951" w:rsidP="00994951">
      <w:pPr>
        <w:pStyle w:val="aff0"/>
      </w:pPr>
      <w:r w:rsidRPr="00C67004">
        <w:t>{</w:t>
      </w:r>
    </w:p>
    <w:p w14:paraId="297F56DA" w14:textId="77511711" w:rsidR="00CC5B4D" w:rsidRPr="00CC5B4D" w:rsidRDefault="00CC5B4D" w:rsidP="00994951">
      <w:pPr>
        <w:pStyle w:val="aff0"/>
      </w:pPr>
      <w:r>
        <w:t xml:space="preserve">    </w:t>
      </w:r>
      <w:r w:rsidRPr="00CC5B4D">
        <w:t>//</w:t>
      </w:r>
      <w:r>
        <w:t>Отображение кнопки перехода в административный раздел</w:t>
      </w:r>
    </w:p>
    <w:p w14:paraId="1F745686" w14:textId="6805E467" w:rsidR="00CC5B4D" w:rsidRPr="00C67004" w:rsidRDefault="00CC5B4D" w:rsidP="00994951">
      <w:pPr>
        <w:pStyle w:val="aff0"/>
        <w:rPr>
          <w:lang w:val="en-US"/>
        </w:rPr>
      </w:pPr>
      <w:r>
        <w:t xml:space="preserve">    </w:t>
      </w:r>
      <w:r w:rsidRPr="00C67004">
        <w:rPr>
          <w:lang w:val="en-US"/>
        </w:rPr>
        <w:t>//</w:t>
      </w:r>
      <w:r>
        <w:t>Определение</w:t>
      </w:r>
      <w:r w:rsidRPr="00C67004">
        <w:rPr>
          <w:lang w:val="en-US"/>
        </w:rPr>
        <w:t xml:space="preserve"> </w:t>
      </w:r>
      <w:r>
        <w:t>атрибутов</w:t>
      </w:r>
      <w:r w:rsidRPr="00C67004">
        <w:rPr>
          <w:lang w:val="en-US"/>
        </w:rPr>
        <w:t xml:space="preserve"> </w:t>
      </w:r>
      <w:r>
        <w:t>элемента</w:t>
      </w:r>
    </w:p>
    <w:p w14:paraId="57665F58" w14:textId="77777777" w:rsidR="00994951" w:rsidRPr="00C67004" w:rsidRDefault="00994951" w:rsidP="00994951">
      <w:pPr>
        <w:pStyle w:val="aff0"/>
        <w:rPr>
          <w:lang w:val="en-US"/>
        </w:rPr>
      </w:pPr>
      <w:r w:rsidRPr="00C67004">
        <w:rPr>
          <w:lang w:val="en-US"/>
        </w:rPr>
        <w:lastRenderedPageBreak/>
        <w:t xml:space="preserve">    </w:t>
      </w:r>
      <w:r w:rsidRPr="00994951">
        <w:rPr>
          <w:lang w:val="en-US"/>
        </w:rPr>
        <w:t>&lt;</w:t>
      </w:r>
      <w:r w:rsidRPr="00994951">
        <w:rPr>
          <w:b/>
          <w:bCs/>
          <w:lang w:val="en-US"/>
        </w:rPr>
        <w:t>a</w:t>
      </w:r>
      <w:r w:rsidRPr="00994951">
        <w:rPr>
          <w:lang w:val="en-US"/>
        </w:rPr>
        <w:t xml:space="preserve"> class="</w:t>
      </w:r>
      <w:proofErr w:type="spellStart"/>
      <w:r w:rsidRPr="00994951">
        <w:rPr>
          <w:lang w:val="en-US"/>
        </w:rPr>
        <w:t>btn</w:t>
      </w:r>
      <w:proofErr w:type="spellEnd"/>
      <w:r w:rsidRPr="00994951">
        <w:rPr>
          <w:lang w:val="en-US"/>
        </w:rPr>
        <w:t xml:space="preserve"> </w:t>
      </w:r>
      <w:proofErr w:type="spellStart"/>
      <w:r w:rsidRPr="00994951">
        <w:rPr>
          <w:lang w:val="en-US"/>
        </w:rPr>
        <w:t>btn-sm</w:t>
      </w:r>
      <w:proofErr w:type="spellEnd"/>
      <w:r w:rsidRPr="00994951">
        <w:rPr>
          <w:lang w:val="en-US"/>
        </w:rPr>
        <w:t xml:space="preserve"> </w:t>
      </w:r>
      <w:proofErr w:type="spellStart"/>
      <w:r w:rsidRPr="00994951">
        <w:rPr>
          <w:lang w:val="en-US"/>
        </w:rPr>
        <w:t>btn</w:t>
      </w:r>
      <w:proofErr w:type="spellEnd"/>
      <w:r w:rsidRPr="00994951">
        <w:rPr>
          <w:lang w:val="en-US"/>
        </w:rPr>
        <w:t xml:space="preserve">-outline-primary </w:t>
      </w:r>
      <w:proofErr w:type="spellStart"/>
      <w:r w:rsidRPr="00994951">
        <w:rPr>
          <w:lang w:val="en-US"/>
        </w:rPr>
        <w:t>btn</w:t>
      </w:r>
      <w:proofErr w:type="spellEnd"/>
      <w:r w:rsidRPr="00994951">
        <w:rPr>
          <w:lang w:val="en-US"/>
        </w:rPr>
        <w:t>-admin-panel"</w:t>
      </w:r>
    </w:p>
    <w:p w14:paraId="63AA0CF5" w14:textId="77777777" w:rsidR="00994951" w:rsidRPr="00994951" w:rsidRDefault="00994951" w:rsidP="00994951">
      <w:pPr>
        <w:pStyle w:val="aff0"/>
        <w:rPr>
          <w:lang w:val="en-US"/>
        </w:rPr>
      </w:pPr>
      <w:r w:rsidRPr="00994951">
        <w:rPr>
          <w:lang w:val="en-US"/>
        </w:rPr>
        <w:t xml:space="preserve">        </w:t>
      </w:r>
      <w:r w:rsidRPr="00994951">
        <w:rPr>
          <w:b/>
          <w:bCs/>
          <w:lang w:val="en-US"/>
        </w:rPr>
        <w:t>asp-area</w:t>
      </w:r>
      <w:r w:rsidRPr="00994951">
        <w:rPr>
          <w:lang w:val="en-US"/>
        </w:rPr>
        <w:t>=""</w:t>
      </w:r>
    </w:p>
    <w:p w14:paraId="2AA552CC" w14:textId="77777777" w:rsidR="00994951" w:rsidRPr="00994951" w:rsidRDefault="00994951" w:rsidP="00994951">
      <w:pPr>
        <w:pStyle w:val="aff0"/>
        <w:rPr>
          <w:lang w:val="en-US"/>
        </w:rPr>
      </w:pPr>
      <w:r w:rsidRPr="00994951">
        <w:rPr>
          <w:lang w:val="en-US"/>
        </w:rPr>
        <w:t xml:space="preserve">        </w:t>
      </w:r>
      <w:r w:rsidRPr="00994951">
        <w:rPr>
          <w:b/>
          <w:bCs/>
          <w:lang w:val="en-US"/>
        </w:rPr>
        <w:t>asp-controller</w:t>
      </w:r>
      <w:r w:rsidRPr="00994951">
        <w:rPr>
          <w:lang w:val="en-US"/>
        </w:rPr>
        <w:t>="Admin"</w:t>
      </w:r>
    </w:p>
    <w:p w14:paraId="74B3BEF8" w14:textId="05F0361B" w:rsidR="00994951" w:rsidRPr="00994951" w:rsidRDefault="00994951" w:rsidP="00994951">
      <w:pPr>
        <w:pStyle w:val="aff0"/>
        <w:rPr>
          <w:lang w:val="en-US"/>
        </w:rPr>
      </w:pPr>
      <w:r w:rsidRPr="00994951">
        <w:rPr>
          <w:lang w:val="en-US"/>
        </w:rPr>
        <w:t xml:space="preserve">        </w:t>
      </w:r>
      <w:r w:rsidRPr="00994951">
        <w:rPr>
          <w:b/>
          <w:bCs/>
          <w:lang w:val="en-US"/>
        </w:rPr>
        <w:t>asp-action</w:t>
      </w:r>
      <w:r w:rsidRPr="00994951">
        <w:rPr>
          <w:lang w:val="en-US"/>
        </w:rPr>
        <w:t>="Index"&gt;</w:t>
      </w:r>
      <w:r w:rsidRPr="00994951">
        <w:t>Админ</w:t>
      </w:r>
      <w:r w:rsidRPr="00994951">
        <w:rPr>
          <w:lang w:val="en-US"/>
        </w:rPr>
        <w:t>-</w:t>
      </w:r>
      <w:r w:rsidRPr="00994951">
        <w:t>панель</w:t>
      </w:r>
      <w:r w:rsidRPr="00994951">
        <w:rPr>
          <w:lang w:val="en-US"/>
        </w:rPr>
        <w:t>&lt;/</w:t>
      </w:r>
      <w:r w:rsidRPr="00994951">
        <w:rPr>
          <w:b/>
          <w:bCs/>
          <w:lang w:val="en-US"/>
        </w:rPr>
        <w:t>a</w:t>
      </w:r>
      <w:r w:rsidRPr="00994951">
        <w:rPr>
          <w:lang w:val="en-US"/>
        </w:rPr>
        <w:t>&gt;</w:t>
      </w:r>
    </w:p>
    <w:p w14:paraId="17BFBC3A" w14:textId="2EB219F8" w:rsidR="00994951" w:rsidRDefault="00994951" w:rsidP="00994951">
      <w:pPr>
        <w:pStyle w:val="aff0"/>
      </w:pPr>
      <w:r w:rsidRPr="00994951">
        <w:t>}</w:t>
      </w:r>
    </w:p>
    <w:p w14:paraId="37EE4BF8" w14:textId="7F6B3919" w:rsidR="00994951" w:rsidRDefault="001E253F" w:rsidP="00994951">
      <w:pPr>
        <w:pStyle w:val="a3"/>
      </w:pPr>
      <w:r>
        <w:t xml:space="preserve">При переходе к панели администратора </w:t>
      </w:r>
      <w:r w:rsidR="00662132">
        <w:t xml:space="preserve">в контроллере </w:t>
      </w:r>
      <w:proofErr w:type="spellStart"/>
      <w:r w:rsidR="00662132" w:rsidRPr="00662132">
        <w:t>AdminController</w:t>
      </w:r>
      <w:proofErr w:type="spellEnd"/>
      <w:r w:rsidR="00662132">
        <w:t xml:space="preserve"> </w:t>
      </w:r>
      <w:r w:rsidR="000840CC">
        <w:t xml:space="preserve">выполняется получение списка пользователей системы в методе </w:t>
      </w:r>
      <w:r w:rsidR="000840CC">
        <w:rPr>
          <w:lang w:val="en-US"/>
        </w:rPr>
        <w:t>Index</w:t>
      </w:r>
      <w:r w:rsidR="000840CC">
        <w:t xml:space="preserve">, </w:t>
      </w:r>
      <w:r w:rsidR="00662132">
        <w:t xml:space="preserve">код </w:t>
      </w:r>
      <w:r w:rsidR="000840CC">
        <w:t>метода</w:t>
      </w:r>
      <w:r w:rsidR="00662132">
        <w:t xml:space="preserve"> представлен листингом 6.</w:t>
      </w:r>
    </w:p>
    <w:p w14:paraId="718406AD" w14:textId="4CCE91B6" w:rsidR="00662132" w:rsidRDefault="00662132" w:rsidP="00662132">
      <w:pPr>
        <w:pStyle w:val="aff2"/>
      </w:pPr>
      <w:r>
        <w:t xml:space="preserve">Листинг 6 – Код метода </w:t>
      </w:r>
      <w:r>
        <w:rPr>
          <w:lang w:val="en-US"/>
        </w:rPr>
        <w:t>Index</w:t>
      </w:r>
    </w:p>
    <w:p w14:paraId="2D001DC8" w14:textId="17BC9D95" w:rsidR="00954F6D" w:rsidRPr="00C67004" w:rsidRDefault="00954F6D" w:rsidP="00662132">
      <w:pPr>
        <w:pStyle w:val="aff0"/>
      </w:pPr>
      <w:r w:rsidRPr="00C67004">
        <w:t>//</w:t>
      </w:r>
      <w:r>
        <w:t>Ограничение</w:t>
      </w:r>
      <w:r w:rsidRPr="00C67004">
        <w:t xml:space="preserve"> </w:t>
      </w:r>
      <w:r>
        <w:t>доступа по роли</w:t>
      </w:r>
    </w:p>
    <w:p w14:paraId="4A0CDDE9" w14:textId="75933FB6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[</w:t>
      </w:r>
      <w:proofErr w:type="gramStart"/>
      <w:r w:rsidRPr="00662132">
        <w:rPr>
          <w:lang w:val="en-US"/>
        </w:rPr>
        <w:t>Authorize(</w:t>
      </w:r>
      <w:proofErr w:type="gramEnd"/>
      <w:r w:rsidRPr="00662132">
        <w:rPr>
          <w:lang w:val="en-US"/>
        </w:rPr>
        <w:t>Roles = "Admin")]</w:t>
      </w:r>
    </w:p>
    <w:p w14:paraId="6AAA0637" w14:textId="77777777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[</w:t>
      </w:r>
      <w:proofErr w:type="spellStart"/>
      <w:r w:rsidRPr="00662132">
        <w:rPr>
          <w:lang w:val="en-US"/>
        </w:rPr>
        <w:t>HttpGet</w:t>
      </w:r>
      <w:proofErr w:type="spellEnd"/>
      <w:r w:rsidRPr="00662132">
        <w:rPr>
          <w:lang w:val="en-US"/>
        </w:rPr>
        <w:t>]</w:t>
      </w:r>
    </w:p>
    <w:p w14:paraId="71FD7AA1" w14:textId="77777777" w:rsidR="00662132" w:rsidRPr="00C67004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public async Task&lt;</w:t>
      </w:r>
      <w:proofErr w:type="spellStart"/>
      <w:r w:rsidRPr="00662132">
        <w:rPr>
          <w:lang w:val="en-US"/>
        </w:rPr>
        <w:t>IActionResult</w:t>
      </w:r>
      <w:proofErr w:type="spellEnd"/>
      <w:r w:rsidRPr="00662132">
        <w:rPr>
          <w:lang w:val="en-US"/>
        </w:rPr>
        <w:t xml:space="preserve">&gt; </w:t>
      </w:r>
      <w:proofErr w:type="gramStart"/>
      <w:r w:rsidRPr="00662132">
        <w:rPr>
          <w:lang w:val="en-US"/>
        </w:rPr>
        <w:t>Index(</w:t>
      </w:r>
      <w:proofErr w:type="gramEnd"/>
    </w:p>
    <w:p w14:paraId="1F3F12E1" w14:textId="7DD21977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 xml:space="preserve">  </w:t>
      </w:r>
      <w:r w:rsidRPr="00C67004">
        <w:rPr>
          <w:lang w:val="en-US"/>
        </w:rPr>
        <w:t xml:space="preserve">  </w:t>
      </w:r>
      <w:r w:rsidRPr="00662132">
        <w:rPr>
          <w:lang w:val="en-US"/>
        </w:rPr>
        <w:t>[</w:t>
      </w:r>
      <w:proofErr w:type="spellStart"/>
      <w:r w:rsidRPr="00662132">
        <w:rPr>
          <w:lang w:val="en-US"/>
        </w:rPr>
        <w:t>FromQuery</w:t>
      </w:r>
      <w:proofErr w:type="spellEnd"/>
      <w:r w:rsidRPr="00662132">
        <w:rPr>
          <w:lang w:val="en-US"/>
        </w:rPr>
        <w:t xml:space="preserve">] </w:t>
      </w:r>
      <w:proofErr w:type="spellStart"/>
      <w:r w:rsidRPr="00662132">
        <w:rPr>
          <w:lang w:val="en-US"/>
        </w:rPr>
        <w:t>UserListFilterInputModel</w:t>
      </w:r>
      <w:proofErr w:type="spellEnd"/>
      <w:r w:rsidRPr="00662132">
        <w:rPr>
          <w:lang w:val="en-US"/>
        </w:rPr>
        <w:t xml:space="preserve">? request, </w:t>
      </w:r>
    </w:p>
    <w:p w14:paraId="17BD4C44" w14:textId="519545E1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 xml:space="preserve">    </w:t>
      </w:r>
      <w:proofErr w:type="spellStart"/>
      <w:r w:rsidRPr="00662132">
        <w:rPr>
          <w:lang w:val="en-US"/>
        </w:rPr>
        <w:t>CancellationToken</w:t>
      </w:r>
      <w:proofErr w:type="spellEnd"/>
      <w:r w:rsidRPr="00662132">
        <w:rPr>
          <w:lang w:val="en-US"/>
        </w:rPr>
        <w:t xml:space="preserve"> </w:t>
      </w:r>
      <w:proofErr w:type="spellStart"/>
      <w:r w:rsidRPr="00662132">
        <w:rPr>
          <w:lang w:val="en-US"/>
        </w:rPr>
        <w:t>cancellationToken</w:t>
      </w:r>
      <w:proofErr w:type="spellEnd"/>
      <w:r w:rsidRPr="00662132">
        <w:rPr>
          <w:lang w:val="en-US"/>
        </w:rPr>
        <w:t>)</w:t>
      </w:r>
    </w:p>
    <w:p w14:paraId="54238FD7" w14:textId="77777777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{</w:t>
      </w:r>
    </w:p>
    <w:p w14:paraId="5C1BC600" w14:textId="6A0AA85E" w:rsidR="00954F6D" w:rsidRPr="00C67004" w:rsidRDefault="00662132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</w:t>
      </w:r>
      <w:r w:rsidR="00954F6D" w:rsidRPr="00C67004">
        <w:rPr>
          <w:lang w:val="en-US"/>
        </w:rPr>
        <w:t>//</w:t>
      </w:r>
      <w:r w:rsidR="00954F6D" w:rsidRPr="00954F6D">
        <w:t>Проверка</w:t>
      </w:r>
      <w:r w:rsidR="00954F6D" w:rsidRPr="00C67004">
        <w:rPr>
          <w:lang w:val="en-US"/>
        </w:rPr>
        <w:t xml:space="preserve"> </w:t>
      </w:r>
      <w:r w:rsidR="00954F6D" w:rsidRPr="00954F6D">
        <w:t>наличия</w:t>
      </w:r>
      <w:r w:rsidR="00954F6D" w:rsidRPr="00C67004">
        <w:rPr>
          <w:lang w:val="en-US"/>
        </w:rPr>
        <w:t xml:space="preserve"> </w:t>
      </w:r>
      <w:r w:rsidR="00954F6D" w:rsidRPr="00954F6D">
        <w:t>идентификатора</w:t>
      </w:r>
      <w:r w:rsidR="00954F6D" w:rsidRPr="00C67004">
        <w:rPr>
          <w:lang w:val="en-US"/>
        </w:rPr>
        <w:t xml:space="preserve"> </w:t>
      </w:r>
      <w:r w:rsidR="00954F6D" w:rsidRPr="00954F6D">
        <w:t>текущего</w:t>
      </w:r>
      <w:r w:rsidR="00954F6D" w:rsidRPr="00C67004">
        <w:rPr>
          <w:lang w:val="en-US"/>
        </w:rPr>
        <w:t xml:space="preserve"> </w:t>
      </w:r>
      <w:r w:rsidR="00954F6D" w:rsidRPr="00954F6D">
        <w:t>пользователя</w:t>
      </w:r>
    </w:p>
    <w:p w14:paraId="3087D374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if </w:t>
      </w:r>
      <w:proofErr w:type="gramStart"/>
      <w:r w:rsidRPr="00954F6D">
        <w:rPr>
          <w:lang w:val="en-US"/>
        </w:rPr>
        <w:t>(!</w:t>
      </w:r>
      <w:proofErr w:type="spellStart"/>
      <w:r w:rsidRPr="00954F6D">
        <w:rPr>
          <w:lang w:val="en-US"/>
        </w:rPr>
        <w:t>TryGetUserId</w:t>
      </w:r>
      <w:proofErr w:type="spellEnd"/>
      <w:proofErr w:type="gramEnd"/>
      <w:r w:rsidRPr="00954F6D">
        <w:rPr>
          <w:lang w:val="en-US"/>
        </w:rPr>
        <w:t xml:space="preserve">(out var </w:t>
      </w:r>
      <w:proofErr w:type="spellStart"/>
      <w:r w:rsidRPr="00954F6D">
        <w:rPr>
          <w:lang w:val="en-US"/>
        </w:rPr>
        <w:t>currentUserId</w:t>
      </w:r>
      <w:proofErr w:type="spellEnd"/>
      <w:r w:rsidRPr="00954F6D">
        <w:rPr>
          <w:lang w:val="en-US"/>
        </w:rPr>
        <w:t>))</w:t>
      </w:r>
    </w:p>
    <w:p w14:paraId="22730FB1" w14:textId="4189F9D1" w:rsidR="00954F6D" w:rsidRPr="00954F6D" w:rsidRDefault="00954F6D" w:rsidP="00954F6D">
      <w:pPr>
        <w:pStyle w:val="aff0"/>
      </w:pPr>
      <w:r w:rsidRPr="00954F6D">
        <w:rPr>
          <w:lang w:val="en-US"/>
        </w:rPr>
        <w:t xml:space="preserve">    </w:t>
      </w:r>
      <w:r w:rsidRPr="00954F6D">
        <w:t>{</w:t>
      </w:r>
    </w:p>
    <w:p w14:paraId="40054CBC" w14:textId="77777777" w:rsidR="00954F6D" w:rsidRPr="00954F6D" w:rsidRDefault="00954F6D" w:rsidP="00954F6D">
      <w:pPr>
        <w:pStyle w:val="aff0"/>
      </w:pPr>
      <w:r w:rsidRPr="00954F6D">
        <w:t xml:space="preserve">        </w:t>
      </w:r>
      <w:r w:rsidRPr="00954F6D">
        <w:rPr>
          <w:lang w:val="en-US"/>
        </w:rPr>
        <w:t>return</w:t>
      </w:r>
      <w:r w:rsidRPr="00954F6D">
        <w:t xml:space="preserve"> </w:t>
      </w:r>
      <w:proofErr w:type="gramStart"/>
      <w:r w:rsidRPr="00954F6D">
        <w:rPr>
          <w:lang w:val="en-US"/>
        </w:rPr>
        <w:t>Challenge</w:t>
      </w:r>
      <w:r w:rsidRPr="00954F6D">
        <w:t>(</w:t>
      </w:r>
      <w:proofErr w:type="gramEnd"/>
      <w:r w:rsidRPr="00954F6D">
        <w:t>);</w:t>
      </w:r>
    </w:p>
    <w:p w14:paraId="265DAA3B" w14:textId="77777777" w:rsidR="00954F6D" w:rsidRPr="00954F6D" w:rsidRDefault="00954F6D" w:rsidP="00954F6D">
      <w:pPr>
        <w:pStyle w:val="aff0"/>
      </w:pPr>
      <w:r w:rsidRPr="00954F6D">
        <w:t xml:space="preserve">    }</w:t>
      </w:r>
    </w:p>
    <w:p w14:paraId="72585C6B" w14:textId="77777777" w:rsidR="00954F6D" w:rsidRPr="00954F6D" w:rsidRDefault="00954F6D" w:rsidP="00954F6D">
      <w:pPr>
        <w:pStyle w:val="aff0"/>
      </w:pPr>
    </w:p>
    <w:p w14:paraId="42DE5D8C" w14:textId="35EA192E" w:rsidR="00954F6D" w:rsidRPr="00954F6D" w:rsidRDefault="00954F6D" w:rsidP="00954F6D">
      <w:pPr>
        <w:pStyle w:val="aff0"/>
      </w:pPr>
      <w:r w:rsidRPr="00954F6D">
        <w:t xml:space="preserve">    //Инициализация входной модели при отсутствии данных</w:t>
      </w:r>
    </w:p>
    <w:p w14:paraId="67B79441" w14:textId="77777777" w:rsidR="00954F6D" w:rsidRPr="00954F6D" w:rsidRDefault="00954F6D" w:rsidP="00954F6D">
      <w:pPr>
        <w:pStyle w:val="aff0"/>
      </w:pPr>
      <w:r w:rsidRPr="00954F6D">
        <w:t xml:space="preserve">    </w:t>
      </w:r>
      <w:r w:rsidRPr="00954F6D">
        <w:rPr>
          <w:lang w:val="en-US"/>
        </w:rPr>
        <w:t>request</w:t>
      </w:r>
      <w:r w:rsidRPr="00954F6D">
        <w:t xml:space="preserve"> ??= </w:t>
      </w:r>
      <w:proofErr w:type="gramStart"/>
      <w:r w:rsidRPr="00954F6D">
        <w:rPr>
          <w:lang w:val="en-US"/>
        </w:rPr>
        <w:t>new</w:t>
      </w:r>
      <w:r w:rsidRPr="00954F6D">
        <w:t>(</w:t>
      </w:r>
      <w:proofErr w:type="gramEnd"/>
      <w:r w:rsidRPr="00954F6D">
        <w:t>);</w:t>
      </w:r>
    </w:p>
    <w:p w14:paraId="08BF7DFF" w14:textId="77777777" w:rsidR="00954F6D" w:rsidRPr="00954F6D" w:rsidRDefault="00954F6D" w:rsidP="00954F6D">
      <w:pPr>
        <w:pStyle w:val="aff0"/>
      </w:pPr>
    </w:p>
    <w:p w14:paraId="35516732" w14:textId="77777777" w:rsidR="00954F6D" w:rsidRPr="00954F6D" w:rsidRDefault="00954F6D" w:rsidP="00954F6D">
      <w:pPr>
        <w:pStyle w:val="aff0"/>
      </w:pPr>
      <w:r w:rsidRPr="00954F6D">
        <w:t xml:space="preserve">    // Формирование параметров запроса для сервиса</w:t>
      </w:r>
    </w:p>
    <w:p w14:paraId="0EF0AE8D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t xml:space="preserve">    </w:t>
      </w:r>
      <w:r w:rsidRPr="00954F6D">
        <w:rPr>
          <w:lang w:val="en-US"/>
        </w:rPr>
        <w:t xml:space="preserve">var query = new </w:t>
      </w:r>
      <w:proofErr w:type="spellStart"/>
      <w:r w:rsidRPr="00954F6D">
        <w:rPr>
          <w:lang w:val="en-US"/>
        </w:rPr>
        <w:t>AdminUserListQuery</w:t>
      </w:r>
      <w:proofErr w:type="spellEnd"/>
    </w:p>
    <w:p w14:paraId="42651257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{</w:t>
      </w:r>
    </w:p>
    <w:p w14:paraId="3A7D7982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r w:rsidRPr="00954F6D">
        <w:rPr>
          <w:lang w:val="en-US"/>
        </w:rPr>
        <w:t>LanguageLevelId</w:t>
      </w:r>
      <w:proofErr w:type="spellEnd"/>
      <w:r w:rsidRPr="00954F6D">
        <w:rPr>
          <w:lang w:val="en-US"/>
        </w:rPr>
        <w:t xml:space="preserve"> = </w:t>
      </w:r>
      <w:proofErr w:type="spellStart"/>
      <w:proofErr w:type="gramStart"/>
      <w:r w:rsidRPr="00954F6D">
        <w:rPr>
          <w:lang w:val="en-US"/>
        </w:rPr>
        <w:t>request.LanguageLevelId</w:t>
      </w:r>
      <w:proofErr w:type="spellEnd"/>
      <w:proofErr w:type="gramEnd"/>
      <w:r w:rsidRPr="00954F6D">
        <w:rPr>
          <w:lang w:val="en-US"/>
        </w:rPr>
        <w:t>,</w:t>
      </w:r>
    </w:p>
    <w:p w14:paraId="7AAB4B43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r w:rsidRPr="00954F6D">
        <w:rPr>
          <w:lang w:val="en-US"/>
        </w:rPr>
        <w:t>SortByNameDescending</w:t>
      </w:r>
      <w:proofErr w:type="spellEnd"/>
      <w:r w:rsidRPr="00954F6D">
        <w:rPr>
          <w:lang w:val="en-US"/>
        </w:rPr>
        <w:t xml:space="preserve"> =</w:t>
      </w:r>
    </w:p>
    <w:p w14:paraId="18733DC8" w14:textId="77777777" w:rsidR="00954F6D" w:rsidRPr="009B4C8C" w:rsidRDefault="00954F6D" w:rsidP="00954F6D">
      <w:pPr>
        <w:pStyle w:val="aff0"/>
      </w:pPr>
      <w:r w:rsidRPr="00954F6D">
        <w:rPr>
          <w:lang w:val="en-US"/>
        </w:rPr>
        <w:t xml:space="preserve">            </w:t>
      </w:r>
      <w:proofErr w:type="gramStart"/>
      <w:r w:rsidRPr="00954F6D">
        <w:rPr>
          <w:lang w:val="en-US"/>
        </w:rPr>
        <w:t>request</w:t>
      </w:r>
      <w:r w:rsidRPr="009B4C8C">
        <w:t>.</w:t>
      </w:r>
      <w:proofErr w:type="spellStart"/>
      <w:r w:rsidRPr="00954F6D">
        <w:rPr>
          <w:lang w:val="en-US"/>
        </w:rPr>
        <w:t>SortOrder</w:t>
      </w:r>
      <w:proofErr w:type="spellEnd"/>
      <w:proofErr w:type="gramEnd"/>
      <w:r w:rsidRPr="009B4C8C">
        <w:t xml:space="preserve"> == </w:t>
      </w:r>
      <w:proofErr w:type="spellStart"/>
      <w:r w:rsidRPr="00954F6D">
        <w:rPr>
          <w:lang w:val="en-US"/>
        </w:rPr>
        <w:t>UserListSortOrder</w:t>
      </w:r>
      <w:proofErr w:type="spellEnd"/>
      <w:r w:rsidRPr="009B4C8C">
        <w:t>.</w:t>
      </w:r>
      <w:proofErr w:type="spellStart"/>
      <w:r w:rsidRPr="00954F6D">
        <w:rPr>
          <w:lang w:val="en-US"/>
        </w:rPr>
        <w:t>UsernameDesc</w:t>
      </w:r>
      <w:proofErr w:type="spellEnd"/>
    </w:p>
    <w:p w14:paraId="1815DFA0" w14:textId="77777777" w:rsidR="00954F6D" w:rsidRPr="009B4C8C" w:rsidRDefault="00954F6D" w:rsidP="00954F6D">
      <w:pPr>
        <w:pStyle w:val="aff0"/>
      </w:pPr>
      <w:r w:rsidRPr="009B4C8C">
        <w:t xml:space="preserve">    };</w:t>
      </w:r>
    </w:p>
    <w:p w14:paraId="1A30B8EC" w14:textId="77777777" w:rsidR="00954F6D" w:rsidRPr="009B4C8C" w:rsidRDefault="00954F6D" w:rsidP="00954F6D">
      <w:pPr>
        <w:pStyle w:val="aff0"/>
      </w:pPr>
    </w:p>
    <w:p w14:paraId="5A32E743" w14:textId="70D4DD4A" w:rsidR="00954F6D" w:rsidRPr="00954F6D" w:rsidRDefault="00954F6D" w:rsidP="00954F6D">
      <w:pPr>
        <w:pStyle w:val="aff0"/>
      </w:pPr>
      <w:r w:rsidRPr="009B4C8C">
        <w:t xml:space="preserve">    </w:t>
      </w:r>
      <w:r w:rsidRPr="00954F6D">
        <w:t>//Получение списка пользователей по заданным параметрам</w:t>
      </w:r>
    </w:p>
    <w:p w14:paraId="6DDED1A6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t xml:space="preserve">    </w:t>
      </w:r>
      <w:r w:rsidRPr="00954F6D">
        <w:rPr>
          <w:lang w:val="en-US"/>
        </w:rPr>
        <w:t>var result = await _</w:t>
      </w:r>
      <w:proofErr w:type="spellStart"/>
      <w:r w:rsidRPr="00954F6D">
        <w:rPr>
          <w:lang w:val="en-US"/>
        </w:rPr>
        <w:t>adminUserService.GetUsersAsync</w:t>
      </w:r>
      <w:proofErr w:type="spellEnd"/>
      <w:r w:rsidRPr="00954F6D">
        <w:rPr>
          <w:lang w:val="en-US"/>
        </w:rPr>
        <w:t>(</w:t>
      </w:r>
    </w:p>
    <w:p w14:paraId="181DC51E" w14:textId="77777777" w:rsidR="00954F6D" w:rsidRPr="00954F6D" w:rsidRDefault="00954F6D" w:rsidP="00954F6D">
      <w:pPr>
        <w:pStyle w:val="aff0"/>
      </w:pPr>
      <w:r w:rsidRPr="00954F6D">
        <w:rPr>
          <w:lang w:val="en-US"/>
        </w:rPr>
        <w:t xml:space="preserve">        query</w:t>
      </w:r>
      <w:r w:rsidRPr="00954F6D">
        <w:t>,</w:t>
      </w:r>
    </w:p>
    <w:p w14:paraId="491FD475" w14:textId="77777777" w:rsidR="00954F6D" w:rsidRPr="00954F6D" w:rsidRDefault="00954F6D" w:rsidP="00954F6D">
      <w:pPr>
        <w:pStyle w:val="aff0"/>
      </w:pPr>
      <w:r w:rsidRPr="00954F6D">
        <w:t xml:space="preserve">        </w:t>
      </w:r>
      <w:proofErr w:type="spellStart"/>
      <w:r w:rsidRPr="00954F6D">
        <w:rPr>
          <w:lang w:val="en-US"/>
        </w:rPr>
        <w:t>cancellationToken</w:t>
      </w:r>
      <w:proofErr w:type="spellEnd"/>
      <w:r w:rsidRPr="00954F6D">
        <w:t>);</w:t>
      </w:r>
    </w:p>
    <w:p w14:paraId="65266E0F" w14:textId="77777777" w:rsidR="00954F6D" w:rsidRPr="00954F6D" w:rsidRDefault="00954F6D" w:rsidP="00954F6D">
      <w:pPr>
        <w:pStyle w:val="aff0"/>
      </w:pPr>
    </w:p>
    <w:p w14:paraId="0E592253" w14:textId="2412855E" w:rsidR="00954F6D" w:rsidRPr="00954F6D" w:rsidRDefault="00954F6D" w:rsidP="00954F6D">
      <w:pPr>
        <w:pStyle w:val="aff0"/>
      </w:pPr>
      <w:r w:rsidRPr="00954F6D">
        <w:t xml:space="preserve">    //Формирование модели представления для отображения</w:t>
      </w:r>
    </w:p>
    <w:p w14:paraId="0C867AB6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t xml:space="preserve">    </w:t>
      </w:r>
      <w:r w:rsidRPr="00954F6D">
        <w:rPr>
          <w:lang w:val="en-US"/>
        </w:rPr>
        <w:t xml:space="preserve">var model = </w:t>
      </w:r>
      <w:proofErr w:type="spellStart"/>
      <w:r w:rsidRPr="00954F6D">
        <w:rPr>
          <w:lang w:val="en-US"/>
        </w:rPr>
        <w:t>AdminUserListViewModel.FromDtos</w:t>
      </w:r>
      <w:proofErr w:type="spellEnd"/>
      <w:r w:rsidRPr="00954F6D">
        <w:rPr>
          <w:lang w:val="en-US"/>
        </w:rPr>
        <w:t>(</w:t>
      </w:r>
    </w:p>
    <w:p w14:paraId="1E1E4035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result,</w:t>
      </w:r>
    </w:p>
    <w:p w14:paraId="0991EB8D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proofErr w:type="gramStart"/>
      <w:r w:rsidRPr="00954F6D">
        <w:rPr>
          <w:lang w:val="en-US"/>
        </w:rPr>
        <w:t>request.LanguageLevelId</w:t>
      </w:r>
      <w:proofErr w:type="spellEnd"/>
      <w:proofErr w:type="gramEnd"/>
      <w:r w:rsidRPr="00954F6D">
        <w:rPr>
          <w:lang w:val="en-US"/>
        </w:rPr>
        <w:t>,</w:t>
      </w:r>
    </w:p>
    <w:p w14:paraId="3E063FD6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proofErr w:type="gramStart"/>
      <w:r w:rsidRPr="00954F6D">
        <w:rPr>
          <w:lang w:val="en-US"/>
        </w:rPr>
        <w:t>request.SortOrder</w:t>
      </w:r>
      <w:proofErr w:type="spellEnd"/>
      <w:proofErr w:type="gramEnd"/>
      <w:r w:rsidRPr="00954F6D">
        <w:rPr>
          <w:lang w:val="en-US"/>
        </w:rPr>
        <w:t>,</w:t>
      </w:r>
    </w:p>
    <w:p w14:paraId="10CBD6C0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r w:rsidRPr="00954F6D">
        <w:rPr>
          <w:lang w:val="en-US"/>
        </w:rPr>
        <w:t>currentUserId</w:t>
      </w:r>
      <w:proofErr w:type="spellEnd"/>
      <w:r w:rsidRPr="00954F6D">
        <w:rPr>
          <w:lang w:val="en-US"/>
        </w:rPr>
        <w:t>);</w:t>
      </w:r>
    </w:p>
    <w:p w14:paraId="76FA4DB4" w14:textId="77777777" w:rsidR="00954F6D" w:rsidRPr="00954F6D" w:rsidRDefault="00954F6D" w:rsidP="00954F6D">
      <w:pPr>
        <w:pStyle w:val="aff0"/>
        <w:rPr>
          <w:lang w:val="en-US"/>
        </w:rPr>
      </w:pPr>
    </w:p>
    <w:p w14:paraId="7B83D6F1" w14:textId="313A4915" w:rsidR="00954F6D" w:rsidRPr="00C67004" w:rsidRDefault="00954F6D" w:rsidP="00954F6D">
      <w:pPr>
        <w:pStyle w:val="aff0"/>
      </w:pPr>
      <w:r w:rsidRPr="00954F6D">
        <w:rPr>
          <w:lang w:val="en-US"/>
        </w:rPr>
        <w:lastRenderedPageBreak/>
        <w:t xml:space="preserve">    </w:t>
      </w:r>
      <w:r w:rsidRPr="00C67004">
        <w:t>//Возврат представления с моделью</w:t>
      </w:r>
    </w:p>
    <w:p w14:paraId="041FD167" w14:textId="77777777" w:rsidR="00954F6D" w:rsidRDefault="00954F6D" w:rsidP="00954F6D">
      <w:pPr>
        <w:pStyle w:val="aff0"/>
      </w:pPr>
      <w:r w:rsidRPr="00C67004">
        <w:t xml:space="preserve">    </w:t>
      </w:r>
      <w:r w:rsidRPr="00954F6D">
        <w:rPr>
          <w:lang w:val="en-US"/>
        </w:rPr>
        <w:t>return</w:t>
      </w:r>
      <w:r w:rsidRPr="00C67004">
        <w:t xml:space="preserve"> </w:t>
      </w:r>
      <w:r w:rsidRPr="00954F6D">
        <w:rPr>
          <w:lang w:val="en-US"/>
        </w:rPr>
        <w:t>View</w:t>
      </w:r>
      <w:r w:rsidRPr="00C67004">
        <w:t>(</w:t>
      </w:r>
      <w:r w:rsidRPr="00954F6D">
        <w:rPr>
          <w:lang w:val="en-US"/>
        </w:rPr>
        <w:t>model</w:t>
      </w:r>
      <w:r w:rsidRPr="00C67004">
        <w:t>);</w:t>
      </w:r>
    </w:p>
    <w:p w14:paraId="6A4B53CE" w14:textId="3E775C61" w:rsidR="00662132" w:rsidRPr="00662132" w:rsidRDefault="00662132" w:rsidP="00954F6D">
      <w:pPr>
        <w:pStyle w:val="aff0"/>
      </w:pPr>
      <w:r w:rsidRPr="00662132">
        <w:t>}</w:t>
      </w:r>
    </w:p>
    <w:p w14:paraId="6D85E342" w14:textId="30EBDC35" w:rsidR="00EF7DD9" w:rsidRPr="00AB3172" w:rsidRDefault="00FE06EC" w:rsidP="00FE06EC">
      <w:pPr>
        <w:pStyle w:val="2"/>
      </w:pPr>
      <w:r w:rsidRPr="00AB3172">
        <w:t>Экспорт данных</w:t>
      </w:r>
    </w:p>
    <w:p w14:paraId="0199A3BF" w14:textId="0DC667DF" w:rsidR="00474AB6" w:rsidRPr="00AB3172" w:rsidRDefault="00CC1311" w:rsidP="00474AB6">
      <w:pPr>
        <w:pStyle w:val="a3"/>
      </w:pPr>
      <w:r w:rsidRPr="00AB3172">
        <w:t xml:space="preserve">Для реализации возможности экспорта списка слов пользователя используется библиотека </w:t>
      </w:r>
      <w:proofErr w:type="spellStart"/>
      <w:r w:rsidRPr="00AB3172">
        <w:rPr>
          <w:lang w:val="en-US"/>
        </w:rPr>
        <w:t>QuestPDF</w:t>
      </w:r>
      <w:proofErr w:type="spellEnd"/>
      <w:r w:rsidRPr="00AB3172">
        <w:t xml:space="preserve">. </w:t>
      </w:r>
      <w:r w:rsidR="002A3F37" w:rsidRPr="00AB3172">
        <w:t xml:space="preserve">Формирование структуры </w:t>
      </w:r>
      <w:r w:rsidR="002A3F37" w:rsidRPr="00AB3172">
        <w:rPr>
          <w:lang w:val="en-US"/>
        </w:rPr>
        <w:t>pdf</w:t>
      </w:r>
      <w:r w:rsidR="002A3F37" w:rsidRPr="00AB3172">
        <w:t xml:space="preserve">-документа выполняется в </w:t>
      </w:r>
      <w:r w:rsidR="005F6192" w:rsidRPr="00AB3172">
        <w:t xml:space="preserve">классе </w:t>
      </w:r>
      <w:r w:rsidR="005F6192" w:rsidRPr="00AB3172">
        <w:rPr>
          <w:lang w:val="en-US"/>
        </w:rPr>
        <w:t>W</w:t>
      </w:r>
      <w:proofErr w:type="spellStart"/>
      <w:r w:rsidR="005F6192" w:rsidRPr="00AB3172">
        <w:t>ord</w:t>
      </w:r>
      <w:r w:rsidR="005F6192" w:rsidRPr="00AB3172">
        <w:rPr>
          <w:lang w:val="en-US"/>
        </w:rPr>
        <w:t>ListPdfDocument</w:t>
      </w:r>
      <w:proofErr w:type="spellEnd"/>
      <w:r w:rsidR="005F6192" w:rsidRPr="00AB3172">
        <w:t xml:space="preserve"> метод</w:t>
      </w:r>
      <w:r w:rsidR="002A3F37" w:rsidRPr="00AB3172">
        <w:t>ом</w:t>
      </w:r>
      <w:r w:rsidR="005F6192" w:rsidRPr="00AB3172">
        <w:t xml:space="preserve"> </w:t>
      </w:r>
      <w:r w:rsidR="005F6192" w:rsidRPr="00AB3172">
        <w:rPr>
          <w:lang w:val="en-US"/>
        </w:rPr>
        <w:t>Compose</w:t>
      </w:r>
      <w:r w:rsidR="005F7540">
        <w:t xml:space="preserve"> (</w:t>
      </w:r>
      <w:r w:rsidR="005F6192" w:rsidRPr="00AB3172">
        <w:t xml:space="preserve">представлен листингом </w:t>
      </w:r>
      <w:r w:rsidR="007652AB">
        <w:t>7</w:t>
      </w:r>
      <w:r w:rsidR="005F7540">
        <w:t>)</w:t>
      </w:r>
      <w:r w:rsidR="005F6192" w:rsidRPr="00AB3172">
        <w:t xml:space="preserve">. Получение слов из БД и </w:t>
      </w:r>
      <w:r w:rsidR="005F7540">
        <w:t>выполнение</w:t>
      </w:r>
      <w:r w:rsidR="002A3F37" w:rsidRPr="00AB3172">
        <w:t xml:space="preserve"> экспорта </w:t>
      </w:r>
      <w:r w:rsidR="005F6192" w:rsidRPr="00AB3172">
        <w:t xml:space="preserve">реализовано в классе </w:t>
      </w:r>
      <w:proofErr w:type="spellStart"/>
      <w:r w:rsidR="005F6192" w:rsidRPr="00AB3172">
        <w:rPr>
          <w:lang w:val="en-US"/>
        </w:rPr>
        <w:t>UserDictionaryExportService</w:t>
      </w:r>
      <w:proofErr w:type="spellEnd"/>
      <w:r w:rsidR="005F6192" w:rsidRPr="00AB3172">
        <w:t xml:space="preserve"> в методе </w:t>
      </w:r>
      <w:proofErr w:type="spellStart"/>
      <w:r w:rsidR="005F6192" w:rsidRPr="00AB3172">
        <w:rPr>
          <w:lang w:val="en-US"/>
        </w:rPr>
        <w:t>ExportLearnedWordsToPdfAsync</w:t>
      </w:r>
      <w:proofErr w:type="spellEnd"/>
      <w:r w:rsidR="005F7540">
        <w:t xml:space="preserve"> (представлен</w:t>
      </w:r>
      <w:r w:rsidR="005F6192" w:rsidRPr="00AB3172">
        <w:t xml:space="preserve"> листингом </w:t>
      </w:r>
      <w:r w:rsidR="007652AB">
        <w:t>8</w:t>
      </w:r>
      <w:r w:rsidR="005F7540">
        <w:t>)</w:t>
      </w:r>
      <w:r w:rsidR="005F6192" w:rsidRPr="00AB3172">
        <w:t>.</w:t>
      </w:r>
    </w:p>
    <w:p w14:paraId="5CEBE179" w14:textId="153BCA08" w:rsidR="00CC1311" w:rsidRPr="00AB3172" w:rsidRDefault="00CC1311" w:rsidP="00CC1311">
      <w:pPr>
        <w:pStyle w:val="aff2"/>
      </w:pPr>
      <w:r w:rsidRPr="00AB3172">
        <w:t xml:space="preserve">Листинг </w:t>
      </w:r>
      <w:r w:rsidR="007652AB">
        <w:t>7</w:t>
      </w:r>
      <w:r w:rsidRPr="00AB3172">
        <w:t xml:space="preserve"> – </w:t>
      </w:r>
      <w:r w:rsidR="00AB3172" w:rsidRPr="00AB3172">
        <w:t>Код м</w:t>
      </w:r>
      <w:r w:rsidRPr="00AB3172">
        <w:t>етод</w:t>
      </w:r>
      <w:r w:rsidR="00AB3172" w:rsidRPr="00AB3172">
        <w:t>а</w:t>
      </w:r>
      <w:r w:rsidRPr="00AB3172">
        <w:t xml:space="preserve"> формирования </w:t>
      </w:r>
      <w:r w:rsidRPr="00AB3172">
        <w:rPr>
          <w:lang w:val="en-US"/>
        </w:rPr>
        <w:t>pdf</w:t>
      </w:r>
      <w:r w:rsidRPr="00AB3172">
        <w:t>-файла</w:t>
      </w:r>
    </w:p>
    <w:p w14:paraId="63E6AA30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public void </w:t>
      </w:r>
      <w:proofErr w:type="gramStart"/>
      <w:r w:rsidRPr="00954F6D">
        <w:rPr>
          <w:lang w:val="en-US"/>
        </w:rPr>
        <w:t>Compose(</w:t>
      </w:r>
      <w:proofErr w:type="spellStart"/>
      <w:proofErr w:type="gramEnd"/>
      <w:r w:rsidRPr="00954F6D">
        <w:rPr>
          <w:lang w:val="en-US"/>
        </w:rPr>
        <w:t>IDocumentContainer</w:t>
      </w:r>
      <w:proofErr w:type="spellEnd"/>
      <w:r w:rsidRPr="00954F6D">
        <w:rPr>
          <w:lang w:val="en-US"/>
        </w:rPr>
        <w:t xml:space="preserve"> container)</w:t>
      </w:r>
    </w:p>
    <w:p w14:paraId="231BE64E" w14:textId="77777777" w:rsidR="00954F6D" w:rsidRDefault="00954F6D" w:rsidP="00954F6D">
      <w:pPr>
        <w:pStyle w:val="aff0"/>
      </w:pPr>
      <w:r>
        <w:t>{</w:t>
      </w:r>
    </w:p>
    <w:p w14:paraId="005F0346" w14:textId="77777777" w:rsidR="00954F6D" w:rsidRDefault="00954F6D" w:rsidP="00954F6D">
      <w:pPr>
        <w:pStyle w:val="aff0"/>
      </w:pPr>
      <w:r>
        <w:t xml:space="preserve">    </w:t>
      </w:r>
      <w:proofErr w:type="spellStart"/>
      <w:proofErr w:type="gramStart"/>
      <w:r>
        <w:t>container.Page</w:t>
      </w:r>
      <w:proofErr w:type="spellEnd"/>
      <w:proofErr w:type="gramEnd"/>
      <w:r>
        <w:t>(</w:t>
      </w:r>
      <w:proofErr w:type="spellStart"/>
      <w:r>
        <w:t>page</w:t>
      </w:r>
      <w:proofErr w:type="spellEnd"/>
      <w:r>
        <w:t xml:space="preserve"> =&gt;</w:t>
      </w:r>
    </w:p>
    <w:p w14:paraId="580D4C1A" w14:textId="77777777" w:rsidR="00954F6D" w:rsidRDefault="00954F6D" w:rsidP="00954F6D">
      <w:pPr>
        <w:pStyle w:val="aff0"/>
      </w:pPr>
      <w:r>
        <w:t xml:space="preserve">    {</w:t>
      </w:r>
    </w:p>
    <w:p w14:paraId="46030F3B" w14:textId="7E6C149C" w:rsidR="00954F6D" w:rsidRDefault="00954F6D" w:rsidP="00954F6D">
      <w:pPr>
        <w:pStyle w:val="aff0"/>
      </w:pPr>
      <w:r>
        <w:t xml:space="preserve">        </w:t>
      </w:r>
      <w:r w:rsidRPr="00954F6D">
        <w:t>//Настройка отступов страницы</w:t>
      </w:r>
    </w:p>
    <w:p w14:paraId="13D7824C" w14:textId="463A4F5A" w:rsidR="00954F6D" w:rsidRDefault="00954F6D" w:rsidP="00954F6D">
      <w:pPr>
        <w:pStyle w:val="aff0"/>
      </w:pPr>
      <w:r>
        <w:t xml:space="preserve">        </w:t>
      </w:r>
      <w:proofErr w:type="spellStart"/>
      <w:proofErr w:type="gramStart"/>
      <w:r>
        <w:t>page.Margin</w:t>
      </w:r>
      <w:proofErr w:type="spellEnd"/>
      <w:proofErr w:type="gramEnd"/>
      <w:r>
        <w:t>(40);</w:t>
      </w:r>
    </w:p>
    <w:p w14:paraId="4DAE55A8" w14:textId="77777777" w:rsidR="00954F6D" w:rsidRDefault="00954F6D" w:rsidP="00954F6D">
      <w:pPr>
        <w:pStyle w:val="aff0"/>
      </w:pPr>
    </w:p>
    <w:p w14:paraId="3418E2C7" w14:textId="135F9E22" w:rsidR="00954F6D" w:rsidRDefault="00954F6D" w:rsidP="00954F6D">
      <w:pPr>
        <w:pStyle w:val="aff0"/>
      </w:pPr>
      <w:r>
        <w:t xml:space="preserve">        //Формирование заголовка страницы</w:t>
      </w:r>
    </w:p>
    <w:p w14:paraId="39C0B07A" w14:textId="77777777" w:rsidR="00954F6D" w:rsidRPr="009B4C8C" w:rsidRDefault="00954F6D" w:rsidP="00954F6D">
      <w:pPr>
        <w:pStyle w:val="aff0"/>
        <w:rPr>
          <w:lang w:val="en-US"/>
        </w:rPr>
      </w:pPr>
      <w:r>
        <w:t xml:space="preserve">        </w:t>
      </w:r>
      <w:proofErr w:type="spellStart"/>
      <w:proofErr w:type="gramStart"/>
      <w:r w:rsidRPr="00074D04">
        <w:rPr>
          <w:lang w:val="en-US"/>
        </w:rPr>
        <w:t>page</w:t>
      </w:r>
      <w:r w:rsidRPr="009B4C8C">
        <w:rPr>
          <w:lang w:val="en-US"/>
        </w:rPr>
        <w:t>.</w:t>
      </w:r>
      <w:r w:rsidRPr="00074D04">
        <w:rPr>
          <w:lang w:val="en-US"/>
        </w:rPr>
        <w:t>Header</w:t>
      </w:r>
      <w:proofErr w:type="spellEnd"/>
      <w:proofErr w:type="gramEnd"/>
      <w:r w:rsidRPr="009B4C8C">
        <w:rPr>
          <w:lang w:val="en-US"/>
        </w:rPr>
        <w:t>()</w:t>
      </w:r>
    </w:p>
    <w:p w14:paraId="303F1D66" w14:textId="77777777" w:rsidR="00954F6D" w:rsidRPr="00954F6D" w:rsidRDefault="00954F6D" w:rsidP="00954F6D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proofErr w:type="gramStart"/>
      <w:r w:rsidRPr="00954F6D">
        <w:rPr>
          <w:lang w:val="en-US"/>
        </w:rPr>
        <w:t>.Text</w:t>
      </w:r>
      <w:proofErr w:type="gramEnd"/>
      <w:r w:rsidRPr="00954F6D">
        <w:rPr>
          <w:lang w:val="en-US"/>
        </w:rPr>
        <w:t>("</w:t>
      </w:r>
      <w:r>
        <w:t>Список</w:t>
      </w:r>
      <w:r w:rsidRPr="00954F6D">
        <w:rPr>
          <w:lang w:val="en-US"/>
        </w:rPr>
        <w:t xml:space="preserve"> </w:t>
      </w:r>
      <w:r>
        <w:t>слов</w:t>
      </w:r>
      <w:r w:rsidRPr="00954F6D">
        <w:rPr>
          <w:lang w:val="en-US"/>
        </w:rPr>
        <w:t>")</w:t>
      </w:r>
    </w:p>
    <w:p w14:paraId="0057AD2C" w14:textId="77777777" w:rsidR="00954F6D" w:rsidRPr="009B4C8C" w:rsidRDefault="00954F6D" w:rsidP="00954F6D">
      <w:pPr>
        <w:pStyle w:val="aff0"/>
      </w:pPr>
      <w:r w:rsidRPr="00954F6D">
        <w:rPr>
          <w:lang w:val="en-US"/>
        </w:rPr>
        <w:t xml:space="preserve">            </w:t>
      </w:r>
      <w:proofErr w:type="gramStart"/>
      <w:r w:rsidRPr="009B4C8C">
        <w:t>.</w:t>
      </w:r>
      <w:proofErr w:type="spellStart"/>
      <w:r w:rsidRPr="00954F6D">
        <w:rPr>
          <w:lang w:val="en-US"/>
        </w:rPr>
        <w:t>FontSize</w:t>
      </w:r>
      <w:proofErr w:type="spellEnd"/>
      <w:proofErr w:type="gramEnd"/>
      <w:r w:rsidRPr="009B4C8C">
        <w:t>(20)</w:t>
      </w:r>
    </w:p>
    <w:p w14:paraId="3E9B1FAA" w14:textId="77777777" w:rsidR="00954F6D" w:rsidRPr="009B4C8C" w:rsidRDefault="00954F6D" w:rsidP="00954F6D">
      <w:pPr>
        <w:pStyle w:val="aff0"/>
      </w:pPr>
      <w:r w:rsidRPr="009B4C8C">
        <w:t xml:space="preserve">            </w:t>
      </w:r>
      <w:proofErr w:type="gramStart"/>
      <w:r w:rsidRPr="009B4C8C">
        <w:t>.</w:t>
      </w:r>
      <w:proofErr w:type="spellStart"/>
      <w:r w:rsidRPr="00954F6D">
        <w:rPr>
          <w:lang w:val="en-US"/>
        </w:rPr>
        <w:t>SemiBold</w:t>
      </w:r>
      <w:proofErr w:type="spellEnd"/>
      <w:proofErr w:type="gramEnd"/>
      <w:r w:rsidRPr="009B4C8C">
        <w:t>()</w:t>
      </w:r>
    </w:p>
    <w:p w14:paraId="601A9CD1" w14:textId="77777777" w:rsidR="00954F6D" w:rsidRDefault="00954F6D" w:rsidP="00954F6D">
      <w:pPr>
        <w:pStyle w:val="aff0"/>
      </w:pPr>
      <w:r w:rsidRPr="009B4C8C">
        <w:t xml:space="preserve">            </w:t>
      </w:r>
      <w:proofErr w:type="gramStart"/>
      <w:r>
        <w:t>.</w:t>
      </w:r>
      <w:proofErr w:type="spellStart"/>
      <w:r>
        <w:t>AlignCenter</w:t>
      </w:r>
      <w:proofErr w:type="spellEnd"/>
      <w:proofErr w:type="gramEnd"/>
      <w:r>
        <w:t>();</w:t>
      </w:r>
    </w:p>
    <w:p w14:paraId="77FEE0E7" w14:textId="77777777" w:rsidR="00954F6D" w:rsidRDefault="00954F6D" w:rsidP="00954F6D">
      <w:pPr>
        <w:pStyle w:val="aff0"/>
      </w:pPr>
    </w:p>
    <w:p w14:paraId="0806FC1A" w14:textId="564242C3" w:rsidR="00954F6D" w:rsidRDefault="00954F6D" w:rsidP="00954F6D">
      <w:pPr>
        <w:pStyle w:val="aff0"/>
      </w:pPr>
      <w:r>
        <w:t xml:space="preserve">        //Формирование основной области документа</w:t>
      </w:r>
    </w:p>
    <w:p w14:paraId="0F02206E" w14:textId="77777777" w:rsidR="00954F6D" w:rsidRDefault="00954F6D" w:rsidP="00954F6D">
      <w:pPr>
        <w:pStyle w:val="aff0"/>
      </w:pPr>
      <w:r>
        <w:t xml:space="preserve">        </w:t>
      </w:r>
      <w:proofErr w:type="spellStart"/>
      <w:proofErr w:type="gramStart"/>
      <w:r>
        <w:t>page.Content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Column</w:t>
      </w:r>
      <w:proofErr w:type="spellEnd"/>
      <w:proofErr w:type="gramEnd"/>
      <w:r>
        <w:t>(</w:t>
      </w:r>
      <w:proofErr w:type="spellStart"/>
      <w:r>
        <w:t>col</w:t>
      </w:r>
      <w:proofErr w:type="spellEnd"/>
      <w:r>
        <w:t xml:space="preserve"> =&gt;</w:t>
      </w:r>
    </w:p>
    <w:p w14:paraId="5FA2CB2A" w14:textId="77777777" w:rsidR="00954F6D" w:rsidRDefault="00954F6D" w:rsidP="00954F6D">
      <w:pPr>
        <w:pStyle w:val="aff0"/>
      </w:pPr>
      <w:r>
        <w:t xml:space="preserve">        {</w:t>
      </w:r>
    </w:p>
    <w:p w14:paraId="0358F4BC" w14:textId="47080676" w:rsidR="00954F6D" w:rsidRDefault="00954F6D" w:rsidP="00954F6D">
      <w:pPr>
        <w:pStyle w:val="aff0"/>
      </w:pPr>
      <w:r>
        <w:t xml:space="preserve">            //Настройка интервалов между элементами</w:t>
      </w:r>
    </w:p>
    <w:p w14:paraId="06B1880C" w14:textId="77777777" w:rsidR="00954F6D" w:rsidRDefault="00954F6D" w:rsidP="00954F6D">
      <w:pPr>
        <w:pStyle w:val="aff0"/>
      </w:pPr>
      <w:r>
        <w:t xml:space="preserve">            </w:t>
      </w:r>
      <w:proofErr w:type="spellStart"/>
      <w:proofErr w:type="gramStart"/>
      <w:r>
        <w:t>col.Spacing</w:t>
      </w:r>
      <w:proofErr w:type="spellEnd"/>
      <w:proofErr w:type="gramEnd"/>
      <w:r>
        <w:t>(5);</w:t>
      </w:r>
    </w:p>
    <w:p w14:paraId="63BCED3A" w14:textId="77777777" w:rsidR="00954F6D" w:rsidRDefault="00954F6D" w:rsidP="00954F6D">
      <w:pPr>
        <w:pStyle w:val="aff0"/>
      </w:pPr>
    </w:p>
    <w:p w14:paraId="61E5C51A" w14:textId="19ECAB9F" w:rsidR="00954F6D" w:rsidRDefault="00954F6D" w:rsidP="00954F6D">
      <w:pPr>
        <w:pStyle w:val="aff0"/>
      </w:pPr>
      <w:r>
        <w:t xml:space="preserve">            //Обработка пустого набора данных</w:t>
      </w:r>
    </w:p>
    <w:p w14:paraId="46C75A06" w14:textId="77777777" w:rsidR="00954F6D" w:rsidRDefault="00954F6D" w:rsidP="00954F6D">
      <w:pPr>
        <w:pStyle w:val="aff0"/>
      </w:pPr>
      <w:r>
        <w:t xml:space="preserve">            </w:t>
      </w:r>
      <w:proofErr w:type="spellStart"/>
      <w:r>
        <w:t>if</w:t>
      </w:r>
      <w:proofErr w:type="spellEnd"/>
      <w:r>
        <w:t xml:space="preserve"> (_</w:t>
      </w:r>
      <w:proofErr w:type="spellStart"/>
      <w:proofErr w:type="gramStart"/>
      <w:r>
        <w:t>items.Count</w:t>
      </w:r>
      <w:proofErr w:type="spellEnd"/>
      <w:proofErr w:type="gramEnd"/>
      <w:r>
        <w:t xml:space="preserve"> == 0)</w:t>
      </w:r>
    </w:p>
    <w:p w14:paraId="68D58160" w14:textId="77777777" w:rsidR="00954F6D" w:rsidRDefault="00954F6D" w:rsidP="00954F6D">
      <w:pPr>
        <w:pStyle w:val="aff0"/>
      </w:pPr>
      <w:r>
        <w:t xml:space="preserve">            {</w:t>
      </w:r>
    </w:p>
    <w:p w14:paraId="61D140FA" w14:textId="77777777" w:rsidR="00954F6D" w:rsidRDefault="00954F6D" w:rsidP="00954F6D">
      <w:pPr>
        <w:pStyle w:val="aff0"/>
      </w:pPr>
      <w:r>
        <w:t xml:space="preserve">                </w:t>
      </w:r>
      <w:proofErr w:type="spellStart"/>
      <w:proofErr w:type="gramStart"/>
      <w:r>
        <w:t>col.Item</w:t>
      </w:r>
      <w:proofErr w:type="spellEnd"/>
      <w:proofErr w:type="gramEnd"/>
      <w:r>
        <w:t>(</w:t>
      </w:r>
      <w:proofErr w:type="gramStart"/>
      <w:r>
        <w:t>).Text</w:t>
      </w:r>
      <w:proofErr w:type="gramEnd"/>
      <w:r>
        <w:t>("Нет слов для экспорта.")</w:t>
      </w:r>
    </w:p>
    <w:p w14:paraId="33B68F63" w14:textId="77777777" w:rsidR="00954F6D" w:rsidRPr="00C67004" w:rsidRDefault="00954F6D" w:rsidP="00954F6D">
      <w:pPr>
        <w:pStyle w:val="aff0"/>
        <w:rPr>
          <w:lang w:val="en-US"/>
        </w:rPr>
      </w:pPr>
      <w:r>
        <w:t xml:space="preserve">                    </w:t>
      </w:r>
      <w:proofErr w:type="gramStart"/>
      <w:r w:rsidRPr="00C67004">
        <w:rPr>
          <w:lang w:val="en-US"/>
        </w:rPr>
        <w:t>.</w:t>
      </w:r>
      <w:proofErr w:type="spellStart"/>
      <w:r w:rsidRPr="00C67004">
        <w:rPr>
          <w:lang w:val="en-US"/>
        </w:rPr>
        <w:t>FontSize</w:t>
      </w:r>
      <w:proofErr w:type="spellEnd"/>
      <w:proofErr w:type="gramEnd"/>
      <w:r w:rsidRPr="00C67004">
        <w:rPr>
          <w:lang w:val="en-US"/>
        </w:rPr>
        <w:t>(12);</w:t>
      </w:r>
    </w:p>
    <w:p w14:paraId="7DA79743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return;</w:t>
      </w:r>
    </w:p>
    <w:p w14:paraId="2162DE6D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}</w:t>
      </w:r>
    </w:p>
    <w:p w14:paraId="68FBC374" w14:textId="77777777" w:rsidR="00954F6D" w:rsidRPr="00C67004" w:rsidRDefault="00954F6D" w:rsidP="00954F6D">
      <w:pPr>
        <w:pStyle w:val="aff0"/>
        <w:rPr>
          <w:lang w:val="en-US"/>
        </w:rPr>
      </w:pPr>
    </w:p>
    <w:p w14:paraId="1D861A66" w14:textId="2780A291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//</w:t>
      </w:r>
      <w:r>
        <w:t>Формирование</w:t>
      </w:r>
      <w:r w:rsidRPr="00C67004">
        <w:rPr>
          <w:lang w:val="en-US"/>
        </w:rPr>
        <w:t xml:space="preserve"> </w:t>
      </w:r>
      <w:r>
        <w:t>элементов</w:t>
      </w:r>
      <w:r w:rsidRPr="00C67004">
        <w:rPr>
          <w:lang w:val="en-US"/>
        </w:rPr>
        <w:t xml:space="preserve"> </w:t>
      </w:r>
      <w:r>
        <w:t>списка</w:t>
      </w:r>
    </w:p>
    <w:p w14:paraId="3CAF8C0D" w14:textId="77777777" w:rsidR="00954F6D" w:rsidRPr="00954F6D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lastRenderedPageBreak/>
        <w:t xml:space="preserve">            </w:t>
      </w:r>
      <w:r w:rsidRPr="00954F6D">
        <w:rPr>
          <w:lang w:val="en-US"/>
        </w:rPr>
        <w:t>foreach (var item in _items)</w:t>
      </w:r>
    </w:p>
    <w:p w14:paraId="359CB620" w14:textId="77777777" w:rsidR="00954F6D" w:rsidRPr="00C67004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</w:t>
      </w:r>
      <w:r w:rsidRPr="00C67004">
        <w:rPr>
          <w:lang w:val="en-US"/>
        </w:rPr>
        <w:t>{</w:t>
      </w:r>
    </w:p>
    <w:p w14:paraId="5803B693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</w:t>
      </w:r>
      <w:proofErr w:type="spellStart"/>
      <w:proofErr w:type="gramStart"/>
      <w:r w:rsidRPr="00C67004">
        <w:rPr>
          <w:lang w:val="en-US"/>
        </w:rPr>
        <w:t>col.Item</w:t>
      </w:r>
      <w:proofErr w:type="spellEnd"/>
      <w:proofErr w:type="gramEnd"/>
      <w:r w:rsidRPr="00C67004">
        <w:rPr>
          <w:lang w:val="en-US"/>
        </w:rPr>
        <w:t>(</w:t>
      </w:r>
      <w:proofErr w:type="gramStart"/>
      <w:r w:rsidRPr="00C67004">
        <w:rPr>
          <w:lang w:val="en-US"/>
        </w:rPr>
        <w:t>).Text</w:t>
      </w:r>
      <w:proofErr w:type="gramEnd"/>
      <w:r w:rsidRPr="00C67004">
        <w:rPr>
          <w:lang w:val="en-US"/>
        </w:rPr>
        <w:t>(text =&gt;</w:t>
      </w:r>
    </w:p>
    <w:p w14:paraId="4991BB1D" w14:textId="78504871" w:rsidR="00954F6D" w:rsidRPr="00C67004" w:rsidRDefault="00954F6D" w:rsidP="000039BB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{</w:t>
      </w:r>
    </w:p>
    <w:p w14:paraId="76C4220C" w14:textId="77777777" w:rsidR="00954F6D" w:rsidRPr="00954F6D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</w:t>
      </w:r>
      <w:r w:rsidRPr="00954F6D">
        <w:rPr>
          <w:lang w:val="en-US"/>
        </w:rPr>
        <w:t xml:space="preserve">var </w:t>
      </w:r>
      <w:proofErr w:type="spellStart"/>
      <w:r w:rsidRPr="00954F6D">
        <w:rPr>
          <w:lang w:val="en-US"/>
        </w:rPr>
        <w:t>wordPart</w:t>
      </w:r>
      <w:proofErr w:type="spellEnd"/>
      <w:r w:rsidRPr="00954F6D">
        <w:rPr>
          <w:lang w:val="en-US"/>
        </w:rPr>
        <w:t xml:space="preserve"> = </w:t>
      </w:r>
      <w:proofErr w:type="spellStart"/>
      <w:proofErr w:type="gramStart"/>
      <w:r w:rsidRPr="00954F6D">
        <w:rPr>
          <w:lang w:val="en-US"/>
        </w:rPr>
        <w:t>item.Word</w:t>
      </w:r>
      <w:proofErr w:type="spellEnd"/>
      <w:proofErr w:type="gramEnd"/>
      <w:r w:rsidRPr="00954F6D">
        <w:rPr>
          <w:lang w:val="en-US"/>
        </w:rPr>
        <w:t>;</w:t>
      </w:r>
    </w:p>
    <w:p w14:paraId="7CE4C74C" w14:textId="77777777" w:rsidR="000039BB" w:rsidRPr="000039BB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var transPart =</w:t>
      </w:r>
    </w:p>
    <w:p w14:paraId="161E0E3B" w14:textId="674DF415" w:rsidR="000039BB" w:rsidRPr="00C67004" w:rsidRDefault="000039BB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    </w:t>
      </w:r>
      <w:proofErr w:type="spellStart"/>
      <w:proofErr w:type="gramStart"/>
      <w:r w:rsidR="00954F6D" w:rsidRPr="00954F6D">
        <w:rPr>
          <w:lang w:val="en-US"/>
        </w:rPr>
        <w:t>string.IsNullOrWhiteSpace</w:t>
      </w:r>
      <w:proofErr w:type="spellEnd"/>
      <w:proofErr w:type="gramEnd"/>
      <w:r w:rsidR="00954F6D" w:rsidRPr="00954F6D">
        <w:rPr>
          <w:lang w:val="en-US"/>
        </w:rPr>
        <w:t>(</w:t>
      </w:r>
    </w:p>
    <w:p w14:paraId="5D5B1062" w14:textId="6050E0B8" w:rsidR="00954F6D" w:rsidRPr="00954F6D" w:rsidRDefault="000039BB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        </w:t>
      </w:r>
      <w:proofErr w:type="spellStart"/>
      <w:proofErr w:type="gramStart"/>
      <w:r w:rsidR="00954F6D" w:rsidRPr="00954F6D">
        <w:rPr>
          <w:lang w:val="en-US"/>
        </w:rPr>
        <w:t>item.Transcription</w:t>
      </w:r>
      <w:proofErr w:type="spellEnd"/>
      <w:proofErr w:type="gramEnd"/>
      <w:r w:rsidR="00954F6D" w:rsidRPr="00954F6D">
        <w:rPr>
          <w:lang w:val="en-US"/>
        </w:rPr>
        <w:t>)</w:t>
      </w:r>
    </w:p>
    <w:p w14:paraId="09905A58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    ? null</w:t>
      </w:r>
    </w:p>
    <w:p w14:paraId="01E6942D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    : $" [{</w:t>
      </w:r>
      <w:proofErr w:type="spellStart"/>
      <w:proofErr w:type="gramStart"/>
      <w:r w:rsidRPr="00954F6D">
        <w:rPr>
          <w:lang w:val="en-US"/>
        </w:rPr>
        <w:t>item.Transcription</w:t>
      </w:r>
      <w:proofErr w:type="spellEnd"/>
      <w:proofErr w:type="gramEnd"/>
      <w:r w:rsidRPr="00954F6D">
        <w:rPr>
          <w:lang w:val="en-US"/>
        </w:rPr>
        <w:t>}]";</w:t>
      </w:r>
    </w:p>
    <w:p w14:paraId="4DD38DCC" w14:textId="77777777" w:rsidR="000039BB" w:rsidRPr="00C67004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var translationPart = </w:t>
      </w:r>
    </w:p>
    <w:p w14:paraId="05CF2A4A" w14:textId="6A20A41C" w:rsidR="00954F6D" w:rsidRPr="00954F6D" w:rsidRDefault="000039BB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</w:t>
      </w:r>
      <w:r w:rsidRPr="00C67004">
        <w:rPr>
          <w:lang w:val="en-US"/>
        </w:rPr>
        <w:t xml:space="preserve">                       </w:t>
      </w:r>
      <w:r w:rsidR="00954F6D" w:rsidRPr="00954F6D">
        <w:rPr>
          <w:lang w:val="en-US"/>
        </w:rPr>
        <w:t>$" {</w:t>
      </w:r>
      <w:proofErr w:type="spellStart"/>
      <w:proofErr w:type="gramStart"/>
      <w:r w:rsidR="00954F6D" w:rsidRPr="00954F6D">
        <w:rPr>
          <w:lang w:val="en-US"/>
        </w:rPr>
        <w:t>item.Translation</w:t>
      </w:r>
      <w:proofErr w:type="spellEnd"/>
      <w:proofErr w:type="gramEnd"/>
      <w:r w:rsidR="00954F6D" w:rsidRPr="00954F6D">
        <w:rPr>
          <w:lang w:val="en-US"/>
        </w:rPr>
        <w:t>}";</w:t>
      </w:r>
    </w:p>
    <w:p w14:paraId="1DB8FDEF" w14:textId="77777777" w:rsidR="00954F6D" w:rsidRPr="000039BB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</w:t>
      </w:r>
      <w:proofErr w:type="spellStart"/>
      <w:proofErr w:type="gramStart"/>
      <w:r w:rsidRPr="000039BB">
        <w:rPr>
          <w:lang w:val="en-US"/>
        </w:rPr>
        <w:t>text.Span</w:t>
      </w:r>
      <w:proofErr w:type="spellEnd"/>
      <w:proofErr w:type="gramEnd"/>
      <w:r w:rsidRPr="000039BB">
        <w:rPr>
          <w:lang w:val="en-US"/>
        </w:rPr>
        <w:t>(</w:t>
      </w:r>
      <w:proofErr w:type="spellStart"/>
      <w:r w:rsidRPr="000039BB">
        <w:rPr>
          <w:lang w:val="en-US"/>
        </w:rPr>
        <w:t>wordPart</w:t>
      </w:r>
      <w:proofErr w:type="spellEnd"/>
      <w:proofErr w:type="gramStart"/>
      <w:r w:rsidRPr="000039BB">
        <w:rPr>
          <w:lang w:val="en-US"/>
        </w:rPr>
        <w:t>).</w:t>
      </w:r>
      <w:proofErr w:type="spellStart"/>
      <w:r w:rsidRPr="000039BB">
        <w:rPr>
          <w:lang w:val="en-US"/>
        </w:rPr>
        <w:t>SemiBold</w:t>
      </w:r>
      <w:proofErr w:type="spellEnd"/>
      <w:proofErr w:type="gramEnd"/>
      <w:r w:rsidRPr="000039BB">
        <w:rPr>
          <w:lang w:val="en-US"/>
        </w:rPr>
        <w:t>();</w:t>
      </w:r>
    </w:p>
    <w:p w14:paraId="50584FC1" w14:textId="77777777" w:rsidR="00954F6D" w:rsidRPr="000039BB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if (</w:t>
      </w:r>
      <w:proofErr w:type="spellStart"/>
      <w:proofErr w:type="gramStart"/>
      <w:r w:rsidRPr="000039BB">
        <w:rPr>
          <w:lang w:val="en-US"/>
        </w:rPr>
        <w:t>transPart</w:t>
      </w:r>
      <w:proofErr w:type="spellEnd"/>
      <w:r w:rsidRPr="000039BB">
        <w:rPr>
          <w:lang w:val="en-US"/>
        </w:rPr>
        <w:t xml:space="preserve"> !</w:t>
      </w:r>
      <w:proofErr w:type="gramEnd"/>
      <w:r w:rsidRPr="000039BB">
        <w:rPr>
          <w:lang w:val="en-US"/>
        </w:rPr>
        <w:t>= null)</w:t>
      </w:r>
    </w:p>
    <w:p w14:paraId="66F88071" w14:textId="77777777" w:rsidR="00954F6D" w:rsidRPr="00954F6D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    </w:t>
      </w:r>
      <w:proofErr w:type="spellStart"/>
      <w:proofErr w:type="gramStart"/>
      <w:r w:rsidRPr="00954F6D">
        <w:rPr>
          <w:lang w:val="en-US"/>
        </w:rPr>
        <w:t>text.Span</w:t>
      </w:r>
      <w:proofErr w:type="spellEnd"/>
      <w:proofErr w:type="gramEnd"/>
      <w:r w:rsidRPr="00954F6D">
        <w:rPr>
          <w:lang w:val="en-US"/>
        </w:rPr>
        <w:t>(</w:t>
      </w:r>
      <w:proofErr w:type="spellStart"/>
      <w:r w:rsidRPr="00954F6D">
        <w:rPr>
          <w:lang w:val="en-US"/>
        </w:rPr>
        <w:t>transPart</w:t>
      </w:r>
      <w:proofErr w:type="spellEnd"/>
      <w:proofErr w:type="gramStart"/>
      <w:r w:rsidRPr="00954F6D">
        <w:rPr>
          <w:lang w:val="en-US"/>
        </w:rPr>
        <w:t>).Italic</w:t>
      </w:r>
      <w:proofErr w:type="gramEnd"/>
      <w:r w:rsidRPr="00954F6D">
        <w:rPr>
          <w:lang w:val="en-US"/>
        </w:rPr>
        <w:t>();</w:t>
      </w:r>
    </w:p>
    <w:p w14:paraId="62718CA4" w14:textId="77777777" w:rsidR="00954F6D" w:rsidRPr="009B4C8C" w:rsidRDefault="00954F6D" w:rsidP="00954F6D">
      <w:pPr>
        <w:pStyle w:val="aff0"/>
      </w:pPr>
      <w:r w:rsidRPr="00954F6D">
        <w:rPr>
          <w:lang w:val="en-US"/>
        </w:rPr>
        <w:t xml:space="preserve">                    </w:t>
      </w:r>
      <w:proofErr w:type="gramStart"/>
      <w:r w:rsidRPr="00C67004">
        <w:rPr>
          <w:lang w:val="en-US"/>
        </w:rPr>
        <w:t>text</w:t>
      </w:r>
      <w:r w:rsidRPr="009B4C8C">
        <w:t>.</w:t>
      </w:r>
      <w:r w:rsidRPr="00C67004">
        <w:rPr>
          <w:lang w:val="en-US"/>
        </w:rPr>
        <w:t>Span</w:t>
      </w:r>
      <w:proofErr w:type="gramEnd"/>
      <w:r w:rsidRPr="009B4C8C">
        <w:t>(</w:t>
      </w:r>
      <w:proofErr w:type="spellStart"/>
      <w:r w:rsidRPr="00C67004">
        <w:rPr>
          <w:lang w:val="en-US"/>
        </w:rPr>
        <w:t>translationPart</w:t>
      </w:r>
      <w:proofErr w:type="spellEnd"/>
      <w:r w:rsidRPr="009B4C8C">
        <w:t>);</w:t>
      </w:r>
    </w:p>
    <w:p w14:paraId="392D5ACD" w14:textId="77777777" w:rsidR="00954F6D" w:rsidRDefault="00954F6D" w:rsidP="00954F6D">
      <w:pPr>
        <w:pStyle w:val="aff0"/>
      </w:pPr>
      <w:r w:rsidRPr="009B4C8C">
        <w:t xml:space="preserve">                </w:t>
      </w:r>
      <w:r>
        <w:t>});</w:t>
      </w:r>
    </w:p>
    <w:p w14:paraId="1C01418B" w14:textId="77777777" w:rsidR="00954F6D" w:rsidRDefault="00954F6D" w:rsidP="00954F6D">
      <w:pPr>
        <w:pStyle w:val="aff0"/>
      </w:pPr>
      <w:r>
        <w:t xml:space="preserve">            }</w:t>
      </w:r>
    </w:p>
    <w:p w14:paraId="773C2784" w14:textId="77777777" w:rsidR="00954F6D" w:rsidRDefault="00954F6D" w:rsidP="00954F6D">
      <w:pPr>
        <w:pStyle w:val="aff0"/>
      </w:pPr>
      <w:r>
        <w:t xml:space="preserve">        });</w:t>
      </w:r>
    </w:p>
    <w:p w14:paraId="59C4F1BB" w14:textId="77777777" w:rsidR="00954F6D" w:rsidRDefault="00954F6D" w:rsidP="00954F6D">
      <w:pPr>
        <w:pStyle w:val="aff0"/>
      </w:pPr>
    </w:p>
    <w:p w14:paraId="737A79A8" w14:textId="7C95587D" w:rsidR="00954F6D" w:rsidRDefault="00954F6D" w:rsidP="00954F6D">
      <w:pPr>
        <w:pStyle w:val="aff0"/>
      </w:pPr>
      <w:r>
        <w:t xml:space="preserve">        //Формирование нижней части страницы</w:t>
      </w:r>
    </w:p>
    <w:p w14:paraId="3C9A235C" w14:textId="77777777" w:rsidR="00954F6D" w:rsidRPr="009B4C8C" w:rsidRDefault="00954F6D" w:rsidP="00954F6D">
      <w:pPr>
        <w:pStyle w:val="aff0"/>
        <w:rPr>
          <w:lang w:val="en-US"/>
        </w:rPr>
      </w:pPr>
      <w:r>
        <w:t xml:space="preserve">        </w:t>
      </w:r>
      <w:proofErr w:type="spellStart"/>
      <w:proofErr w:type="gramStart"/>
      <w:r w:rsidRPr="00954F6D">
        <w:rPr>
          <w:lang w:val="en-US"/>
        </w:rPr>
        <w:t>page</w:t>
      </w:r>
      <w:r w:rsidRPr="009B4C8C">
        <w:rPr>
          <w:lang w:val="en-US"/>
        </w:rPr>
        <w:t>.</w:t>
      </w:r>
      <w:r w:rsidRPr="00954F6D">
        <w:rPr>
          <w:lang w:val="en-US"/>
        </w:rPr>
        <w:t>Footer</w:t>
      </w:r>
      <w:proofErr w:type="spellEnd"/>
      <w:proofErr w:type="gramEnd"/>
      <w:r w:rsidRPr="009B4C8C">
        <w:rPr>
          <w:lang w:val="en-US"/>
        </w:rPr>
        <w:t>()</w:t>
      </w:r>
    </w:p>
    <w:p w14:paraId="004B47AF" w14:textId="77777777" w:rsidR="00954F6D" w:rsidRPr="009B4C8C" w:rsidRDefault="00954F6D" w:rsidP="00954F6D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proofErr w:type="gramStart"/>
      <w:r w:rsidRPr="009B4C8C">
        <w:rPr>
          <w:lang w:val="en-US"/>
        </w:rPr>
        <w:t>.</w:t>
      </w:r>
      <w:proofErr w:type="spellStart"/>
      <w:r w:rsidRPr="00954F6D">
        <w:rPr>
          <w:lang w:val="en-US"/>
        </w:rPr>
        <w:t>AlignCenter</w:t>
      </w:r>
      <w:proofErr w:type="spellEnd"/>
      <w:proofErr w:type="gramEnd"/>
      <w:r w:rsidRPr="009B4C8C">
        <w:rPr>
          <w:lang w:val="en-US"/>
        </w:rPr>
        <w:t>()</w:t>
      </w:r>
    </w:p>
    <w:p w14:paraId="6309AE15" w14:textId="77777777" w:rsidR="00954F6D" w:rsidRPr="009B4C8C" w:rsidRDefault="00954F6D" w:rsidP="00954F6D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proofErr w:type="gramStart"/>
      <w:r w:rsidRPr="009B4C8C">
        <w:rPr>
          <w:lang w:val="en-US"/>
        </w:rPr>
        <w:t>.</w:t>
      </w:r>
      <w:r w:rsidRPr="00954F6D">
        <w:rPr>
          <w:lang w:val="en-US"/>
        </w:rPr>
        <w:t>Text</w:t>
      </w:r>
      <w:proofErr w:type="gramEnd"/>
      <w:r w:rsidRPr="009B4C8C">
        <w:rPr>
          <w:lang w:val="en-US"/>
        </w:rPr>
        <w:t>(</w:t>
      </w:r>
      <w:r w:rsidRPr="00954F6D">
        <w:rPr>
          <w:lang w:val="en-US"/>
        </w:rPr>
        <w:t>x</w:t>
      </w:r>
      <w:r w:rsidRPr="009B4C8C">
        <w:rPr>
          <w:lang w:val="en-US"/>
        </w:rPr>
        <w:t xml:space="preserve"> =&gt;</w:t>
      </w:r>
    </w:p>
    <w:p w14:paraId="05684D9A" w14:textId="77777777" w:rsidR="00954F6D" w:rsidRDefault="00954F6D" w:rsidP="00954F6D">
      <w:pPr>
        <w:pStyle w:val="aff0"/>
      </w:pPr>
      <w:r w:rsidRPr="009B4C8C">
        <w:rPr>
          <w:lang w:val="en-US"/>
        </w:rPr>
        <w:t xml:space="preserve">            </w:t>
      </w:r>
      <w:r>
        <w:t>{</w:t>
      </w:r>
    </w:p>
    <w:p w14:paraId="0D75B303" w14:textId="77777777" w:rsidR="00954F6D" w:rsidRDefault="00954F6D" w:rsidP="00954F6D">
      <w:pPr>
        <w:pStyle w:val="aff0"/>
      </w:pPr>
      <w:r>
        <w:t xml:space="preserve">                // Вывод номера страницы</w:t>
      </w:r>
    </w:p>
    <w:p w14:paraId="7761380D" w14:textId="77777777" w:rsidR="00954F6D" w:rsidRPr="00C67004" w:rsidRDefault="00954F6D" w:rsidP="00954F6D">
      <w:pPr>
        <w:pStyle w:val="aff0"/>
        <w:rPr>
          <w:lang w:val="en-US"/>
        </w:rPr>
      </w:pPr>
      <w:r>
        <w:t xml:space="preserve">                </w:t>
      </w:r>
      <w:proofErr w:type="spellStart"/>
      <w:r w:rsidRPr="00C67004">
        <w:rPr>
          <w:lang w:val="en-US"/>
        </w:rPr>
        <w:t>x.</w:t>
      </w:r>
      <w:proofErr w:type="gramStart"/>
      <w:r w:rsidRPr="00C67004">
        <w:rPr>
          <w:lang w:val="en-US"/>
        </w:rPr>
        <w:t>CurrentPageNumber</w:t>
      </w:r>
      <w:proofErr w:type="spellEnd"/>
      <w:r w:rsidRPr="00C67004">
        <w:rPr>
          <w:lang w:val="en-US"/>
        </w:rPr>
        <w:t>(</w:t>
      </w:r>
      <w:proofErr w:type="gramEnd"/>
      <w:r w:rsidRPr="00C67004">
        <w:rPr>
          <w:lang w:val="en-US"/>
        </w:rPr>
        <w:t>);</w:t>
      </w:r>
    </w:p>
    <w:p w14:paraId="67B0533D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</w:t>
      </w:r>
      <w:proofErr w:type="spellStart"/>
      <w:r w:rsidRPr="00C67004">
        <w:rPr>
          <w:lang w:val="en-US"/>
        </w:rPr>
        <w:t>x.</w:t>
      </w:r>
      <w:proofErr w:type="gramStart"/>
      <w:r w:rsidRPr="00C67004">
        <w:rPr>
          <w:lang w:val="en-US"/>
        </w:rPr>
        <w:t>Span</w:t>
      </w:r>
      <w:proofErr w:type="spellEnd"/>
      <w:r w:rsidRPr="00C67004">
        <w:rPr>
          <w:lang w:val="en-US"/>
        </w:rPr>
        <w:t>(</w:t>
      </w:r>
      <w:proofErr w:type="gramEnd"/>
      <w:r w:rsidRPr="00C67004">
        <w:rPr>
          <w:lang w:val="en-US"/>
        </w:rPr>
        <w:t>" / ");</w:t>
      </w:r>
    </w:p>
    <w:p w14:paraId="72764990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</w:t>
      </w:r>
      <w:proofErr w:type="spellStart"/>
      <w:r w:rsidRPr="00C67004">
        <w:rPr>
          <w:lang w:val="en-US"/>
        </w:rPr>
        <w:t>x.</w:t>
      </w:r>
      <w:proofErr w:type="gramStart"/>
      <w:r w:rsidRPr="00C67004">
        <w:rPr>
          <w:lang w:val="en-US"/>
        </w:rPr>
        <w:t>TotalPages</w:t>
      </w:r>
      <w:proofErr w:type="spellEnd"/>
      <w:r w:rsidRPr="00C67004">
        <w:rPr>
          <w:lang w:val="en-US"/>
        </w:rPr>
        <w:t>(</w:t>
      </w:r>
      <w:proofErr w:type="gramEnd"/>
      <w:r w:rsidRPr="00C67004">
        <w:rPr>
          <w:lang w:val="en-US"/>
        </w:rPr>
        <w:t>);</w:t>
      </w:r>
    </w:p>
    <w:p w14:paraId="3EF10390" w14:textId="77777777" w:rsidR="00954F6D" w:rsidRDefault="00954F6D" w:rsidP="00954F6D">
      <w:pPr>
        <w:pStyle w:val="aff0"/>
      </w:pPr>
      <w:r w:rsidRPr="00C67004">
        <w:rPr>
          <w:lang w:val="en-US"/>
        </w:rPr>
        <w:t xml:space="preserve">            </w:t>
      </w:r>
      <w:r>
        <w:t>});</w:t>
      </w:r>
    </w:p>
    <w:p w14:paraId="3F2274AB" w14:textId="77777777" w:rsidR="00954F6D" w:rsidRDefault="00954F6D" w:rsidP="00954F6D">
      <w:pPr>
        <w:pStyle w:val="aff0"/>
      </w:pPr>
      <w:r>
        <w:t xml:space="preserve">    });</w:t>
      </w:r>
    </w:p>
    <w:p w14:paraId="2482B0F4" w14:textId="27E2974B" w:rsidR="00474AB6" w:rsidRPr="00F27805" w:rsidRDefault="00954F6D" w:rsidP="00954F6D">
      <w:pPr>
        <w:pStyle w:val="aff0"/>
      </w:pPr>
      <w:r>
        <w:t>}</w:t>
      </w:r>
    </w:p>
    <w:p w14:paraId="205DDD6F" w14:textId="05685464" w:rsidR="005F6192" w:rsidRPr="00AB3172" w:rsidRDefault="005F6192" w:rsidP="005F6192">
      <w:pPr>
        <w:pStyle w:val="aff2"/>
      </w:pPr>
      <w:r w:rsidRPr="00AB3172">
        <w:t xml:space="preserve">Листинг </w:t>
      </w:r>
      <w:r w:rsidR="007652AB">
        <w:t>8</w:t>
      </w:r>
      <w:r w:rsidRPr="00AB3172">
        <w:t xml:space="preserve"> – </w:t>
      </w:r>
      <w:r w:rsidR="000C31F5">
        <w:t>Код м</w:t>
      </w:r>
      <w:r w:rsidRPr="00AB3172">
        <w:t>етод</w:t>
      </w:r>
      <w:r w:rsidR="000C31F5">
        <w:t>а</w:t>
      </w:r>
      <w:r w:rsidRPr="00AB3172">
        <w:t xml:space="preserve"> создания </w:t>
      </w:r>
      <w:r w:rsidRPr="00AB3172">
        <w:rPr>
          <w:lang w:val="en-US"/>
        </w:rPr>
        <w:t>pdf</w:t>
      </w:r>
      <w:r w:rsidRPr="00AB3172">
        <w:t xml:space="preserve">-файла со списком слов пользователя </w:t>
      </w:r>
    </w:p>
    <w:p w14:paraId="18D9B66F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>public async Task&lt;</w:t>
      </w:r>
      <w:proofErr w:type="gramStart"/>
      <w:r w:rsidRPr="00AB3172">
        <w:rPr>
          <w:lang w:val="en-US"/>
        </w:rPr>
        <w:t>byte[</w:t>
      </w:r>
      <w:proofErr w:type="gramEnd"/>
      <w:r w:rsidRPr="00AB3172">
        <w:rPr>
          <w:lang w:val="en-US"/>
        </w:rPr>
        <w:t xml:space="preserve">]&gt; </w:t>
      </w:r>
      <w:proofErr w:type="spellStart"/>
      <w:proofErr w:type="gramStart"/>
      <w:r w:rsidRPr="00AB3172">
        <w:rPr>
          <w:lang w:val="en-US"/>
        </w:rPr>
        <w:t>ExportLearnedWordsToPdfAsync</w:t>
      </w:r>
      <w:proofErr w:type="spellEnd"/>
      <w:r w:rsidRPr="00AB3172">
        <w:rPr>
          <w:lang w:val="en-US"/>
        </w:rPr>
        <w:t>(</w:t>
      </w:r>
      <w:proofErr w:type="gramEnd"/>
    </w:p>
    <w:p w14:paraId="73386D5A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proofErr w:type="spellStart"/>
      <w:r w:rsidRPr="00AB3172">
        <w:rPr>
          <w:lang w:val="en-US"/>
        </w:rPr>
        <w:t>ulong</w:t>
      </w:r>
      <w:proofErr w:type="spellEnd"/>
      <w:r w:rsidRPr="00AB3172">
        <w:rPr>
          <w:lang w:val="en-US"/>
        </w:rPr>
        <w:t xml:space="preserve"> </w:t>
      </w:r>
      <w:proofErr w:type="spellStart"/>
      <w:r w:rsidRPr="00AB3172">
        <w:rPr>
          <w:lang w:val="en-US"/>
        </w:rPr>
        <w:t>userId</w:t>
      </w:r>
      <w:proofErr w:type="spellEnd"/>
      <w:r w:rsidRPr="00AB3172">
        <w:rPr>
          <w:lang w:val="en-US"/>
        </w:rPr>
        <w:t>,</w:t>
      </w:r>
    </w:p>
    <w:p w14:paraId="56C81C44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= default)</w:t>
      </w:r>
    </w:p>
    <w:p w14:paraId="55F13F3C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>{</w:t>
      </w:r>
    </w:p>
    <w:p w14:paraId="746E58FD" w14:textId="77777777" w:rsidR="000039BB" w:rsidRPr="000039BB" w:rsidRDefault="00474AB6" w:rsidP="000039BB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r w:rsidR="000039BB" w:rsidRPr="000039BB">
        <w:rPr>
          <w:lang w:val="en-US"/>
        </w:rPr>
        <w:t xml:space="preserve">// </w:t>
      </w:r>
      <w:proofErr w:type="spellStart"/>
      <w:r w:rsidR="000039BB" w:rsidRPr="000039BB">
        <w:rPr>
          <w:lang w:val="en-US"/>
        </w:rPr>
        <w:t>Получение</w:t>
      </w:r>
      <w:proofErr w:type="spellEnd"/>
      <w:r w:rsidR="000039BB" w:rsidRPr="000039BB">
        <w:rPr>
          <w:lang w:val="en-US"/>
        </w:rPr>
        <w:t xml:space="preserve"> </w:t>
      </w:r>
      <w:proofErr w:type="spellStart"/>
      <w:r w:rsidR="000039BB" w:rsidRPr="000039BB">
        <w:rPr>
          <w:lang w:val="en-US"/>
        </w:rPr>
        <w:t>списка</w:t>
      </w:r>
      <w:proofErr w:type="spellEnd"/>
      <w:r w:rsidR="000039BB" w:rsidRPr="000039BB">
        <w:rPr>
          <w:lang w:val="en-US"/>
        </w:rPr>
        <w:t xml:space="preserve"> </w:t>
      </w:r>
      <w:proofErr w:type="spellStart"/>
      <w:r w:rsidR="000039BB" w:rsidRPr="000039BB">
        <w:rPr>
          <w:lang w:val="en-US"/>
        </w:rPr>
        <w:t>выученных</w:t>
      </w:r>
      <w:proofErr w:type="spellEnd"/>
      <w:r w:rsidR="000039BB" w:rsidRPr="000039BB">
        <w:rPr>
          <w:lang w:val="en-US"/>
        </w:rPr>
        <w:t xml:space="preserve"> </w:t>
      </w:r>
      <w:proofErr w:type="spellStart"/>
      <w:r w:rsidR="000039BB" w:rsidRPr="000039BB">
        <w:rPr>
          <w:lang w:val="en-US"/>
        </w:rPr>
        <w:t>слов</w:t>
      </w:r>
      <w:proofErr w:type="spellEnd"/>
    </w:p>
    <w:p w14:paraId="4858C591" w14:textId="77777777" w:rsidR="000039BB" w:rsidRPr="000039BB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var items = await </w:t>
      </w:r>
      <w:proofErr w:type="spellStart"/>
      <w:proofErr w:type="gramStart"/>
      <w:r w:rsidRPr="000039BB">
        <w:rPr>
          <w:lang w:val="en-US"/>
        </w:rPr>
        <w:t>GetUserWordItemsAsync</w:t>
      </w:r>
      <w:proofErr w:type="spellEnd"/>
      <w:r w:rsidRPr="000039BB">
        <w:rPr>
          <w:lang w:val="en-US"/>
        </w:rPr>
        <w:t>(</w:t>
      </w:r>
      <w:proofErr w:type="gramEnd"/>
    </w:p>
    <w:p w14:paraId="10A015A2" w14:textId="77777777" w:rsidR="000039BB" w:rsidRPr="009B4C8C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    </w:t>
      </w:r>
      <w:proofErr w:type="spellStart"/>
      <w:r w:rsidRPr="000039BB">
        <w:rPr>
          <w:lang w:val="en-US"/>
        </w:rPr>
        <w:t>userId</w:t>
      </w:r>
      <w:proofErr w:type="spellEnd"/>
      <w:r w:rsidRPr="009B4C8C">
        <w:rPr>
          <w:lang w:val="en-US"/>
        </w:rPr>
        <w:t>,</w:t>
      </w:r>
    </w:p>
    <w:p w14:paraId="686AA60A" w14:textId="77777777" w:rsidR="000039BB" w:rsidRPr="009B4C8C" w:rsidRDefault="000039BB" w:rsidP="000039BB">
      <w:pPr>
        <w:pStyle w:val="aff0"/>
        <w:rPr>
          <w:lang w:val="en-US"/>
        </w:rPr>
      </w:pPr>
      <w:r w:rsidRPr="009B4C8C">
        <w:rPr>
          <w:lang w:val="en-US"/>
        </w:rPr>
        <w:t xml:space="preserve">        </w:t>
      </w:r>
      <w:proofErr w:type="spellStart"/>
      <w:r w:rsidRPr="000039BB">
        <w:rPr>
          <w:lang w:val="en-US"/>
        </w:rPr>
        <w:t>cancellationToken</w:t>
      </w:r>
      <w:proofErr w:type="spellEnd"/>
      <w:r w:rsidRPr="009B4C8C">
        <w:rPr>
          <w:lang w:val="en-US"/>
        </w:rPr>
        <w:t>);</w:t>
      </w:r>
    </w:p>
    <w:p w14:paraId="5E70C4B1" w14:textId="77777777" w:rsidR="000039BB" w:rsidRPr="009B4C8C" w:rsidRDefault="000039BB" w:rsidP="000039BB">
      <w:pPr>
        <w:pStyle w:val="aff0"/>
        <w:rPr>
          <w:lang w:val="en-US"/>
        </w:rPr>
      </w:pPr>
    </w:p>
    <w:p w14:paraId="2736AC32" w14:textId="77777777" w:rsidR="000039BB" w:rsidRPr="009B4C8C" w:rsidRDefault="000039BB" w:rsidP="000039BB">
      <w:pPr>
        <w:pStyle w:val="aff0"/>
        <w:rPr>
          <w:lang w:val="en-US"/>
        </w:rPr>
      </w:pPr>
      <w:r w:rsidRPr="009B4C8C">
        <w:rPr>
          <w:lang w:val="en-US"/>
        </w:rPr>
        <w:t xml:space="preserve">    // </w:t>
      </w:r>
      <w:r w:rsidRPr="000039BB">
        <w:t>Подготовка</w:t>
      </w:r>
      <w:r w:rsidRPr="009B4C8C">
        <w:rPr>
          <w:lang w:val="en-US"/>
        </w:rPr>
        <w:t xml:space="preserve"> </w:t>
      </w:r>
      <w:r w:rsidRPr="000039BB">
        <w:t>документа</w:t>
      </w:r>
      <w:r w:rsidRPr="009B4C8C">
        <w:rPr>
          <w:lang w:val="en-US"/>
        </w:rPr>
        <w:t xml:space="preserve"> </w:t>
      </w:r>
      <w:r w:rsidRPr="000039BB">
        <w:t>для</w:t>
      </w:r>
      <w:r w:rsidRPr="009B4C8C">
        <w:rPr>
          <w:lang w:val="en-US"/>
        </w:rPr>
        <w:t xml:space="preserve"> </w:t>
      </w:r>
      <w:r w:rsidRPr="000039BB">
        <w:t>экспорта</w:t>
      </w:r>
    </w:p>
    <w:p w14:paraId="7778B13C" w14:textId="77777777" w:rsidR="000039BB" w:rsidRPr="000039BB" w:rsidRDefault="000039BB" w:rsidP="000039BB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r w:rsidRPr="000039BB">
        <w:rPr>
          <w:lang w:val="en-US"/>
        </w:rPr>
        <w:t xml:space="preserve">var document = new </w:t>
      </w:r>
      <w:proofErr w:type="spellStart"/>
      <w:r w:rsidRPr="000039BB">
        <w:rPr>
          <w:lang w:val="en-US"/>
        </w:rPr>
        <w:t>WordListPdfDocument</w:t>
      </w:r>
      <w:proofErr w:type="spellEnd"/>
      <w:r w:rsidRPr="000039BB">
        <w:rPr>
          <w:lang w:val="en-US"/>
        </w:rPr>
        <w:t>(items);</w:t>
      </w:r>
    </w:p>
    <w:p w14:paraId="6C34380A" w14:textId="77777777" w:rsidR="000039BB" w:rsidRPr="000039BB" w:rsidRDefault="000039BB" w:rsidP="000039BB">
      <w:pPr>
        <w:pStyle w:val="aff0"/>
        <w:rPr>
          <w:lang w:val="en-US"/>
        </w:rPr>
      </w:pPr>
    </w:p>
    <w:p w14:paraId="2A56D18B" w14:textId="77777777" w:rsidR="000039BB" w:rsidRPr="000039BB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// </w:t>
      </w:r>
      <w:proofErr w:type="spellStart"/>
      <w:r w:rsidRPr="000039BB">
        <w:rPr>
          <w:lang w:val="en-US"/>
        </w:rPr>
        <w:t>Формирование</w:t>
      </w:r>
      <w:proofErr w:type="spellEnd"/>
      <w:r w:rsidRPr="000039BB">
        <w:rPr>
          <w:lang w:val="en-US"/>
        </w:rPr>
        <w:t xml:space="preserve"> PDF-</w:t>
      </w:r>
      <w:proofErr w:type="spellStart"/>
      <w:r w:rsidRPr="000039BB">
        <w:rPr>
          <w:lang w:val="en-US"/>
        </w:rPr>
        <w:t>файла</w:t>
      </w:r>
      <w:proofErr w:type="spellEnd"/>
    </w:p>
    <w:p w14:paraId="6C533DAE" w14:textId="5FB1895A" w:rsidR="00474AB6" w:rsidRPr="000039BB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return </w:t>
      </w:r>
      <w:proofErr w:type="spellStart"/>
      <w:proofErr w:type="gramStart"/>
      <w:r w:rsidRPr="000039BB">
        <w:rPr>
          <w:lang w:val="en-US"/>
        </w:rPr>
        <w:t>document.GeneratePdf</w:t>
      </w:r>
      <w:proofErr w:type="spellEnd"/>
      <w:proofErr w:type="gramEnd"/>
      <w:r w:rsidRPr="000039BB">
        <w:rPr>
          <w:lang w:val="en-US"/>
        </w:rPr>
        <w:t>();</w:t>
      </w:r>
    </w:p>
    <w:p w14:paraId="3005F7E4" w14:textId="0355BF2F" w:rsidR="00074D04" w:rsidRDefault="00474AB6" w:rsidP="00074D04">
      <w:pPr>
        <w:pStyle w:val="aff0"/>
        <w:rPr>
          <w:lang w:val="en-US"/>
        </w:rPr>
      </w:pPr>
      <w:r w:rsidRPr="000039BB">
        <w:rPr>
          <w:lang w:val="en-US"/>
        </w:rPr>
        <w:t>}</w:t>
      </w:r>
    </w:p>
    <w:p w14:paraId="0B942E84" w14:textId="726EDFBC" w:rsidR="00074D04" w:rsidRDefault="00074D04" w:rsidP="00074D04">
      <w:pPr>
        <w:pStyle w:val="1"/>
      </w:pPr>
      <w:r>
        <w:lastRenderedPageBreak/>
        <w:t xml:space="preserve">Тестирование и отладка </w:t>
      </w:r>
      <w:r w:rsidR="00300DEE">
        <w:t>программного обеспечения</w:t>
      </w:r>
    </w:p>
    <w:p w14:paraId="585BA465" w14:textId="7A992031" w:rsidR="00956C0C" w:rsidRPr="00956C0C" w:rsidRDefault="00956C0C" w:rsidP="00956C0C">
      <w:pPr>
        <w:pStyle w:val="2"/>
      </w:pPr>
      <w:r>
        <w:t>Структурное тестирование</w:t>
      </w:r>
    </w:p>
    <w:p w14:paraId="5E2833BB" w14:textId="0B11FBE6" w:rsidR="00D12440" w:rsidRDefault="00D12440" w:rsidP="00D12440">
      <w:pPr>
        <w:pStyle w:val="a3"/>
        <w:rPr>
          <w:rStyle w:val="ng-star-inserted1"/>
        </w:rPr>
      </w:pPr>
      <w:r w:rsidRPr="00D12440">
        <w:rPr>
          <w:rStyle w:val="ng-star-inserted1"/>
        </w:rPr>
        <w:t xml:space="preserve">Для проверки корректности работы модуля администрирования реализовано модульное </w:t>
      </w:r>
      <w:r w:rsidR="001104F5">
        <w:rPr>
          <w:rStyle w:val="ng-star-inserted1"/>
        </w:rPr>
        <w:t>тестирование</w:t>
      </w:r>
      <w:r w:rsidR="002A71BB" w:rsidRPr="002A71BB">
        <w:rPr>
          <w:rStyle w:val="ng-star-inserted1"/>
        </w:rPr>
        <w:t xml:space="preserve"> [1]</w:t>
      </w:r>
      <w:r w:rsidR="001104F5">
        <w:rPr>
          <w:rStyle w:val="ng-star-inserted1"/>
        </w:rPr>
        <w:t xml:space="preserve"> </w:t>
      </w:r>
      <w:r w:rsidRPr="00D12440">
        <w:rPr>
          <w:rStyle w:val="ng-star-inserted1"/>
        </w:rPr>
        <w:t>с использованием фреймворка</w:t>
      </w:r>
      <w:r>
        <w:rPr>
          <w:rStyle w:val="ng-star-inserted1"/>
        </w:rPr>
        <w:t xml:space="preserve"> </w:t>
      </w:r>
      <w:proofErr w:type="spellStart"/>
      <w:r w:rsidRPr="00D12440">
        <w:rPr>
          <w:rStyle w:val="ng-star-inserted1"/>
        </w:rPr>
        <w:t>xUnit</w:t>
      </w:r>
      <w:proofErr w:type="spellEnd"/>
      <w:r w:rsidRPr="00D12440">
        <w:rPr>
          <w:rStyle w:val="ng-star-inserted1"/>
        </w:rPr>
        <w:t>.</w:t>
      </w:r>
      <w:r>
        <w:rPr>
          <w:rStyle w:val="ng-star-inserted1"/>
        </w:rPr>
        <w:t xml:space="preserve"> </w:t>
      </w:r>
    </w:p>
    <w:p w14:paraId="6BC276BF" w14:textId="3632103B" w:rsidR="00D12440" w:rsidRPr="00D12440" w:rsidRDefault="001104F5" w:rsidP="00D12440">
      <w:pPr>
        <w:pStyle w:val="a3"/>
      </w:pPr>
      <w:r>
        <w:rPr>
          <w:rStyle w:val="ng-star-inserted1"/>
        </w:rPr>
        <w:t xml:space="preserve">Для выборки и фильтрации данных о пользователях в </w:t>
      </w:r>
      <w:proofErr w:type="spellStart"/>
      <w:r w:rsidR="00956C0C" w:rsidRPr="00956C0C">
        <w:rPr>
          <w:rStyle w:val="ng-star-inserted1"/>
        </w:rPr>
        <w:t>AdminUserService</w:t>
      </w:r>
      <w:proofErr w:type="spellEnd"/>
      <w:r>
        <w:rPr>
          <w:rStyle w:val="ng-star-inserted1"/>
        </w:rPr>
        <w:t xml:space="preserve"> реализован метод </w:t>
      </w:r>
      <w:proofErr w:type="spellStart"/>
      <w:r w:rsidRPr="00D12440">
        <w:rPr>
          <w:rStyle w:val="inline-code"/>
        </w:rPr>
        <w:t>GetUsersAsync</w:t>
      </w:r>
      <w:proofErr w:type="spellEnd"/>
      <w:r>
        <w:rPr>
          <w:rStyle w:val="inline-code"/>
        </w:rPr>
        <w:t>.</w:t>
      </w:r>
      <w:r>
        <w:rPr>
          <w:rStyle w:val="ng-star-inserted1"/>
        </w:rPr>
        <w:t xml:space="preserve"> Для его проверки разработан</w:t>
      </w:r>
      <w:r w:rsidR="00D12440">
        <w:rPr>
          <w:rStyle w:val="ng-star-inserted1"/>
        </w:rPr>
        <w:t xml:space="preserve"> </w:t>
      </w:r>
      <w:r>
        <w:rPr>
          <w:rStyle w:val="ng-star-inserted1"/>
        </w:rPr>
        <w:t xml:space="preserve">тестовый сценарий </w:t>
      </w:r>
      <w:proofErr w:type="spellStart"/>
      <w:r w:rsidR="00D12440" w:rsidRPr="00D12440">
        <w:rPr>
          <w:rStyle w:val="inline-code"/>
        </w:rPr>
        <w:t>GetUsersAsync_FiltersAndSortsByName</w:t>
      </w:r>
      <w:proofErr w:type="spellEnd"/>
      <w:r w:rsidR="00D12440">
        <w:rPr>
          <w:rStyle w:val="ng-star-inserted1"/>
        </w:rPr>
        <w:t xml:space="preserve"> </w:t>
      </w:r>
      <w:r>
        <w:rPr>
          <w:rStyle w:val="ng-star-inserted1"/>
        </w:rPr>
        <w:t>(</w:t>
      </w:r>
      <w:r w:rsidRPr="00D12440">
        <w:rPr>
          <w:rStyle w:val="ng-star-inserted1"/>
        </w:rPr>
        <w:t>представлен листингом</w:t>
      </w:r>
      <w:r>
        <w:rPr>
          <w:rStyle w:val="ng-star-inserted1"/>
        </w:rPr>
        <w:t xml:space="preserve"> 9).</w:t>
      </w:r>
    </w:p>
    <w:p w14:paraId="36E8B588" w14:textId="0812D142" w:rsidR="00F46525" w:rsidRPr="003B64AC" w:rsidRDefault="00F46525" w:rsidP="00F46525">
      <w:pPr>
        <w:pStyle w:val="aff2"/>
        <w:rPr>
          <w:lang w:val="en-US"/>
        </w:rPr>
      </w:pPr>
      <w:r>
        <w:t>Листинг</w:t>
      </w:r>
      <w:r w:rsidRPr="003B64AC">
        <w:rPr>
          <w:lang w:val="en-US"/>
        </w:rPr>
        <w:t xml:space="preserve"> 9 – </w:t>
      </w:r>
      <w:r>
        <w:t>Код</w:t>
      </w:r>
      <w:r w:rsidRPr="003B64AC">
        <w:rPr>
          <w:lang w:val="en-US"/>
        </w:rPr>
        <w:t xml:space="preserve"> </w:t>
      </w:r>
      <w:r>
        <w:t>метода</w:t>
      </w:r>
      <w:r w:rsidRPr="003B64AC">
        <w:rPr>
          <w:rStyle w:val="20"/>
          <w:lang w:val="en-US"/>
        </w:rPr>
        <w:t xml:space="preserve"> </w:t>
      </w:r>
      <w:proofErr w:type="spellStart"/>
      <w:r w:rsidRPr="003B64AC">
        <w:rPr>
          <w:rStyle w:val="aff"/>
          <w:lang w:val="en-US"/>
        </w:rPr>
        <w:t>GetUsersAsync_FiltersAndSortsByName</w:t>
      </w:r>
      <w:proofErr w:type="spellEnd"/>
    </w:p>
    <w:p w14:paraId="62ED06D8" w14:textId="77777777" w:rsidR="00F46525" w:rsidRPr="003B64AC" w:rsidRDefault="00F46525" w:rsidP="00F46525">
      <w:pPr>
        <w:pStyle w:val="aff0"/>
        <w:rPr>
          <w:lang w:val="en-US"/>
        </w:rPr>
      </w:pPr>
      <w:r w:rsidRPr="003B64AC">
        <w:rPr>
          <w:lang w:val="en-US"/>
        </w:rPr>
        <w:t>[</w:t>
      </w:r>
      <w:r w:rsidRPr="00F46525">
        <w:rPr>
          <w:lang w:val="en-US"/>
        </w:rPr>
        <w:t>Fact</w:t>
      </w:r>
      <w:r w:rsidRPr="003B64AC">
        <w:rPr>
          <w:lang w:val="en-US"/>
        </w:rPr>
        <w:t>]</w:t>
      </w:r>
    </w:p>
    <w:p w14:paraId="3A2C89D3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public async Task </w:t>
      </w:r>
      <w:proofErr w:type="spellStart"/>
      <w:r w:rsidRPr="00F46525">
        <w:rPr>
          <w:lang w:val="en-US"/>
        </w:rPr>
        <w:t>GetUsersAsync_</w:t>
      </w:r>
      <w:proofErr w:type="gramStart"/>
      <w:r w:rsidRPr="00F46525">
        <w:rPr>
          <w:lang w:val="en-US"/>
        </w:rPr>
        <w:t>FiltersAndSortsByName</w:t>
      </w:r>
      <w:proofErr w:type="spellEnd"/>
      <w:r w:rsidRPr="00F46525">
        <w:rPr>
          <w:lang w:val="en-US"/>
        </w:rPr>
        <w:t>(</w:t>
      </w:r>
      <w:proofErr w:type="gramEnd"/>
      <w:r w:rsidRPr="00F46525">
        <w:rPr>
          <w:lang w:val="en-US"/>
        </w:rPr>
        <w:t>)</w:t>
      </w:r>
    </w:p>
    <w:p w14:paraId="59B03912" w14:textId="77777777" w:rsidR="00F46525" w:rsidRPr="009B4C8C" w:rsidRDefault="00F46525" w:rsidP="00F46525">
      <w:pPr>
        <w:pStyle w:val="aff0"/>
      </w:pPr>
      <w:r w:rsidRPr="009B4C8C">
        <w:t>{</w:t>
      </w:r>
    </w:p>
    <w:p w14:paraId="588A4413" w14:textId="77777777" w:rsidR="00F46525" w:rsidRPr="009B4C8C" w:rsidRDefault="00F46525" w:rsidP="00F46525">
      <w:pPr>
        <w:pStyle w:val="aff0"/>
      </w:pPr>
      <w:r w:rsidRPr="009B4C8C">
        <w:t xml:space="preserve">    // </w:t>
      </w:r>
      <w:r w:rsidRPr="00F46525">
        <w:t>Инициализация</w:t>
      </w:r>
      <w:r w:rsidRPr="009B4C8C">
        <w:t xml:space="preserve"> </w:t>
      </w:r>
      <w:r w:rsidRPr="00F46525">
        <w:t>сервиса</w:t>
      </w:r>
      <w:r w:rsidRPr="009B4C8C">
        <w:t xml:space="preserve"> </w:t>
      </w:r>
      <w:r w:rsidRPr="00F46525">
        <w:t>и</w:t>
      </w:r>
      <w:r w:rsidRPr="009B4C8C">
        <w:t xml:space="preserve"> </w:t>
      </w:r>
      <w:r w:rsidRPr="00F46525">
        <w:t>контекста</w:t>
      </w:r>
      <w:r w:rsidRPr="009B4C8C">
        <w:t xml:space="preserve"> </w:t>
      </w:r>
      <w:r w:rsidRPr="00F46525">
        <w:t>БД</w:t>
      </w:r>
    </w:p>
    <w:p w14:paraId="4B627341" w14:textId="77777777" w:rsidR="00F46525" w:rsidRPr="009B4C8C" w:rsidRDefault="00F46525" w:rsidP="00F46525">
      <w:pPr>
        <w:pStyle w:val="aff0"/>
      </w:pPr>
      <w:r w:rsidRPr="009B4C8C">
        <w:t xml:space="preserve">    </w:t>
      </w:r>
      <w:r w:rsidRPr="00F46525">
        <w:rPr>
          <w:lang w:val="en-US"/>
        </w:rPr>
        <w:t>var</w:t>
      </w:r>
      <w:r w:rsidRPr="009B4C8C">
        <w:t xml:space="preserve"> (</w:t>
      </w:r>
      <w:r w:rsidRPr="00F46525">
        <w:rPr>
          <w:lang w:val="en-US"/>
        </w:rPr>
        <w:t>service</w:t>
      </w:r>
      <w:r w:rsidRPr="009B4C8C">
        <w:t xml:space="preserve">, </w:t>
      </w:r>
      <w:proofErr w:type="spellStart"/>
      <w:r w:rsidRPr="00F46525">
        <w:rPr>
          <w:lang w:val="en-US"/>
        </w:rPr>
        <w:t>dbContext</w:t>
      </w:r>
      <w:proofErr w:type="spellEnd"/>
      <w:r w:rsidRPr="009B4C8C">
        <w:t xml:space="preserve">) = </w:t>
      </w:r>
      <w:proofErr w:type="spellStart"/>
      <w:proofErr w:type="gramStart"/>
      <w:r w:rsidRPr="00F46525">
        <w:rPr>
          <w:lang w:val="en-US"/>
        </w:rPr>
        <w:t>CreateService</w:t>
      </w:r>
      <w:proofErr w:type="spellEnd"/>
      <w:r w:rsidRPr="009B4C8C">
        <w:t>(</w:t>
      </w:r>
      <w:proofErr w:type="gramEnd"/>
      <w:r w:rsidRPr="009B4C8C">
        <w:t>);</w:t>
      </w:r>
    </w:p>
    <w:p w14:paraId="1AEC631A" w14:textId="77777777" w:rsidR="00F46525" w:rsidRPr="009B4C8C" w:rsidRDefault="00F46525" w:rsidP="00F46525">
      <w:pPr>
        <w:pStyle w:val="aff0"/>
      </w:pPr>
    </w:p>
    <w:p w14:paraId="79A291CB" w14:textId="77777777" w:rsidR="00F46525" w:rsidRPr="00F46525" w:rsidRDefault="00F46525" w:rsidP="00F46525">
      <w:pPr>
        <w:pStyle w:val="aff0"/>
      </w:pPr>
      <w:r w:rsidRPr="009B4C8C">
        <w:t xml:space="preserve">    </w:t>
      </w:r>
      <w:r w:rsidRPr="00F46525">
        <w:t>// Создание справочных данных (роли и уровни языка)</w:t>
      </w:r>
    </w:p>
    <w:p w14:paraId="6CBFFF2C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role = new Role </w:t>
      </w:r>
      <w:proofErr w:type="gramStart"/>
      <w:r w:rsidRPr="00F46525">
        <w:rPr>
          <w:lang w:val="en-US"/>
        </w:rPr>
        <w:t>{ Id</w:t>
      </w:r>
      <w:proofErr w:type="gramEnd"/>
      <w:r w:rsidRPr="00F46525">
        <w:rPr>
          <w:lang w:val="en-US"/>
        </w:rPr>
        <w:t xml:space="preserve"> = 1, Name = "User</w:t>
      </w:r>
      <w:proofErr w:type="gramStart"/>
      <w:r w:rsidRPr="00F46525">
        <w:rPr>
          <w:lang w:val="en-US"/>
        </w:rPr>
        <w:t>" }</w:t>
      </w:r>
      <w:proofErr w:type="gramEnd"/>
      <w:r w:rsidRPr="00F46525">
        <w:rPr>
          <w:lang w:val="en-US"/>
        </w:rPr>
        <w:t>;</w:t>
      </w:r>
    </w:p>
    <w:p w14:paraId="1D9DA81F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var beginner = new </w:t>
      </w:r>
      <w:proofErr w:type="spellStart"/>
      <w:r w:rsidRPr="00F46525">
        <w:rPr>
          <w:lang w:val="en-US"/>
        </w:rPr>
        <w:t>LanguageLevel</w:t>
      </w:r>
      <w:proofErr w:type="spellEnd"/>
      <w:r w:rsidRPr="00F46525">
        <w:rPr>
          <w:lang w:val="en-US"/>
        </w:rPr>
        <w:t xml:space="preserve"> { </w:t>
      </w:r>
    </w:p>
    <w:p w14:paraId="1CAD2084" w14:textId="68312180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Id = 1, Code = "A1", Name = "Beginner</w:t>
      </w:r>
      <w:proofErr w:type="gramStart"/>
      <w:r w:rsidRPr="00F46525">
        <w:rPr>
          <w:lang w:val="en-US"/>
        </w:rPr>
        <w:t>" }</w:t>
      </w:r>
      <w:proofErr w:type="gramEnd"/>
      <w:r w:rsidRPr="00F46525">
        <w:rPr>
          <w:lang w:val="en-US"/>
        </w:rPr>
        <w:t>;</w:t>
      </w:r>
    </w:p>
    <w:p w14:paraId="10E1B10C" w14:textId="77777777" w:rsidR="00F46525" w:rsidRPr="00480C36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var intermediate = new </w:t>
      </w:r>
      <w:proofErr w:type="spellStart"/>
      <w:r w:rsidRPr="00F46525">
        <w:rPr>
          <w:lang w:val="en-US"/>
        </w:rPr>
        <w:t>LanguageLevel</w:t>
      </w:r>
      <w:proofErr w:type="spellEnd"/>
      <w:r w:rsidRPr="00F46525">
        <w:rPr>
          <w:lang w:val="en-US"/>
        </w:rPr>
        <w:t xml:space="preserve"> { </w:t>
      </w:r>
    </w:p>
    <w:p w14:paraId="38C5203A" w14:textId="3FDF105B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Id = 2, Code = "B1", Name = "Intermediate</w:t>
      </w:r>
      <w:proofErr w:type="gramStart"/>
      <w:r w:rsidRPr="00F46525">
        <w:rPr>
          <w:lang w:val="en-US"/>
        </w:rPr>
        <w:t>" }</w:t>
      </w:r>
      <w:proofErr w:type="gramEnd"/>
      <w:r w:rsidRPr="00F46525">
        <w:rPr>
          <w:lang w:val="en-US"/>
        </w:rPr>
        <w:t>;</w:t>
      </w:r>
    </w:p>
    <w:p w14:paraId="7D72145A" w14:textId="77777777" w:rsidR="00F46525" w:rsidRPr="00F46525" w:rsidRDefault="00F46525" w:rsidP="00F46525">
      <w:pPr>
        <w:pStyle w:val="aff0"/>
        <w:rPr>
          <w:lang w:val="en-US"/>
        </w:rPr>
      </w:pPr>
    </w:p>
    <w:p w14:paraId="1C83C53F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proofErr w:type="gramStart"/>
      <w:r w:rsidRPr="00F46525">
        <w:rPr>
          <w:lang w:val="en-US"/>
        </w:rPr>
        <w:t>dbContext.Roles.Add</w:t>
      </w:r>
      <w:proofErr w:type="spellEnd"/>
      <w:proofErr w:type="gramEnd"/>
      <w:r w:rsidRPr="00F46525">
        <w:rPr>
          <w:lang w:val="en-US"/>
        </w:rPr>
        <w:t>(role);</w:t>
      </w:r>
    </w:p>
    <w:p w14:paraId="0632C1CE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proofErr w:type="gramStart"/>
      <w:r w:rsidRPr="00F46525">
        <w:rPr>
          <w:lang w:val="en-US"/>
        </w:rPr>
        <w:t>dbContext.LanguageLevels.AddRange</w:t>
      </w:r>
      <w:proofErr w:type="spellEnd"/>
      <w:proofErr w:type="gramEnd"/>
      <w:r w:rsidRPr="00F46525">
        <w:rPr>
          <w:lang w:val="en-US"/>
        </w:rPr>
        <w:t>(beginner, intermediate);</w:t>
      </w:r>
    </w:p>
    <w:p w14:paraId="6441ACFD" w14:textId="77777777" w:rsidR="00F46525" w:rsidRPr="00F46525" w:rsidRDefault="00F46525" w:rsidP="00F46525">
      <w:pPr>
        <w:pStyle w:val="aff0"/>
        <w:rPr>
          <w:lang w:val="en-US"/>
        </w:rPr>
      </w:pPr>
    </w:p>
    <w:p w14:paraId="469645BE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Добавление пользователей для тестирования сценариев</w:t>
      </w:r>
    </w:p>
    <w:p w14:paraId="0DFE7014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r w:rsidRPr="00F46525">
        <w:t>dbContext.Users.</w:t>
      </w:r>
      <w:proofErr w:type="gramStart"/>
      <w:r w:rsidRPr="00F46525">
        <w:t>AddRange</w:t>
      </w:r>
      <w:proofErr w:type="spellEnd"/>
      <w:r w:rsidRPr="00F46525">
        <w:t>(</w:t>
      </w:r>
      <w:proofErr w:type="gramEnd"/>
    </w:p>
    <w:p w14:paraId="751E71E0" w14:textId="77777777" w:rsidR="00F46525" w:rsidRPr="009B4C8C" w:rsidRDefault="00F46525" w:rsidP="00F46525">
      <w:pPr>
        <w:pStyle w:val="aff0"/>
      </w:pPr>
      <w:r w:rsidRPr="00F46525">
        <w:t xml:space="preserve">        </w:t>
      </w:r>
      <w:r w:rsidRPr="00F46525">
        <w:rPr>
          <w:lang w:val="en-US"/>
        </w:rPr>
        <w:t>new</w:t>
      </w:r>
      <w:r w:rsidRPr="009B4C8C">
        <w:t xml:space="preserve"> </w:t>
      </w:r>
      <w:r w:rsidRPr="00F46525">
        <w:rPr>
          <w:lang w:val="en-US"/>
        </w:rPr>
        <w:t>User</w:t>
      </w:r>
    </w:p>
    <w:p w14:paraId="2C038A93" w14:textId="77777777" w:rsidR="00F46525" w:rsidRPr="00F46525" w:rsidRDefault="00F46525" w:rsidP="00F46525">
      <w:pPr>
        <w:pStyle w:val="aff0"/>
        <w:rPr>
          <w:lang w:val="en-US"/>
        </w:rPr>
      </w:pPr>
      <w:r w:rsidRPr="009B4C8C">
        <w:t xml:space="preserve">        </w:t>
      </w:r>
      <w:r w:rsidRPr="00F46525">
        <w:rPr>
          <w:lang w:val="en-US"/>
        </w:rPr>
        <w:t>{</w:t>
      </w:r>
    </w:p>
    <w:p w14:paraId="1EE7E7F8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Id = 1,</w:t>
      </w:r>
    </w:p>
    <w:p w14:paraId="41BAE24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Username = "</w:t>
      </w:r>
      <w:proofErr w:type="spellStart"/>
      <w:r w:rsidRPr="00F46525">
        <w:rPr>
          <w:lang w:val="en-US"/>
        </w:rPr>
        <w:t>alice</w:t>
      </w:r>
      <w:proofErr w:type="spellEnd"/>
      <w:r w:rsidRPr="00F46525">
        <w:rPr>
          <w:lang w:val="en-US"/>
        </w:rPr>
        <w:t>",</w:t>
      </w:r>
    </w:p>
    <w:p w14:paraId="39874E5A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RoleId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role.Id</w:t>
      </w:r>
      <w:proofErr w:type="spellEnd"/>
      <w:proofErr w:type="gramEnd"/>
      <w:r w:rsidRPr="00F46525">
        <w:rPr>
          <w:lang w:val="en-US"/>
        </w:rPr>
        <w:t>,</w:t>
      </w:r>
    </w:p>
    <w:p w14:paraId="16D5B20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CurrentLevelId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>,</w:t>
      </w:r>
    </w:p>
    <w:p w14:paraId="1F1AAC01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PasswordHash</w:t>
      </w:r>
      <w:proofErr w:type="spellEnd"/>
      <w:r w:rsidRPr="00F46525">
        <w:rPr>
          <w:lang w:val="en-US"/>
        </w:rPr>
        <w:t xml:space="preserve"> = "hash"</w:t>
      </w:r>
    </w:p>
    <w:p w14:paraId="5D455B7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},</w:t>
      </w:r>
    </w:p>
    <w:p w14:paraId="48D28114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new User</w:t>
      </w:r>
    </w:p>
    <w:p w14:paraId="4EAEB37B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{</w:t>
      </w:r>
    </w:p>
    <w:p w14:paraId="1F28600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Id = 2,</w:t>
      </w:r>
    </w:p>
    <w:p w14:paraId="6AF7FCE6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Username = "bob",</w:t>
      </w:r>
    </w:p>
    <w:p w14:paraId="46ADEB08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RoleId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role.Id</w:t>
      </w:r>
      <w:proofErr w:type="spellEnd"/>
      <w:proofErr w:type="gramEnd"/>
      <w:r w:rsidRPr="00F46525">
        <w:rPr>
          <w:lang w:val="en-US"/>
        </w:rPr>
        <w:t>,</w:t>
      </w:r>
    </w:p>
    <w:p w14:paraId="191E65E7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CurrentLevelId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>,</w:t>
      </w:r>
    </w:p>
    <w:p w14:paraId="3E381A2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lastRenderedPageBreak/>
        <w:t xml:space="preserve">            </w:t>
      </w:r>
      <w:proofErr w:type="spellStart"/>
      <w:r w:rsidRPr="00F46525">
        <w:rPr>
          <w:lang w:val="en-US"/>
        </w:rPr>
        <w:t>PasswordHash</w:t>
      </w:r>
      <w:proofErr w:type="spellEnd"/>
      <w:r w:rsidRPr="00F46525">
        <w:rPr>
          <w:lang w:val="en-US"/>
        </w:rPr>
        <w:t xml:space="preserve"> = "hash",</w:t>
      </w:r>
    </w:p>
    <w:p w14:paraId="094FE55F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UserConceptWords</w:t>
      </w:r>
      <w:proofErr w:type="spellEnd"/>
      <w:r w:rsidRPr="00F46525">
        <w:rPr>
          <w:lang w:val="en-US"/>
        </w:rPr>
        <w:t xml:space="preserve"> = </w:t>
      </w:r>
      <w:proofErr w:type="gramStart"/>
      <w:r w:rsidRPr="00F46525">
        <w:rPr>
          <w:lang w:val="en-US"/>
        </w:rPr>
        <w:t>{ new</w:t>
      </w:r>
      <w:proofErr w:type="gramEnd"/>
      <w:r w:rsidRPr="00F46525">
        <w:rPr>
          <w:lang w:val="en-US"/>
        </w:rPr>
        <w:t xml:space="preserve"> </w:t>
      </w:r>
      <w:proofErr w:type="spellStart"/>
      <w:r w:rsidRPr="00F46525">
        <w:rPr>
          <w:lang w:val="en-US"/>
        </w:rPr>
        <w:t>UserConceptWord</w:t>
      </w:r>
      <w:proofErr w:type="spellEnd"/>
      <w:r w:rsidRPr="00F46525">
        <w:rPr>
          <w:lang w:val="en-US"/>
        </w:rPr>
        <w:t xml:space="preserve"> </w:t>
      </w:r>
      <w:proofErr w:type="gramStart"/>
      <w:r w:rsidRPr="00F46525">
        <w:rPr>
          <w:lang w:val="en-US"/>
        </w:rPr>
        <w:t xml:space="preserve">{ </w:t>
      </w:r>
      <w:proofErr w:type="spellStart"/>
      <w:r w:rsidRPr="00F46525">
        <w:rPr>
          <w:lang w:val="en-US"/>
        </w:rPr>
        <w:t>UserId</w:t>
      </w:r>
      <w:proofErr w:type="spellEnd"/>
      <w:proofErr w:type="gramEnd"/>
      <w:r w:rsidRPr="00F46525">
        <w:rPr>
          <w:lang w:val="en-US"/>
        </w:rPr>
        <w:t xml:space="preserve"> = 2, </w:t>
      </w:r>
      <w:proofErr w:type="spellStart"/>
      <w:r w:rsidRPr="00F46525">
        <w:rPr>
          <w:lang w:val="en-US"/>
        </w:rPr>
        <w:t>WordId</w:t>
      </w:r>
      <w:proofErr w:type="spellEnd"/>
      <w:r w:rsidRPr="00F46525">
        <w:rPr>
          <w:lang w:val="en-US"/>
        </w:rPr>
        <w:t xml:space="preserve"> = 1, </w:t>
      </w:r>
      <w:proofErr w:type="spellStart"/>
      <w:r w:rsidRPr="00F46525">
        <w:rPr>
          <w:lang w:val="en-US"/>
        </w:rPr>
        <w:t>ConceptId</w:t>
      </w:r>
      <w:proofErr w:type="spellEnd"/>
      <w:r w:rsidRPr="00F46525">
        <w:rPr>
          <w:lang w:val="en-US"/>
        </w:rPr>
        <w:t xml:space="preserve"> = </w:t>
      </w:r>
      <w:proofErr w:type="gramStart"/>
      <w:r w:rsidRPr="00F46525">
        <w:rPr>
          <w:lang w:val="en-US"/>
        </w:rPr>
        <w:t>1 }</w:t>
      </w:r>
      <w:proofErr w:type="gramEnd"/>
      <w:r w:rsidRPr="00F46525">
        <w:rPr>
          <w:lang w:val="en-US"/>
        </w:rPr>
        <w:t xml:space="preserve"> }</w:t>
      </w:r>
    </w:p>
    <w:p w14:paraId="591F1E83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},</w:t>
      </w:r>
    </w:p>
    <w:p w14:paraId="19E27FDA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new User</w:t>
      </w:r>
    </w:p>
    <w:p w14:paraId="214F9621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{</w:t>
      </w:r>
    </w:p>
    <w:p w14:paraId="053F31DB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Id = 3,</w:t>
      </w:r>
    </w:p>
    <w:p w14:paraId="6468451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Username = "</w:t>
      </w:r>
      <w:proofErr w:type="spellStart"/>
      <w:r w:rsidRPr="00F46525">
        <w:rPr>
          <w:lang w:val="en-US"/>
        </w:rPr>
        <w:t>charlie</w:t>
      </w:r>
      <w:proofErr w:type="spellEnd"/>
      <w:r w:rsidRPr="00F46525">
        <w:rPr>
          <w:lang w:val="en-US"/>
        </w:rPr>
        <w:t>",</w:t>
      </w:r>
    </w:p>
    <w:p w14:paraId="0F2EAB51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RoleId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role.Id</w:t>
      </w:r>
      <w:proofErr w:type="spellEnd"/>
      <w:proofErr w:type="gramEnd"/>
      <w:r w:rsidRPr="00F46525">
        <w:rPr>
          <w:lang w:val="en-US"/>
        </w:rPr>
        <w:t>,</w:t>
      </w:r>
    </w:p>
    <w:p w14:paraId="0C6F0BDC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CurrentLevelId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intermediate.Id</w:t>
      </w:r>
      <w:proofErr w:type="spellEnd"/>
      <w:proofErr w:type="gramEnd"/>
      <w:r w:rsidRPr="00F46525">
        <w:rPr>
          <w:lang w:val="en-US"/>
        </w:rPr>
        <w:t>,</w:t>
      </w:r>
    </w:p>
    <w:p w14:paraId="1B26AAB3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        </w:t>
      </w:r>
      <w:proofErr w:type="spellStart"/>
      <w:r w:rsidRPr="00F46525">
        <w:t>PasswordHash</w:t>
      </w:r>
      <w:proofErr w:type="spellEnd"/>
      <w:r w:rsidRPr="00F46525">
        <w:t xml:space="preserve"> = "</w:t>
      </w:r>
      <w:proofErr w:type="spellStart"/>
      <w:r w:rsidRPr="00F46525">
        <w:t>hash</w:t>
      </w:r>
      <w:proofErr w:type="spellEnd"/>
      <w:r w:rsidRPr="00F46525">
        <w:t>"</w:t>
      </w:r>
    </w:p>
    <w:p w14:paraId="356F5C36" w14:textId="77777777" w:rsidR="00F46525" w:rsidRPr="00F46525" w:rsidRDefault="00F46525" w:rsidP="00F46525">
      <w:pPr>
        <w:pStyle w:val="aff0"/>
      </w:pPr>
      <w:r w:rsidRPr="00F46525">
        <w:t xml:space="preserve">        });</w:t>
      </w:r>
    </w:p>
    <w:p w14:paraId="0C314C87" w14:textId="77777777" w:rsidR="00F46525" w:rsidRPr="00F46525" w:rsidRDefault="00F46525" w:rsidP="00F46525">
      <w:pPr>
        <w:pStyle w:val="aff0"/>
      </w:pPr>
    </w:p>
    <w:p w14:paraId="5A518067" w14:textId="77777777" w:rsidR="00F46525" w:rsidRPr="00F46525" w:rsidRDefault="00F46525" w:rsidP="00F46525">
      <w:pPr>
        <w:pStyle w:val="aff0"/>
      </w:pPr>
      <w:r w:rsidRPr="00F46525">
        <w:t xml:space="preserve">    // Сохранение подготовленных данных в БД</w:t>
      </w:r>
    </w:p>
    <w:p w14:paraId="03B7D374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r w:rsidRPr="00F46525">
        <w:t>await</w:t>
      </w:r>
      <w:proofErr w:type="spellEnd"/>
      <w:r w:rsidRPr="00F46525">
        <w:t xml:space="preserve"> </w:t>
      </w:r>
      <w:proofErr w:type="spellStart"/>
      <w:r w:rsidRPr="00F46525">
        <w:t>dbContext.SaveChangesAsync</w:t>
      </w:r>
      <w:proofErr w:type="spellEnd"/>
      <w:r w:rsidRPr="00F46525">
        <w:t>();</w:t>
      </w:r>
    </w:p>
    <w:p w14:paraId="3E37A90F" w14:textId="77777777" w:rsidR="00F46525" w:rsidRPr="00F46525" w:rsidRDefault="00F46525" w:rsidP="00F46525">
      <w:pPr>
        <w:pStyle w:val="aff0"/>
      </w:pPr>
    </w:p>
    <w:p w14:paraId="785D8CD2" w14:textId="14B9DC98" w:rsidR="00F46525" w:rsidRPr="00F46525" w:rsidRDefault="00F46525" w:rsidP="00F46525">
      <w:pPr>
        <w:pStyle w:val="aff0"/>
      </w:pPr>
      <w:r w:rsidRPr="00F46525">
        <w:t xml:space="preserve">    // Формирование запроса с фильтр</w:t>
      </w:r>
      <w:r w:rsidR="00956C0C">
        <w:t>ацией</w:t>
      </w:r>
      <w:r w:rsidRPr="00F46525">
        <w:t xml:space="preserve"> и сортировкой</w:t>
      </w:r>
    </w:p>
    <w:p w14:paraId="37F05577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query = new </w:t>
      </w:r>
      <w:proofErr w:type="spellStart"/>
      <w:r w:rsidRPr="00F46525">
        <w:rPr>
          <w:lang w:val="en-US"/>
        </w:rPr>
        <w:t>AdminUserListQuery</w:t>
      </w:r>
      <w:proofErr w:type="spellEnd"/>
    </w:p>
    <w:p w14:paraId="1A0B95C4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{</w:t>
      </w:r>
    </w:p>
    <w:p w14:paraId="497D4A6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</w:t>
      </w:r>
      <w:proofErr w:type="spellStart"/>
      <w:r w:rsidRPr="00F46525">
        <w:rPr>
          <w:lang w:val="en-US"/>
        </w:rPr>
        <w:t>LanguageLevelId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>,</w:t>
      </w:r>
    </w:p>
    <w:p w14:paraId="669B64B2" w14:textId="77777777" w:rsidR="00F46525" w:rsidRPr="009B4C8C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</w:t>
      </w:r>
      <w:proofErr w:type="spellStart"/>
      <w:r w:rsidRPr="009B4C8C">
        <w:rPr>
          <w:lang w:val="en-US"/>
        </w:rPr>
        <w:t>SortByNameDescending</w:t>
      </w:r>
      <w:proofErr w:type="spellEnd"/>
      <w:r w:rsidRPr="009B4C8C">
        <w:rPr>
          <w:lang w:val="en-US"/>
        </w:rPr>
        <w:t xml:space="preserve"> = true</w:t>
      </w:r>
    </w:p>
    <w:p w14:paraId="7272EB5C" w14:textId="77777777" w:rsidR="00F46525" w:rsidRPr="00F46525" w:rsidRDefault="00F46525" w:rsidP="00F46525">
      <w:pPr>
        <w:pStyle w:val="aff0"/>
      </w:pPr>
      <w:r w:rsidRPr="009B4C8C">
        <w:rPr>
          <w:lang w:val="en-US"/>
        </w:rPr>
        <w:t xml:space="preserve">    </w:t>
      </w:r>
      <w:r w:rsidRPr="00F46525">
        <w:t>};</w:t>
      </w:r>
    </w:p>
    <w:p w14:paraId="3DBC1B70" w14:textId="77777777" w:rsidR="00F46525" w:rsidRPr="00F46525" w:rsidRDefault="00F46525" w:rsidP="00F46525">
      <w:pPr>
        <w:pStyle w:val="aff0"/>
      </w:pPr>
    </w:p>
    <w:p w14:paraId="74756AA1" w14:textId="77777777" w:rsidR="00F46525" w:rsidRPr="00F46525" w:rsidRDefault="00F46525" w:rsidP="00F46525">
      <w:pPr>
        <w:pStyle w:val="aff0"/>
      </w:pPr>
      <w:r w:rsidRPr="00F46525">
        <w:t xml:space="preserve">    // Получение отфильтрованного списка пользователей</w:t>
      </w:r>
    </w:p>
    <w:p w14:paraId="5788A59D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result = await </w:t>
      </w:r>
      <w:proofErr w:type="spellStart"/>
      <w:proofErr w:type="gramStart"/>
      <w:r w:rsidRPr="00F46525">
        <w:rPr>
          <w:lang w:val="en-US"/>
        </w:rPr>
        <w:t>service.GetUsersAsync</w:t>
      </w:r>
      <w:proofErr w:type="spellEnd"/>
      <w:proofErr w:type="gramEnd"/>
      <w:r w:rsidRPr="00F46525">
        <w:rPr>
          <w:lang w:val="en-US"/>
        </w:rPr>
        <w:t>(query);</w:t>
      </w:r>
    </w:p>
    <w:p w14:paraId="30464D14" w14:textId="77777777" w:rsidR="00F46525" w:rsidRPr="00F46525" w:rsidRDefault="00F46525" w:rsidP="00F46525">
      <w:pPr>
        <w:pStyle w:val="aff0"/>
        <w:rPr>
          <w:lang w:val="en-US"/>
        </w:rPr>
      </w:pPr>
    </w:p>
    <w:p w14:paraId="1407D854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Проверка количества: ожидаем 2 пользователей</w:t>
      </w:r>
    </w:p>
    <w:p w14:paraId="0C02BCC0" w14:textId="77777777" w:rsidR="00F46525" w:rsidRPr="009B4C8C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r w:rsidRPr="009B4C8C">
        <w:rPr>
          <w:lang w:val="en-US"/>
        </w:rPr>
        <w:t>Assert.Equal</w:t>
      </w:r>
      <w:proofErr w:type="spellEnd"/>
      <w:r w:rsidRPr="009B4C8C">
        <w:rPr>
          <w:lang w:val="en-US"/>
        </w:rPr>
        <w:t xml:space="preserve">(2, </w:t>
      </w:r>
      <w:proofErr w:type="spellStart"/>
      <w:proofErr w:type="gramStart"/>
      <w:r w:rsidRPr="009B4C8C">
        <w:rPr>
          <w:lang w:val="en-US"/>
        </w:rPr>
        <w:t>result.Users.Count</w:t>
      </w:r>
      <w:proofErr w:type="spellEnd"/>
      <w:proofErr w:type="gramEnd"/>
      <w:r w:rsidRPr="009B4C8C">
        <w:rPr>
          <w:lang w:val="en-US"/>
        </w:rPr>
        <w:t>);</w:t>
      </w:r>
    </w:p>
    <w:p w14:paraId="77E6CB90" w14:textId="77777777" w:rsidR="005E77ED" w:rsidRPr="009B4C8C" w:rsidRDefault="005E77ED" w:rsidP="00F46525">
      <w:pPr>
        <w:pStyle w:val="aff0"/>
        <w:rPr>
          <w:lang w:val="en-US"/>
        </w:rPr>
      </w:pPr>
    </w:p>
    <w:p w14:paraId="600FC7FF" w14:textId="77777777" w:rsidR="00F46525" w:rsidRPr="00F46525" w:rsidRDefault="00F46525" w:rsidP="00F46525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r w:rsidRPr="00F46525">
        <w:rPr>
          <w:lang w:val="en-US"/>
        </w:rPr>
        <w:t xml:space="preserve">// </w:t>
      </w:r>
      <w:r w:rsidRPr="00F46525">
        <w:t>Проверка</w:t>
      </w:r>
      <w:r w:rsidRPr="00F46525">
        <w:rPr>
          <w:lang w:val="en-US"/>
        </w:rPr>
        <w:t xml:space="preserve"> </w:t>
      </w:r>
      <w:r w:rsidRPr="00F46525">
        <w:t>сортировки</w:t>
      </w:r>
    </w:p>
    <w:p w14:paraId="2438C71D" w14:textId="77777777" w:rsidR="00F46525" w:rsidRPr="00480C36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(["bob", "</w:t>
      </w:r>
      <w:proofErr w:type="spellStart"/>
      <w:r w:rsidRPr="00F46525">
        <w:rPr>
          <w:lang w:val="en-US"/>
        </w:rPr>
        <w:t>alice</w:t>
      </w:r>
      <w:proofErr w:type="spellEnd"/>
      <w:r w:rsidRPr="00F46525">
        <w:rPr>
          <w:lang w:val="en-US"/>
        </w:rPr>
        <w:t xml:space="preserve">"], </w:t>
      </w:r>
      <w:proofErr w:type="spellStart"/>
      <w:proofErr w:type="gramStart"/>
      <w:r w:rsidRPr="00F46525">
        <w:rPr>
          <w:lang w:val="en-US"/>
        </w:rPr>
        <w:t>result.Users.Select</w:t>
      </w:r>
      <w:proofErr w:type="spellEnd"/>
      <w:proofErr w:type="gramEnd"/>
      <w:r w:rsidRPr="00F46525">
        <w:rPr>
          <w:lang w:val="en-US"/>
        </w:rPr>
        <w:t>(</w:t>
      </w:r>
    </w:p>
    <w:p w14:paraId="58786EF5" w14:textId="20522C6D" w:rsidR="00F46525" w:rsidRDefault="00F46525" w:rsidP="00F46525">
      <w:pPr>
        <w:pStyle w:val="aff0"/>
      </w:pPr>
      <w:r w:rsidRPr="00480C36">
        <w:rPr>
          <w:lang w:val="en-US"/>
        </w:rPr>
        <w:t xml:space="preserve">        </w:t>
      </w:r>
      <w:r w:rsidRPr="00F46525">
        <w:rPr>
          <w:lang w:val="en-US"/>
        </w:rPr>
        <w:t>u</w:t>
      </w:r>
      <w:r w:rsidRPr="00F46525">
        <w:t xml:space="preserve"> =&gt; </w:t>
      </w:r>
      <w:proofErr w:type="gramStart"/>
      <w:r w:rsidRPr="00F46525">
        <w:rPr>
          <w:lang w:val="en-US"/>
        </w:rPr>
        <w:t>u</w:t>
      </w:r>
      <w:r w:rsidRPr="00F46525">
        <w:t>.</w:t>
      </w:r>
      <w:r w:rsidRPr="00F46525">
        <w:rPr>
          <w:lang w:val="en-US"/>
        </w:rPr>
        <w:t>Username</w:t>
      </w:r>
      <w:proofErr w:type="gramEnd"/>
      <w:r w:rsidRPr="00F46525">
        <w:t>));</w:t>
      </w:r>
    </w:p>
    <w:p w14:paraId="116BE236" w14:textId="77777777" w:rsidR="005E77ED" w:rsidRPr="00F46525" w:rsidRDefault="005E77ED" w:rsidP="00F46525">
      <w:pPr>
        <w:pStyle w:val="aff0"/>
      </w:pPr>
    </w:p>
    <w:p w14:paraId="13E835B5" w14:textId="4E612769" w:rsidR="005E77ED" w:rsidRPr="00F46525" w:rsidRDefault="00F46525" w:rsidP="00F46525">
      <w:pPr>
        <w:pStyle w:val="aff0"/>
      </w:pPr>
      <w:r w:rsidRPr="00F46525">
        <w:t xml:space="preserve">    // Проверка корректности фильтрации</w:t>
      </w:r>
    </w:p>
    <w:p w14:paraId="3AE1720C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r w:rsidRPr="00F46525">
        <w:rPr>
          <w:lang w:val="en-US"/>
        </w:rPr>
        <w:t>Assert.All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result.Users</w:t>
      </w:r>
      <w:proofErr w:type="spellEnd"/>
      <w:proofErr w:type="gramEnd"/>
      <w:r w:rsidRPr="00F46525">
        <w:rPr>
          <w:lang w:val="en-US"/>
        </w:rPr>
        <w:t xml:space="preserve">, </w:t>
      </w:r>
    </w:p>
    <w:p w14:paraId="0F0DC9B5" w14:textId="16DA56C8" w:rsidR="00F46525" w:rsidRPr="00480C36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u =&gt;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 xml:space="preserve">, </w:t>
      </w:r>
      <w:proofErr w:type="spellStart"/>
      <w:proofErr w:type="gramStart"/>
      <w:r w:rsidRPr="00F46525">
        <w:rPr>
          <w:lang w:val="en-US"/>
        </w:rPr>
        <w:t>u.LanguageLevelId</w:t>
      </w:r>
      <w:proofErr w:type="spellEnd"/>
      <w:proofErr w:type="gramEnd"/>
      <w:r w:rsidRPr="00F46525">
        <w:rPr>
          <w:lang w:val="en-US"/>
        </w:rPr>
        <w:t>));</w:t>
      </w:r>
    </w:p>
    <w:p w14:paraId="7A70FCB1" w14:textId="77777777" w:rsidR="005E77ED" w:rsidRPr="00480C36" w:rsidRDefault="005E77ED" w:rsidP="00F46525">
      <w:pPr>
        <w:pStyle w:val="aff0"/>
        <w:rPr>
          <w:lang w:val="en-US"/>
        </w:rPr>
      </w:pPr>
    </w:p>
    <w:p w14:paraId="7A85EA7B" w14:textId="2A3153A3" w:rsidR="00956C0C" w:rsidRPr="00F46525" w:rsidRDefault="00956C0C" w:rsidP="00F46525">
      <w:pPr>
        <w:pStyle w:val="aff0"/>
        <w:rPr>
          <w:lang w:val="en-US"/>
        </w:rPr>
      </w:pPr>
      <w:r w:rsidRPr="00480C36">
        <w:rPr>
          <w:lang w:val="en-US"/>
        </w:rPr>
        <w:t xml:space="preserve">    </w:t>
      </w:r>
      <w:r>
        <w:rPr>
          <w:lang w:val="en-US"/>
        </w:rPr>
        <w:t>//</w:t>
      </w:r>
      <w:r w:rsidRPr="00956C0C">
        <w:rPr>
          <w:lang w:val="en-US"/>
        </w:rPr>
        <w:t xml:space="preserve"> </w:t>
      </w:r>
      <w:r>
        <w:t>Проверка</w:t>
      </w:r>
      <w:r w:rsidRPr="00480C36">
        <w:rPr>
          <w:lang w:val="en-US"/>
        </w:rPr>
        <w:t xml:space="preserve"> </w:t>
      </w:r>
      <w:r>
        <w:t>корректности</w:t>
      </w:r>
      <w:r w:rsidRPr="00480C36">
        <w:rPr>
          <w:lang w:val="en-US"/>
        </w:rPr>
        <w:t xml:space="preserve"> </w:t>
      </w:r>
      <w:r w:rsidRPr="00F46525">
        <w:t>маппинга</w:t>
      </w:r>
    </w:p>
    <w:p w14:paraId="1EFFCF3E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 xml:space="preserve">(1, </w:t>
      </w:r>
      <w:proofErr w:type="spellStart"/>
      <w:proofErr w:type="gramStart"/>
      <w:r w:rsidRPr="00F46525">
        <w:rPr>
          <w:lang w:val="en-US"/>
        </w:rPr>
        <w:t>result.Users.First</w:t>
      </w:r>
      <w:proofErr w:type="spellEnd"/>
      <w:proofErr w:type="gramEnd"/>
      <w:r w:rsidRPr="00F46525">
        <w:rPr>
          <w:lang w:val="en-US"/>
        </w:rPr>
        <w:t>(</w:t>
      </w:r>
      <w:proofErr w:type="gramStart"/>
      <w:r w:rsidRPr="00F46525">
        <w:rPr>
          <w:lang w:val="en-US"/>
        </w:rPr>
        <w:t>).</w:t>
      </w:r>
      <w:proofErr w:type="spellStart"/>
      <w:r w:rsidRPr="00F46525">
        <w:rPr>
          <w:lang w:val="en-US"/>
        </w:rPr>
        <w:t>MemorizedWordsCount</w:t>
      </w:r>
      <w:proofErr w:type="spellEnd"/>
      <w:proofErr w:type="gramEnd"/>
      <w:r w:rsidRPr="00F46525">
        <w:rPr>
          <w:lang w:val="en-US"/>
        </w:rPr>
        <w:t>);</w:t>
      </w:r>
    </w:p>
    <w:p w14:paraId="066A7F63" w14:textId="77777777" w:rsidR="00956C0C" w:rsidRPr="00956C0C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beginner.Code</w:t>
      </w:r>
      <w:proofErr w:type="spellEnd"/>
      <w:proofErr w:type="gramEnd"/>
      <w:r w:rsidRPr="00F46525">
        <w:rPr>
          <w:lang w:val="en-US"/>
        </w:rPr>
        <w:t>,</w:t>
      </w:r>
      <w:r w:rsidR="00956C0C" w:rsidRPr="00956C0C">
        <w:rPr>
          <w:lang w:val="en-US"/>
        </w:rPr>
        <w:t xml:space="preserve"> </w:t>
      </w:r>
    </w:p>
    <w:p w14:paraId="56BE30A0" w14:textId="0FA528A8" w:rsidR="00F46525" w:rsidRPr="00F46525" w:rsidRDefault="00956C0C" w:rsidP="00F46525">
      <w:pPr>
        <w:pStyle w:val="aff0"/>
        <w:rPr>
          <w:lang w:val="en-US"/>
        </w:rPr>
      </w:pPr>
      <w:r w:rsidRPr="00956C0C">
        <w:rPr>
          <w:lang w:val="en-US"/>
        </w:rPr>
        <w:t xml:space="preserve">        </w:t>
      </w:r>
      <w:proofErr w:type="spellStart"/>
      <w:proofErr w:type="gramStart"/>
      <w:r w:rsidR="00F46525" w:rsidRPr="00F46525">
        <w:rPr>
          <w:lang w:val="en-US"/>
        </w:rPr>
        <w:t>result.Users.First</w:t>
      </w:r>
      <w:proofErr w:type="spellEnd"/>
      <w:proofErr w:type="gramEnd"/>
      <w:r w:rsidR="00F46525" w:rsidRPr="00F46525">
        <w:rPr>
          <w:lang w:val="en-US"/>
        </w:rPr>
        <w:t>(</w:t>
      </w:r>
      <w:proofErr w:type="gramStart"/>
      <w:r w:rsidR="00F46525" w:rsidRPr="00F46525">
        <w:rPr>
          <w:lang w:val="en-US"/>
        </w:rPr>
        <w:t>).</w:t>
      </w:r>
      <w:proofErr w:type="spellStart"/>
      <w:r w:rsidR="00F46525" w:rsidRPr="00F46525">
        <w:rPr>
          <w:lang w:val="en-US"/>
        </w:rPr>
        <w:t>LanguageLevelCode</w:t>
      </w:r>
      <w:proofErr w:type="spellEnd"/>
      <w:proofErr w:type="gramEnd"/>
      <w:r w:rsidR="00F46525" w:rsidRPr="00F46525">
        <w:rPr>
          <w:lang w:val="en-US"/>
        </w:rPr>
        <w:t>);</w:t>
      </w:r>
    </w:p>
    <w:p w14:paraId="4B082F40" w14:textId="77777777" w:rsidR="00956C0C" w:rsidRPr="00956C0C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beginner.Name</w:t>
      </w:r>
      <w:proofErr w:type="spellEnd"/>
      <w:proofErr w:type="gramEnd"/>
      <w:r w:rsidRPr="00F46525">
        <w:rPr>
          <w:lang w:val="en-US"/>
        </w:rPr>
        <w:t xml:space="preserve">, </w:t>
      </w:r>
    </w:p>
    <w:p w14:paraId="595C3F51" w14:textId="2CDC0E25" w:rsidR="00F46525" w:rsidRPr="00480C36" w:rsidRDefault="00956C0C" w:rsidP="00F46525">
      <w:pPr>
        <w:pStyle w:val="aff0"/>
        <w:rPr>
          <w:lang w:val="en-US"/>
        </w:rPr>
      </w:pPr>
      <w:r w:rsidRPr="00480C36">
        <w:rPr>
          <w:lang w:val="en-US"/>
        </w:rPr>
        <w:t xml:space="preserve">        </w:t>
      </w:r>
      <w:proofErr w:type="spellStart"/>
      <w:proofErr w:type="gramStart"/>
      <w:r w:rsidR="00F46525" w:rsidRPr="00F46525">
        <w:rPr>
          <w:lang w:val="en-US"/>
        </w:rPr>
        <w:t>result.Users.First</w:t>
      </w:r>
      <w:proofErr w:type="spellEnd"/>
      <w:proofErr w:type="gramEnd"/>
      <w:r w:rsidR="00F46525" w:rsidRPr="00F46525">
        <w:rPr>
          <w:lang w:val="en-US"/>
        </w:rPr>
        <w:t>(</w:t>
      </w:r>
      <w:proofErr w:type="gramStart"/>
      <w:r w:rsidR="00F46525" w:rsidRPr="00F46525">
        <w:rPr>
          <w:lang w:val="en-US"/>
        </w:rPr>
        <w:t>).</w:t>
      </w:r>
      <w:proofErr w:type="spellStart"/>
      <w:r w:rsidR="00F46525" w:rsidRPr="00F46525">
        <w:rPr>
          <w:lang w:val="en-US"/>
        </w:rPr>
        <w:t>LanguageLevelName</w:t>
      </w:r>
      <w:proofErr w:type="spellEnd"/>
      <w:proofErr w:type="gramEnd"/>
      <w:r w:rsidR="00F46525" w:rsidRPr="00F46525">
        <w:rPr>
          <w:lang w:val="en-US"/>
        </w:rPr>
        <w:t>);</w:t>
      </w:r>
    </w:p>
    <w:p w14:paraId="6863A220" w14:textId="77777777" w:rsidR="005E77ED" w:rsidRPr="00480C36" w:rsidRDefault="005E77ED" w:rsidP="00F46525">
      <w:pPr>
        <w:pStyle w:val="aff0"/>
        <w:rPr>
          <w:lang w:val="en-US"/>
        </w:rPr>
      </w:pPr>
    </w:p>
    <w:p w14:paraId="42F5F46C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Проверка списка всех доступных уровней (для UI-фильтров)</w:t>
      </w:r>
    </w:p>
    <w:p w14:paraId="70AE9F9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 xml:space="preserve">(2, </w:t>
      </w:r>
      <w:proofErr w:type="spellStart"/>
      <w:proofErr w:type="gramStart"/>
      <w:r w:rsidRPr="00F46525">
        <w:rPr>
          <w:lang w:val="en-US"/>
        </w:rPr>
        <w:t>result.Levels.Count</w:t>
      </w:r>
      <w:proofErr w:type="spellEnd"/>
      <w:proofErr w:type="gramEnd"/>
      <w:r w:rsidRPr="00F46525">
        <w:rPr>
          <w:lang w:val="en-US"/>
        </w:rPr>
        <w:t>);</w:t>
      </w:r>
    </w:p>
    <w:p w14:paraId="73CEE887" w14:textId="2863D829" w:rsidR="005E77ED" w:rsidRPr="00D64B2E" w:rsidRDefault="00F46525" w:rsidP="00F46525">
      <w:pPr>
        <w:pStyle w:val="aff0"/>
      </w:pPr>
      <w:r w:rsidRPr="00D64B2E">
        <w:t>}</w:t>
      </w:r>
    </w:p>
    <w:p w14:paraId="479C3F82" w14:textId="77777777" w:rsidR="003B64AC" w:rsidRDefault="003B64AC" w:rsidP="003B64AC">
      <w:pPr>
        <w:pStyle w:val="a3"/>
      </w:pPr>
      <w:r w:rsidRPr="001104F5">
        <w:t>Подготовка окружения для теста выполняется вспомогательным методом</w:t>
      </w:r>
      <w:r>
        <w:t xml:space="preserve"> </w:t>
      </w:r>
      <w:proofErr w:type="spellStart"/>
      <w:r w:rsidRPr="001104F5">
        <w:t>CreateService</w:t>
      </w:r>
      <w:proofErr w:type="spellEnd"/>
      <w:r w:rsidRPr="001104F5">
        <w:t>. Код метода представлен листингом</w:t>
      </w:r>
      <w:r>
        <w:t xml:space="preserve"> 10.</w:t>
      </w:r>
    </w:p>
    <w:p w14:paraId="31734346" w14:textId="0201FB89" w:rsidR="00F46525" w:rsidRPr="00480C36" w:rsidRDefault="00F46525" w:rsidP="00F46525">
      <w:pPr>
        <w:pStyle w:val="aff2"/>
        <w:rPr>
          <w:lang w:val="en-US"/>
        </w:rPr>
      </w:pPr>
      <w:r>
        <w:lastRenderedPageBreak/>
        <w:t>Листинг</w:t>
      </w:r>
      <w:r w:rsidRPr="00480C36">
        <w:rPr>
          <w:lang w:val="en-US"/>
        </w:rPr>
        <w:t xml:space="preserve"> 10 – </w:t>
      </w:r>
      <w:r>
        <w:t>Код</w:t>
      </w:r>
      <w:r w:rsidRPr="00480C36">
        <w:rPr>
          <w:lang w:val="en-US"/>
        </w:rPr>
        <w:t xml:space="preserve"> </w:t>
      </w:r>
      <w:r>
        <w:t>метода</w:t>
      </w:r>
      <w:r w:rsidRPr="00480C36">
        <w:rPr>
          <w:lang w:val="en-US"/>
        </w:rPr>
        <w:t xml:space="preserve"> </w:t>
      </w:r>
      <w:proofErr w:type="spellStart"/>
      <w:r w:rsidRPr="00480C36">
        <w:rPr>
          <w:lang w:val="en-US"/>
        </w:rPr>
        <w:t>CreateService</w:t>
      </w:r>
      <w:proofErr w:type="spellEnd"/>
    </w:p>
    <w:p w14:paraId="639191CE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>private static (</w:t>
      </w:r>
      <w:proofErr w:type="spellStart"/>
      <w:r w:rsidRPr="00F46525">
        <w:rPr>
          <w:lang w:val="en-US"/>
        </w:rPr>
        <w:t>IAdminUserService</w:t>
      </w:r>
      <w:proofErr w:type="spellEnd"/>
      <w:r w:rsidRPr="00F46525">
        <w:rPr>
          <w:lang w:val="en-US"/>
        </w:rPr>
        <w:t xml:space="preserve"> Service, </w:t>
      </w:r>
      <w:proofErr w:type="spellStart"/>
      <w:r w:rsidRPr="00F46525">
        <w:rPr>
          <w:lang w:val="en-US"/>
        </w:rPr>
        <w:t>SmartLangDbContext</w:t>
      </w:r>
      <w:proofErr w:type="spellEnd"/>
      <w:r w:rsidRPr="00F46525">
        <w:rPr>
          <w:lang w:val="en-US"/>
        </w:rPr>
        <w:t xml:space="preserve"> </w:t>
      </w:r>
      <w:proofErr w:type="spellStart"/>
      <w:r w:rsidRPr="00F46525">
        <w:rPr>
          <w:lang w:val="en-US"/>
        </w:rPr>
        <w:t>DbContext</w:t>
      </w:r>
      <w:proofErr w:type="spellEnd"/>
      <w:r w:rsidRPr="00F46525">
        <w:rPr>
          <w:lang w:val="en-US"/>
        </w:rPr>
        <w:t xml:space="preserve">) </w:t>
      </w:r>
      <w:proofErr w:type="spellStart"/>
      <w:proofErr w:type="gramStart"/>
      <w:r w:rsidRPr="00F46525">
        <w:rPr>
          <w:lang w:val="en-US"/>
        </w:rPr>
        <w:t>CreateService</w:t>
      </w:r>
      <w:proofErr w:type="spellEnd"/>
      <w:r w:rsidRPr="00F46525">
        <w:rPr>
          <w:lang w:val="en-US"/>
        </w:rPr>
        <w:t>(</w:t>
      </w:r>
      <w:proofErr w:type="gramEnd"/>
      <w:r w:rsidRPr="00F46525">
        <w:rPr>
          <w:lang w:val="en-US"/>
        </w:rPr>
        <w:t>)</w:t>
      </w:r>
    </w:p>
    <w:p w14:paraId="6293830C" w14:textId="77777777" w:rsidR="00F46525" w:rsidRPr="00F46525" w:rsidRDefault="00F46525" w:rsidP="00F46525">
      <w:pPr>
        <w:pStyle w:val="aff0"/>
      </w:pPr>
      <w:r w:rsidRPr="00F46525">
        <w:t>{</w:t>
      </w:r>
    </w:p>
    <w:p w14:paraId="50173CD3" w14:textId="77777777" w:rsidR="00F46525" w:rsidRPr="00F46525" w:rsidRDefault="00F46525" w:rsidP="00F46525">
      <w:pPr>
        <w:pStyle w:val="aff0"/>
      </w:pPr>
      <w:r w:rsidRPr="00F46525">
        <w:t xml:space="preserve">    // Инициализация контейнера внедрения зависимостей</w:t>
      </w:r>
    </w:p>
    <w:p w14:paraId="26853FD9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r w:rsidRPr="00F46525">
        <w:t>var</w:t>
      </w:r>
      <w:proofErr w:type="spellEnd"/>
      <w:r w:rsidRPr="00F46525">
        <w:t xml:space="preserve"> </w:t>
      </w:r>
      <w:proofErr w:type="spellStart"/>
      <w:r w:rsidRPr="00F46525">
        <w:t>services</w:t>
      </w:r>
      <w:proofErr w:type="spellEnd"/>
      <w:r w:rsidRPr="00F46525">
        <w:t xml:space="preserve"> = </w:t>
      </w:r>
      <w:proofErr w:type="spellStart"/>
      <w:r w:rsidRPr="00F46525">
        <w:t>new</w:t>
      </w:r>
      <w:proofErr w:type="spellEnd"/>
      <w:r w:rsidRPr="00F46525">
        <w:t xml:space="preserve"> </w:t>
      </w:r>
      <w:proofErr w:type="spellStart"/>
      <w:proofErr w:type="gramStart"/>
      <w:r w:rsidRPr="00F46525">
        <w:t>ServiceCollection</w:t>
      </w:r>
      <w:proofErr w:type="spellEnd"/>
      <w:r w:rsidRPr="00F46525">
        <w:t>(</w:t>
      </w:r>
      <w:proofErr w:type="gramEnd"/>
      <w:r w:rsidRPr="00F46525">
        <w:t>);</w:t>
      </w:r>
    </w:p>
    <w:p w14:paraId="60EF2F76" w14:textId="77777777" w:rsidR="00F46525" w:rsidRPr="00F46525" w:rsidRDefault="00F46525" w:rsidP="00F46525">
      <w:pPr>
        <w:pStyle w:val="aff0"/>
      </w:pPr>
    </w:p>
    <w:p w14:paraId="52FCB495" w14:textId="77777777" w:rsidR="00F46525" w:rsidRPr="00F46525" w:rsidRDefault="00F46525" w:rsidP="00F46525">
      <w:pPr>
        <w:pStyle w:val="aff0"/>
      </w:pPr>
      <w:r w:rsidRPr="00F46525">
        <w:t xml:space="preserve">    // Конфигурация </w:t>
      </w:r>
      <w:proofErr w:type="spellStart"/>
      <w:r w:rsidRPr="00F46525">
        <w:t>InMemory</w:t>
      </w:r>
      <w:proofErr w:type="spellEnd"/>
      <w:r w:rsidRPr="00F46525">
        <w:t xml:space="preserve"> базы данных с уникальным ID для изоляции тестов</w:t>
      </w:r>
    </w:p>
    <w:p w14:paraId="43A8957D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proofErr w:type="gramStart"/>
      <w:r w:rsidRPr="00F46525">
        <w:rPr>
          <w:lang w:val="en-US"/>
        </w:rPr>
        <w:t>services.AddDbContext</w:t>
      </w:r>
      <w:proofErr w:type="spellEnd"/>
      <w:proofErr w:type="gramEnd"/>
      <w:r w:rsidRPr="00F46525">
        <w:rPr>
          <w:lang w:val="en-US"/>
        </w:rPr>
        <w:t>&lt;</w:t>
      </w:r>
      <w:proofErr w:type="spellStart"/>
      <w:r w:rsidRPr="00F46525">
        <w:rPr>
          <w:lang w:val="en-US"/>
        </w:rPr>
        <w:t>SmartLangDbContext</w:t>
      </w:r>
      <w:proofErr w:type="spellEnd"/>
      <w:proofErr w:type="gramStart"/>
      <w:r w:rsidRPr="00F46525">
        <w:rPr>
          <w:lang w:val="en-US"/>
        </w:rPr>
        <w:t>&gt;(</w:t>
      </w:r>
      <w:proofErr w:type="gramEnd"/>
      <w:r w:rsidRPr="00F46525">
        <w:rPr>
          <w:lang w:val="en-US"/>
        </w:rPr>
        <w:t xml:space="preserve">options =&gt; </w:t>
      </w:r>
      <w:proofErr w:type="spellStart"/>
      <w:proofErr w:type="gramStart"/>
      <w:r w:rsidRPr="00F46525">
        <w:rPr>
          <w:lang w:val="en-US"/>
        </w:rPr>
        <w:t>options.UseInMemoryDatabase</w:t>
      </w:r>
      <w:proofErr w:type="spellEnd"/>
      <w:proofErr w:type="gramEnd"/>
      <w:r w:rsidRPr="00F46525">
        <w:rPr>
          <w:lang w:val="en-US"/>
        </w:rPr>
        <w:t>(</w:t>
      </w:r>
      <w:proofErr w:type="spellStart"/>
      <w:r w:rsidRPr="00F46525">
        <w:rPr>
          <w:lang w:val="en-US"/>
        </w:rPr>
        <w:t>Guid.NewGuid</w:t>
      </w:r>
      <w:proofErr w:type="spellEnd"/>
      <w:r w:rsidRPr="00F46525">
        <w:rPr>
          <w:lang w:val="en-US"/>
        </w:rPr>
        <w:t>(</w:t>
      </w:r>
      <w:proofErr w:type="gramStart"/>
      <w:r w:rsidRPr="00F46525">
        <w:rPr>
          <w:lang w:val="en-US"/>
        </w:rPr>
        <w:t>).</w:t>
      </w:r>
      <w:proofErr w:type="spellStart"/>
      <w:r w:rsidRPr="00F46525">
        <w:rPr>
          <w:lang w:val="en-US"/>
        </w:rPr>
        <w:t>ToString</w:t>
      </w:r>
      <w:proofErr w:type="spellEnd"/>
      <w:proofErr w:type="gramEnd"/>
      <w:r w:rsidRPr="00F46525">
        <w:rPr>
          <w:lang w:val="en-US"/>
        </w:rPr>
        <w:t>()));</w:t>
      </w:r>
    </w:p>
    <w:p w14:paraId="357BC2B0" w14:textId="77777777" w:rsidR="00F46525" w:rsidRPr="00F46525" w:rsidRDefault="00F46525" w:rsidP="00F46525">
      <w:pPr>
        <w:pStyle w:val="aff0"/>
        <w:rPr>
          <w:lang w:val="en-US"/>
        </w:rPr>
      </w:pPr>
    </w:p>
    <w:p w14:paraId="67E8B174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Регистрация сервисов бизнес-логики</w:t>
      </w:r>
    </w:p>
    <w:p w14:paraId="64EC8EF9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proofErr w:type="gramStart"/>
      <w:r w:rsidRPr="00F46525">
        <w:t>services.AddAdminServices</w:t>
      </w:r>
      <w:proofErr w:type="spellEnd"/>
      <w:proofErr w:type="gramEnd"/>
      <w:r w:rsidRPr="00F46525">
        <w:t>();</w:t>
      </w:r>
    </w:p>
    <w:p w14:paraId="6235CC82" w14:textId="77777777" w:rsidR="00F46525" w:rsidRPr="00F46525" w:rsidRDefault="00F46525" w:rsidP="00F46525">
      <w:pPr>
        <w:pStyle w:val="aff0"/>
      </w:pPr>
    </w:p>
    <w:p w14:paraId="44F38033" w14:textId="77777777" w:rsidR="00F46525" w:rsidRPr="00F46525" w:rsidRDefault="00F46525" w:rsidP="00F46525">
      <w:pPr>
        <w:pStyle w:val="aff0"/>
      </w:pPr>
      <w:r w:rsidRPr="00F46525">
        <w:t xml:space="preserve">    // Построение провайдера и получение экземпляров сервиса и контекста</w:t>
      </w:r>
    </w:p>
    <w:p w14:paraId="4C8A10B9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provider = </w:t>
      </w:r>
      <w:proofErr w:type="spellStart"/>
      <w:proofErr w:type="gramStart"/>
      <w:r w:rsidRPr="00F46525">
        <w:rPr>
          <w:lang w:val="en-US"/>
        </w:rPr>
        <w:t>services.BuildServiceProvider</w:t>
      </w:r>
      <w:proofErr w:type="spellEnd"/>
      <w:proofErr w:type="gramEnd"/>
      <w:r w:rsidRPr="00F46525">
        <w:rPr>
          <w:lang w:val="en-US"/>
        </w:rPr>
        <w:t>();</w:t>
      </w:r>
    </w:p>
    <w:p w14:paraId="67B06E2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return (</w:t>
      </w:r>
      <w:proofErr w:type="spellStart"/>
      <w:proofErr w:type="gramStart"/>
      <w:r w:rsidRPr="00F46525">
        <w:rPr>
          <w:lang w:val="en-US"/>
        </w:rPr>
        <w:t>provider.GetRequiredService</w:t>
      </w:r>
      <w:proofErr w:type="spellEnd"/>
      <w:proofErr w:type="gramEnd"/>
      <w:r w:rsidRPr="00F46525">
        <w:rPr>
          <w:lang w:val="en-US"/>
        </w:rPr>
        <w:t>&lt;</w:t>
      </w:r>
      <w:proofErr w:type="spellStart"/>
      <w:r w:rsidRPr="00F46525">
        <w:rPr>
          <w:lang w:val="en-US"/>
        </w:rPr>
        <w:t>IAdminUserService</w:t>
      </w:r>
      <w:proofErr w:type="spellEnd"/>
      <w:proofErr w:type="gramStart"/>
      <w:r w:rsidRPr="00F46525">
        <w:rPr>
          <w:lang w:val="en-US"/>
        </w:rPr>
        <w:t>&gt;(</w:t>
      </w:r>
      <w:proofErr w:type="gramEnd"/>
      <w:r w:rsidRPr="00F46525">
        <w:rPr>
          <w:lang w:val="en-US"/>
        </w:rPr>
        <w:t xml:space="preserve">), </w:t>
      </w:r>
      <w:proofErr w:type="spellStart"/>
      <w:proofErr w:type="gramStart"/>
      <w:r w:rsidRPr="00F46525">
        <w:rPr>
          <w:lang w:val="en-US"/>
        </w:rPr>
        <w:t>provider.GetRequiredService</w:t>
      </w:r>
      <w:proofErr w:type="spellEnd"/>
      <w:proofErr w:type="gramEnd"/>
      <w:r w:rsidRPr="00F46525">
        <w:rPr>
          <w:lang w:val="en-US"/>
        </w:rPr>
        <w:t>&lt;</w:t>
      </w:r>
      <w:proofErr w:type="spellStart"/>
      <w:r w:rsidRPr="00F46525">
        <w:rPr>
          <w:lang w:val="en-US"/>
        </w:rPr>
        <w:t>SmartLangDbContext</w:t>
      </w:r>
      <w:proofErr w:type="spellEnd"/>
      <w:proofErr w:type="gramStart"/>
      <w:r w:rsidRPr="00F46525">
        <w:rPr>
          <w:lang w:val="en-US"/>
        </w:rPr>
        <w:t>&gt;(</w:t>
      </w:r>
      <w:proofErr w:type="gramEnd"/>
      <w:r w:rsidRPr="00F46525">
        <w:rPr>
          <w:lang w:val="en-US"/>
        </w:rPr>
        <w:t>));</w:t>
      </w:r>
    </w:p>
    <w:p w14:paraId="4D42E1D3" w14:textId="767E01E3" w:rsidR="00F46525" w:rsidRDefault="00F46525" w:rsidP="00F46525">
      <w:pPr>
        <w:pStyle w:val="aff0"/>
      </w:pPr>
      <w:r w:rsidRPr="00F46525">
        <w:t>}</w:t>
      </w:r>
    </w:p>
    <w:p w14:paraId="44942908" w14:textId="397DA069" w:rsidR="00956C0C" w:rsidRDefault="00956C0C" w:rsidP="00956C0C">
      <w:pPr>
        <w:pStyle w:val="a3"/>
      </w:pPr>
      <w:r>
        <w:t xml:space="preserve">Результат тестирования сервиса </w:t>
      </w:r>
      <w:proofErr w:type="spellStart"/>
      <w:r w:rsidRPr="00956C0C">
        <w:t>AdminUserService</w:t>
      </w:r>
      <w:proofErr w:type="spellEnd"/>
      <w:r>
        <w:t xml:space="preserve"> представлен на рисунке 5.</w:t>
      </w:r>
    </w:p>
    <w:p w14:paraId="2EA40685" w14:textId="1570D515" w:rsidR="00F46525" w:rsidRDefault="00956C0C" w:rsidP="00956C0C">
      <w:pPr>
        <w:pStyle w:val="afd"/>
      </w:pPr>
      <w:r w:rsidRPr="00956C0C">
        <w:rPr>
          <w:lang w:eastAsia="ru-RU"/>
        </w:rPr>
        <w:drawing>
          <wp:inline distT="0" distB="0" distL="0" distR="0" wp14:anchorId="24AB4891" wp14:editId="7CFF04F1">
            <wp:extent cx="5939790" cy="1484630"/>
            <wp:effectExtent l="0" t="0" r="3810" b="1270"/>
            <wp:docPr id="151952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275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32FC" w14:textId="74DD15DD" w:rsidR="00956C0C" w:rsidRPr="00D64B2E" w:rsidRDefault="00956C0C" w:rsidP="00956C0C">
      <w:pPr>
        <w:pStyle w:val="afe"/>
      </w:pPr>
      <w:r>
        <w:t>Рисунок</w:t>
      </w:r>
      <w:r w:rsidRPr="001D07EE">
        <w:t xml:space="preserve"> 5 – </w:t>
      </w:r>
      <w:r w:rsidR="003B64AC">
        <w:rPr>
          <w:lang w:val="en-US"/>
        </w:rPr>
        <w:t>Visual</w:t>
      </w:r>
      <w:r w:rsidR="003B64AC" w:rsidRPr="001D07EE">
        <w:t xml:space="preserve"> </w:t>
      </w:r>
      <w:r w:rsidR="003B64AC">
        <w:rPr>
          <w:lang w:val="en-US"/>
        </w:rPr>
        <w:t>Studio</w:t>
      </w:r>
      <w:r w:rsidR="003B64AC" w:rsidRPr="001D07EE">
        <w:t xml:space="preserve"> 2022. </w:t>
      </w:r>
      <w:r w:rsidR="003B64AC">
        <w:t>Вид</w:t>
      </w:r>
      <w:r w:rsidR="003B64AC" w:rsidRPr="001D07EE">
        <w:t xml:space="preserve"> </w:t>
      </w:r>
      <w:r w:rsidR="003B64AC">
        <w:t>вкладки</w:t>
      </w:r>
      <w:r w:rsidR="003B64AC" w:rsidRPr="001D07EE">
        <w:t xml:space="preserve"> </w:t>
      </w:r>
      <w:r w:rsidR="00D64B2E">
        <w:t>обозревателя тестов</w:t>
      </w:r>
    </w:p>
    <w:p w14:paraId="55D237B9" w14:textId="17FEADC1" w:rsidR="00956C0C" w:rsidRDefault="00956C0C" w:rsidP="00956C0C">
      <w:pPr>
        <w:pStyle w:val="2"/>
      </w:pPr>
      <w:r>
        <w:t>Функциональн</w:t>
      </w:r>
      <w:r w:rsidR="005E77ED">
        <w:t>ое</w:t>
      </w:r>
      <w:r>
        <w:t xml:space="preserve"> тестирование</w:t>
      </w:r>
    </w:p>
    <w:p w14:paraId="1FB911EA" w14:textId="4BB10DD4" w:rsidR="005E77ED" w:rsidRDefault="001E4406" w:rsidP="001E4406">
      <w:pPr>
        <w:pStyle w:val="a3"/>
      </w:pPr>
      <w:r w:rsidRPr="001E4406">
        <w:t>В ходе функционального тестирования веб-приложения проверена корректность работы ключевых пользовательских сценариев.</w:t>
      </w:r>
      <w:r>
        <w:t xml:space="preserve"> Т</w:t>
      </w:r>
      <w:r w:rsidR="00C86745">
        <w:t xml:space="preserve">естирование </w:t>
      </w:r>
      <w:r w:rsidR="001D07EE">
        <w:lastRenderedPageBreak/>
        <w:t>блока с выученными словами на странице профиля</w:t>
      </w:r>
      <w:r w:rsidR="00D64B2E">
        <w:t xml:space="preserve"> </w:t>
      </w:r>
      <w:r>
        <w:t xml:space="preserve">выполнено </w:t>
      </w:r>
      <w:r w:rsidR="00C86745">
        <w:t>метод</w:t>
      </w:r>
      <w:r>
        <w:t>ом</w:t>
      </w:r>
      <w:r w:rsidR="00C86745">
        <w:t xml:space="preserve"> «чёрного ящика».</w:t>
      </w:r>
      <w:r>
        <w:t xml:space="preserve"> </w:t>
      </w:r>
      <w:r w:rsidR="00C86745">
        <w:t>Результаты тестирования представлены в таблице 1.</w:t>
      </w:r>
    </w:p>
    <w:p w14:paraId="20D61952" w14:textId="6120534B" w:rsidR="00C86745" w:rsidRDefault="00C86745" w:rsidP="00C86745">
      <w:pPr>
        <w:pStyle w:val="aff2"/>
      </w:pPr>
      <w:bookmarkStart w:id="3" w:name="_Hlk215762149"/>
      <w:r w:rsidRPr="001B17C1">
        <w:rPr>
          <w:spacing w:val="40"/>
        </w:rPr>
        <w:t>Таблиц</w:t>
      </w:r>
      <w:r>
        <w:rPr>
          <w:spacing w:val="40"/>
        </w:rPr>
        <w:t>а</w:t>
      </w:r>
      <w:r>
        <w:t xml:space="preserve"> 1 – </w:t>
      </w:r>
      <w:r w:rsidR="001E4406">
        <w:t>Н</w:t>
      </w:r>
      <w:r>
        <w:t xml:space="preserve">абор тестов страницы </w:t>
      </w:r>
      <w:r w:rsidR="004C4106" w:rsidRPr="004C4106">
        <w:t>профиля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13"/>
        <w:gridCol w:w="3113"/>
        <w:gridCol w:w="3113"/>
      </w:tblGrid>
      <w:tr w:rsidR="00C86745" w:rsidRPr="009240C6" w14:paraId="3715F0AC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5C1627" w14:textId="77777777" w:rsidR="00C86745" w:rsidRPr="000E4C8D" w:rsidRDefault="00C86745" w:rsidP="00AE6A8F">
            <w:pPr>
              <w:jc w:val="center"/>
              <w:rPr>
                <w:b/>
                <w:bCs/>
                <w:sz w:val="24"/>
                <w:szCs w:val="24"/>
              </w:rPr>
            </w:pPr>
            <w:r w:rsidRPr="000E4C8D">
              <w:rPr>
                <w:b/>
                <w:bCs/>
                <w:sz w:val="24"/>
                <w:szCs w:val="24"/>
              </w:rPr>
              <w:t>Действие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AC86F" w14:textId="77777777" w:rsidR="00C86745" w:rsidRPr="000E4C8D" w:rsidRDefault="00C86745" w:rsidP="00AE6A8F">
            <w:pPr>
              <w:jc w:val="center"/>
              <w:rPr>
                <w:b/>
                <w:bCs/>
                <w:sz w:val="24"/>
                <w:szCs w:val="24"/>
              </w:rPr>
            </w:pPr>
            <w:r w:rsidRPr="000E4C8D">
              <w:rPr>
                <w:b/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782450" w14:textId="77777777" w:rsidR="00C86745" w:rsidRPr="000E4C8D" w:rsidRDefault="00C86745" w:rsidP="00AE6A8F">
            <w:pPr>
              <w:jc w:val="center"/>
              <w:rPr>
                <w:b/>
                <w:bCs/>
                <w:sz w:val="24"/>
                <w:szCs w:val="24"/>
              </w:rPr>
            </w:pPr>
            <w:r w:rsidRPr="000E4C8D">
              <w:rPr>
                <w:b/>
                <w:bCs/>
                <w:sz w:val="24"/>
                <w:szCs w:val="24"/>
              </w:rPr>
              <w:t>Полученный результат</w:t>
            </w:r>
          </w:p>
        </w:tc>
      </w:tr>
      <w:tr w:rsidR="00C86745" w:rsidRPr="00A94868" w14:paraId="617CCDB3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EC7A1" w14:textId="700E7127" w:rsidR="00C86745" w:rsidRPr="000E4C8D" w:rsidRDefault="005A3DC4" w:rsidP="00AE6A8F">
            <w:pPr>
              <w:jc w:val="left"/>
              <w:rPr>
                <w:sz w:val="24"/>
                <w:szCs w:val="24"/>
              </w:rPr>
            </w:pPr>
            <w:r w:rsidRPr="005A3DC4">
              <w:rPr>
                <w:sz w:val="24"/>
                <w:szCs w:val="24"/>
              </w:rPr>
              <w:t>Открытие страницы профиля пользователя «</w:t>
            </w:r>
            <w:proofErr w:type="spellStart"/>
            <w:r w:rsidRPr="005A3DC4">
              <w:rPr>
                <w:sz w:val="24"/>
                <w:szCs w:val="24"/>
              </w:rPr>
              <w:t>Main</w:t>
            </w:r>
            <w:proofErr w:type="spellEnd"/>
            <w:r w:rsidRPr="005A3DC4">
              <w:rPr>
                <w:sz w:val="24"/>
                <w:szCs w:val="24"/>
              </w:rPr>
              <w:t>» без указания даты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34FD60D4" w14:textId="761435AA" w:rsidR="00C86745" w:rsidRPr="001D07EE" w:rsidRDefault="005A3DC4" w:rsidP="00AE6A8F">
            <w:pPr>
              <w:jc w:val="left"/>
              <w:rPr>
                <w:sz w:val="24"/>
                <w:szCs w:val="24"/>
              </w:rPr>
            </w:pPr>
            <w:r w:rsidRPr="005A3DC4">
              <w:rPr>
                <w:sz w:val="24"/>
                <w:szCs w:val="24"/>
              </w:rPr>
              <w:t xml:space="preserve">Отображение блока слов за текущую дату. Кнопка </w:t>
            </w:r>
            <w:r w:rsidR="00F075BD" w:rsidRPr="00F075BD">
              <w:rPr>
                <w:sz w:val="24"/>
                <w:szCs w:val="24"/>
              </w:rPr>
              <w:t>со стрелкой вправо</w:t>
            </w:r>
            <w:r w:rsidR="00F075BD">
              <w:rPr>
                <w:sz w:val="24"/>
                <w:szCs w:val="24"/>
              </w:rPr>
              <w:t xml:space="preserve"> </w:t>
            </w:r>
            <w:r w:rsidRPr="005A3DC4">
              <w:rPr>
                <w:sz w:val="24"/>
                <w:szCs w:val="24"/>
              </w:rPr>
              <w:t>заблокирована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869B9" w14:textId="77777777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86745" w:rsidRPr="00A94868" w14:paraId="08468637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C30A9" w14:textId="669E6810" w:rsidR="00C86745" w:rsidRPr="000E4C8D" w:rsidRDefault="007A5DB5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иконку календаря, выбор даты с наличием выученных слов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7F1374B2" w14:textId="660B2BC4" w:rsidR="00C86745" w:rsidRPr="000E4C8D" w:rsidRDefault="007A5DB5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списка слов за выбранную дату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0BE70" w14:textId="77777777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7A5DB5" w:rsidRPr="00A94868" w14:paraId="083431F9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D4AB5" w14:textId="634B7849" w:rsidR="007A5DB5" w:rsidRDefault="007A5DB5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правой кнопки мыши на строку из списка слов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5247E0C4" w14:textId="7E05CCE3" w:rsidR="007A5DB5" w:rsidRDefault="007A5DB5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</w:t>
            </w:r>
            <w:r w:rsidR="00357A82">
              <w:rPr>
                <w:sz w:val="24"/>
                <w:szCs w:val="24"/>
              </w:rPr>
              <w:t xml:space="preserve"> контекстного </w:t>
            </w:r>
            <w:r w:rsidR="00D948C6">
              <w:rPr>
                <w:sz w:val="24"/>
                <w:szCs w:val="24"/>
              </w:rPr>
              <w:t>меню</w:t>
            </w:r>
            <w:r w:rsidR="00357A82">
              <w:rPr>
                <w:sz w:val="24"/>
                <w:szCs w:val="24"/>
              </w:rPr>
              <w:t xml:space="preserve"> с</w:t>
            </w:r>
            <w:r>
              <w:rPr>
                <w:sz w:val="24"/>
                <w:szCs w:val="24"/>
              </w:rPr>
              <w:t xml:space="preserve"> кнопк</w:t>
            </w:r>
            <w:r w:rsidR="00357A82">
              <w:rPr>
                <w:sz w:val="24"/>
                <w:szCs w:val="24"/>
              </w:rPr>
              <w:t>ой</w:t>
            </w:r>
            <w:r>
              <w:rPr>
                <w:sz w:val="24"/>
                <w:szCs w:val="24"/>
              </w:rPr>
              <w:t xml:space="preserve"> «Забыть»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695F9" w14:textId="0F3FC026" w:rsidR="007A5DB5" w:rsidRPr="000E4C8D" w:rsidRDefault="00357A82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357A82" w:rsidRPr="00A94868" w14:paraId="70F0EFB1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BCAD6" w14:textId="13CCF35C" w:rsidR="00357A82" w:rsidRDefault="00357A82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«Забыть» в контекстном </w:t>
            </w:r>
            <w:r w:rsidR="00D948C6">
              <w:rPr>
                <w:sz w:val="24"/>
                <w:szCs w:val="24"/>
              </w:rPr>
              <w:t>меню</w:t>
            </w:r>
            <w:r>
              <w:rPr>
                <w:sz w:val="24"/>
                <w:szCs w:val="24"/>
              </w:rPr>
              <w:t xml:space="preserve"> выбранной записи</w:t>
            </w:r>
            <w:r w:rsidR="000C7F9F">
              <w:rPr>
                <w:sz w:val="24"/>
                <w:szCs w:val="24"/>
              </w:rPr>
              <w:t xml:space="preserve"> в списке с несколькими словами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4891548D" w14:textId="2C10E526" w:rsidR="00357A82" w:rsidRDefault="00357A82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выбранной записи из списка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572C7" w14:textId="4CADBA44" w:rsidR="00357A82" w:rsidRPr="000E4C8D" w:rsidRDefault="00357A82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C7F9F" w:rsidRPr="00A94868" w14:paraId="7292143A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2B145" w14:textId="0222D852" w:rsidR="000C7F9F" w:rsidRDefault="000C7F9F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«Забыть» в контекстном окне выбранной записи в списке с </w:t>
            </w:r>
            <w:r>
              <w:rPr>
                <w:sz w:val="24"/>
                <w:szCs w:val="24"/>
              </w:rPr>
              <w:t>одним словом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56B75764" w14:textId="187A3B8E" w:rsidR="000C7F9F" w:rsidRDefault="000C7F9F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выбранной записи из списка</w:t>
            </w:r>
            <w:r>
              <w:rPr>
                <w:sz w:val="24"/>
                <w:szCs w:val="24"/>
              </w:rPr>
              <w:t xml:space="preserve">. Отображение сообщения </w:t>
            </w:r>
            <w:r w:rsidRPr="000E4C8D">
              <w:rPr>
                <w:sz w:val="24"/>
                <w:szCs w:val="24"/>
              </w:rPr>
              <w:t>«</w:t>
            </w:r>
            <w:r w:rsidRPr="007A5DB5">
              <w:rPr>
                <w:sz w:val="24"/>
                <w:szCs w:val="24"/>
              </w:rPr>
              <w:t>За этот день нет выученных слов.</w:t>
            </w:r>
            <w:r w:rsidRPr="000E4C8D">
              <w:rPr>
                <w:sz w:val="24"/>
                <w:szCs w:val="24"/>
              </w:rPr>
              <w:t>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0816D" w14:textId="205106BB" w:rsidR="000C7F9F" w:rsidRPr="000E4C8D" w:rsidRDefault="000C7F9F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86745" w:rsidRPr="00A94868" w14:paraId="7070E6E9" w14:textId="77777777" w:rsidTr="00AE6A8F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78FF3" w14:textId="454E7DDB" w:rsidR="00C86745" w:rsidRPr="000E4C8D" w:rsidRDefault="007A5DB5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иконку календаря, выбор даты с отсутствием выученных слов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157A17F3" w14:textId="5441F176" w:rsidR="00C86745" w:rsidRPr="000E4C8D" w:rsidRDefault="000C7F9F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Отображение сообщения </w:t>
            </w:r>
            <w:r w:rsidRPr="000E4C8D">
              <w:rPr>
                <w:sz w:val="24"/>
                <w:szCs w:val="24"/>
              </w:rPr>
              <w:t>«</w:t>
            </w:r>
            <w:r w:rsidRPr="007A5DB5">
              <w:rPr>
                <w:sz w:val="24"/>
                <w:szCs w:val="24"/>
              </w:rPr>
              <w:t>За этот день нет выученных слов.</w:t>
            </w:r>
            <w:r w:rsidRPr="000E4C8D">
              <w:rPr>
                <w:sz w:val="24"/>
                <w:szCs w:val="24"/>
              </w:rPr>
              <w:t>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58160" w14:textId="77777777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86745" w14:paraId="1A6889EC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76AD6" w14:textId="1D285801" w:rsidR="00C86745" w:rsidRPr="000E4C8D" w:rsidRDefault="00F075BD" w:rsidP="00AE6A8F">
            <w:pPr>
              <w:jc w:val="left"/>
              <w:rPr>
                <w:sz w:val="24"/>
                <w:szCs w:val="24"/>
              </w:rPr>
            </w:pPr>
            <w:r w:rsidRPr="00F075BD">
              <w:rPr>
                <w:sz w:val="24"/>
                <w:szCs w:val="24"/>
              </w:rPr>
              <w:t>Нажатие на кнопку со стрелкой вправо</w:t>
            </w:r>
            <w:r>
              <w:rPr>
                <w:sz w:val="24"/>
                <w:szCs w:val="24"/>
              </w:rPr>
              <w:t xml:space="preserve"> </w:t>
            </w:r>
            <w:r w:rsidR="000C7F9F">
              <w:rPr>
                <w:sz w:val="24"/>
                <w:szCs w:val="24"/>
              </w:rPr>
              <w:t>при просмотре прошедшей даты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52AA66B0" w14:textId="71D8E23B" w:rsidR="00C86745" w:rsidRPr="000E4C8D" w:rsidRDefault="00357A82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блока слов за следующий день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324AB2" w14:textId="77777777" w:rsidR="00C86745" w:rsidRPr="000E4C8D" w:rsidRDefault="00C86745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E4C8D" w14:paraId="31177D10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A11B7" w14:textId="3398AB74" w:rsidR="000E4C8D" w:rsidRPr="00480C36" w:rsidRDefault="00F075BD" w:rsidP="00AE6A8F">
            <w:pPr>
              <w:jc w:val="left"/>
              <w:rPr>
                <w:sz w:val="24"/>
                <w:szCs w:val="24"/>
              </w:rPr>
            </w:pPr>
            <w:r w:rsidRPr="00F075BD">
              <w:rPr>
                <w:sz w:val="24"/>
                <w:szCs w:val="24"/>
              </w:rPr>
              <w:t>Нажатие на кнопку со стрелкой влево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2CB6666F" w14:textId="0F84ED6D" w:rsidR="000E4C8D" w:rsidRPr="000E4C8D" w:rsidRDefault="00357A82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Отображение блока слов за </w:t>
            </w:r>
            <w:r>
              <w:rPr>
                <w:sz w:val="24"/>
                <w:szCs w:val="24"/>
              </w:rPr>
              <w:t>предыдущий</w:t>
            </w:r>
            <w:r>
              <w:rPr>
                <w:sz w:val="24"/>
                <w:szCs w:val="24"/>
              </w:rPr>
              <w:t xml:space="preserve"> день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478B4" w14:textId="1384F08A" w:rsidR="000E4C8D" w:rsidRPr="000E4C8D" w:rsidRDefault="000E4C8D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E4C8D" w14:paraId="6F1AB219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C20E3" w14:textId="4AFF8218" w:rsidR="000E4C8D" w:rsidRPr="00357A82" w:rsidRDefault="00F075BD" w:rsidP="00AE6A8F">
            <w:pPr>
              <w:jc w:val="left"/>
              <w:rPr>
                <w:sz w:val="24"/>
                <w:szCs w:val="24"/>
              </w:rPr>
            </w:pPr>
            <w:r w:rsidRPr="00F075BD">
              <w:rPr>
                <w:sz w:val="24"/>
                <w:szCs w:val="24"/>
              </w:rPr>
              <w:t>Нажатие на кнопку с иконкой плюса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359699BB" w14:textId="553480DA" w:rsidR="000E4C8D" w:rsidRPr="000E4C8D" w:rsidRDefault="00357A82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Появление модального окна добавления слова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458AC" w14:textId="26E990C9" w:rsidR="000E4C8D" w:rsidRPr="000E4C8D" w:rsidRDefault="000E4C8D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E4C8D" w14:paraId="030E4178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CAFF1" w14:textId="68ED4044" w:rsidR="000E4C8D" w:rsidRPr="000E4C8D" w:rsidRDefault="000C7F9F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иконку календаря, выбор</w:t>
            </w:r>
            <w:r w:rsidRPr="000C7F9F">
              <w:rPr>
                <w:sz w:val="24"/>
                <w:szCs w:val="24"/>
              </w:rPr>
              <w:t xml:space="preserve"> </w:t>
            </w:r>
            <w:proofErr w:type="spellStart"/>
            <w:r w:rsidRPr="000C7F9F">
              <w:rPr>
                <w:sz w:val="24"/>
                <w:szCs w:val="24"/>
              </w:rPr>
              <w:t>даты</w:t>
            </w:r>
            <w:proofErr w:type="spellEnd"/>
            <w:r w:rsidRPr="000C7F9F">
              <w:rPr>
                <w:sz w:val="24"/>
                <w:szCs w:val="24"/>
              </w:rPr>
              <w:t xml:space="preserve"> «01.01.2300» и нажатие кнопки «Показать»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7AA67482" w14:textId="450E2A23" w:rsidR="000E4C8D" w:rsidRPr="00495B14" w:rsidRDefault="000C7F9F" w:rsidP="00AE6A8F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Отображение блока слов за текущую дату. </w:t>
            </w:r>
            <w:r w:rsidRPr="00574740">
              <w:rPr>
                <w:sz w:val="24"/>
                <w:szCs w:val="24"/>
              </w:rPr>
              <w:t>Кнопка навигации «Вправо»</w:t>
            </w:r>
            <w:r>
              <w:rPr>
                <w:sz w:val="24"/>
                <w:szCs w:val="24"/>
              </w:rPr>
              <w:t xml:space="preserve"> заблокирована.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095C3" w14:textId="64E01453" w:rsidR="000E4C8D" w:rsidRPr="000E4C8D" w:rsidRDefault="00495B14" w:rsidP="00AE6A8F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bookmarkEnd w:id="3"/>
    </w:tbl>
    <w:p w14:paraId="766C0EC0" w14:textId="77777777" w:rsidR="00495B14" w:rsidRDefault="00495B14" w:rsidP="00495B14">
      <w:pPr>
        <w:pStyle w:val="a3"/>
        <w:ind w:firstLine="0"/>
      </w:pPr>
    </w:p>
    <w:p w14:paraId="247A2EA4" w14:textId="690A65C6" w:rsidR="00300DEE" w:rsidRDefault="00495B14" w:rsidP="00495B14">
      <w:pPr>
        <w:pStyle w:val="a3"/>
      </w:pPr>
      <w:r w:rsidRPr="00495B14">
        <w:t>По результатам тестирования можно заключить, что разработанное приложение функционирует корректно и соответствует ожидаемому поведению.</w:t>
      </w:r>
    </w:p>
    <w:p w14:paraId="67029491" w14:textId="7BC28324" w:rsidR="00C86745" w:rsidRDefault="00300DEE" w:rsidP="00300DEE">
      <w:pPr>
        <w:pStyle w:val="1"/>
      </w:pPr>
      <w:r>
        <w:lastRenderedPageBreak/>
        <w:t xml:space="preserve">Инструкция по </w:t>
      </w:r>
      <w:r w:rsidRPr="00300DEE">
        <w:rPr>
          <w:bCs/>
        </w:rPr>
        <w:t>эксплуатации </w:t>
      </w:r>
      <w:r>
        <w:t>программного обеспечения</w:t>
      </w:r>
    </w:p>
    <w:p w14:paraId="108019EC" w14:textId="37CC39EA" w:rsidR="00300DEE" w:rsidRDefault="00300DEE" w:rsidP="00300DEE">
      <w:pPr>
        <w:pStyle w:val="2"/>
      </w:pPr>
      <w:r>
        <w:t>Установка программного обеспечения</w:t>
      </w:r>
    </w:p>
    <w:p w14:paraId="2460D38C" w14:textId="77777777" w:rsidR="00824EE4" w:rsidRPr="00AB3172" w:rsidRDefault="00824EE4" w:rsidP="00824EE4">
      <w:pPr>
        <w:pStyle w:val="a3"/>
      </w:pPr>
      <w:r w:rsidRPr="00AB3172">
        <w:t>Для функционирования системы на стороне сервера необходимы следующие программные и технические средства:</w:t>
      </w:r>
    </w:p>
    <w:p w14:paraId="31A05C61" w14:textId="77777777" w:rsidR="00824EE4" w:rsidRPr="00AB3172" w:rsidRDefault="00824EE4" w:rsidP="00824EE4">
      <w:pPr>
        <w:pStyle w:val="a1"/>
      </w:pPr>
      <w:r w:rsidRPr="00AB3172">
        <w:t>ОС Windows x86 64-бит или Linux x86 64-бит;</w:t>
      </w:r>
    </w:p>
    <w:p w14:paraId="7004C9C1" w14:textId="77777777" w:rsidR="00824EE4" w:rsidRPr="00AB3172" w:rsidRDefault="00824EE4" w:rsidP="00824EE4">
      <w:pPr>
        <w:pStyle w:val="a1"/>
      </w:pPr>
      <w:r w:rsidRPr="00AB3172">
        <w:rPr>
          <w:lang w:val="en-US"/>
        </w:rPr>
        <w:t>MySQL</w:t>
      </w:r>
      <w:r w:rsidRPr="00AB3172">
        <w:t xml:space="preserve"> </w:t>
      </w:r>
      <w:r w:rsidRPr="00AB3172">
        <w:rPr>
          <w:lang w:val="en-US"/>
        </w:rPr>
        <w:t>Server</w:t>
      </w:r>
      <w:r w:rsidRPr="00AB3172">
        <w:t xml:space="preserve"> не ниже 8.0;</w:t>
      </w:r>
    </w:p>
    <w:p w14:paraId="02BCED20" w14:textId="77777777" w:rsidR="00824EE4" w:rsidRPr="00AB3172" w:rsidRDefault="00824EE4" w:rsidP="00824EE4">
      <w:pPr>
        <w:pStyle w:val="a1"/>
      </w:pPr>
      <w:r w:rsidRPr="00AB3172">
        <w:t>программное обеспечение для работы сайта: 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SDK</w:t>
      </w:r>
      <w:r w:rsidRPr="00AB3172">
        <w:t xml:space="preserve"> не ниже 8.0 и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Pr="00AB3172">
        <w:t xml:space="preserve"> </w:t>
      </w:r>
      <w:r w:rsidRPr="00AB3172">
        <w:rPr>
          <w:lang w:val="en-US"/>
        </w:rPr>
        <w:t>MVC</w:t>
      </w:r>
      <w:r w:rsidRPr="00AB3172">
        <w:t xml:space="preserve"> 5;</w:t>
      </w:r>
    </w:p>
    <w:p w14:paraId="24E1896B" w14:textId="77777777" w:rsidR="00824EE4" w:rsidRPr="00AB3172" w:rsidRDefault="00824EE4" w:rsidP="00824EE4">
      <w:pPr>
        <w:pStyle w:val="a1"/>
      </w:pPr>
      <w:r w:rsidRPr="00AB3172">
        <w:t>доступная оперативная память 3 ГБ;</w:t>
      </w:r>
    </w:p>
    <w:p w14:paraId="7B618877" w14:textId="77777777" w:rsidR="00824EE4" w:rsidRPr="00AB3172" w:rsidRDefault="00824EE4" w:rsidP="00824EE4">
      <w:pPr>
        <w:pStyle w:val="a1"/>
      </w:pPr>
      <w:r w:rsidRPr="00AB3172">
        <w:t>процессор с частотой не менее 1 ГГц и не менее 2 ядер;</w:t>
      </w:r>
    </w:p>
    <w:p w14:paraId="67BD2FB8" w14:textId="77777777" w:rsidR="00824EE4" w:rsidRPr="00AB3172" w:rsidRDefault="00824EE4" w:rsidP="00824EE4">
      <w:pPr>
        <w:pStyle w:val="a1"/>
      </w:pPr>
      <w:r w:rsidRPr="00AB3172">
        <w:t>минимальный объем дискового пространства 10 ГБ.</w:t>
      </w:r>
    </w:p>
    <w:p w14:paraId="5FDC94A9" w14:textId="77777777" w:rsidR="00824EE4" w:rsidRPr="00AB3172" w:rsidRDefault="00824EE4" w:rsidP="00824EE4">
      <w:pPr>
        <w:pStyle w:val="a3"/>
      </w:pPr>
      <w:r w:rsidRPr="00AB3172">
        <w:t xml:space="preserve">Доступ к системе осуществляется с помощью браузеров, таких как </w:t>
      </w:r>
      <w:r w:rsidRPr="00AB3172">
        <w:rPr>
          <w:lang w:val="en-US"/>
        </w:rPr>
        <w:t>Chrome</w:t>
      </w:r>
      <w:r w:rsidRPr="00AB3172">
        <w:t xml:space="preserve"> (версии 90 и выше), </w:t>
      </w:r>
      <w:proofErr w:type="spellStart"/>
      <w:r w:rsidRPr="00AB3172">
        <w:rPr>
          <w:lang w:val="en-US"/>
        </w:rPr>
        <w:t>FireFox</w:t>
      </w:r>
      <w:proofErr w:type="spellEnd"/>
      <w:r w:rsidRPr="00AB3172">
        <w:t xml:space="preserve"> (версии 88 и выше) и других, поддерживающих </w:t>
      </w:r>
      <w:r w:rsidRPr="00AB3172">
        <w:rPr>
          <w:lang w:val="en-US"/>
        </w:rPr>
        <w:t>HTML</w:t>
      </w:r>
      <w:r w:rsidRPr="00AB3172">
        <w:t xml:space="preserve">5 и </w:t>
      </w:r>
      <w:r w:rsidRPr="00AB3172">
        <w:rPr>
          <w:lang w:val="en-US"/>
        </w:rPr>
        <w:t>CSS</w:t>
      </w:r>
      <w:r w:rsidRPr="00AB3172">
        <w:t>3, необходимых для функционирования системы на стороне клиента. Также необходимы следующие технические средства:</w:t>
      </w:r>
    </w:p>
    <w:p w14:paraId="2C400A09" w14:textId="77777777" w:rsidR="00824EE4" w:rsidRPr="00AB3172" w:rsidRDefault="00824EE4" w:rsidP="00824EE4">
      <w:pPr>
        <w:pStyle w:val="a1"/>
      </w:pPr>
      <w:r w:rsidRPr="00AB3172">
        <w:t>процессор с частотой 1 ГГц;</w:t>
      </w:r>
    </w:p>
    <w:p w14:paraId="2FCDD1AA" w14:textId="77777777" w:rsidR="00824EE4" w:rsidRPr="00AB3172" w:rsidRDefault="00824EE4" w:rsidP="00824EE4">
      <w:pPr>
        <w:pStyle w:val="a1"/>
      </w:pPr>
      <w:r w:rsidRPr="00AB3172">
        <w:t>доступная оперативная память 2 ГБ.</w:t>
      </w:r>
    </w:p>
    <w:p w14:paraId="783792BE" w14:textId="77777777" w:rsidR="00824EE4" w:rsidRDefault="00824EE4" w:rsidP="00824EE4">
      <w:pPr>
        <w:pStyle w:val="a3"/>
      </w:pPr>
      <w:r>
        <w:t>В качестве учётных данных используются следующие данные</w:t>
      </w:r>
      <w:r w:rsidRPr="00A40E84">
        <w:t>:</w:t>
      </w:r>
    </w:p>
    <w:p w14:paraId="070570F2" w14:textId="2F03DA07" w:rsidR="00824EE4" w:rsidRPr="00A40E84" w:rsidRDefault="003B64AC" w:rsidP="00824EE4">
      <w:pPr>
        <w:pStyle w:val="a1"/>
      </w:pPr>
      <w:r>
        <w:t>и</w:t>
      </w:r>
      <w:r w:rsidR="00824EE4">
        <w:t>мя пользователя</w:t>
      </w:r>
      <w:r w:rsidR="00824EE4">
        <w:rPr>
          <w:lang w:val="en-US"/>
        </w:rPr>
        <w:t xml:space="preserve">: </w:t>
      </w:r>
      <w:hyperlink r:id="rId13" w:history="1">
        <w:proofErr w:type="spellStart"/>
        <w:r w:rsidR="00824EE4" w:rsidRPr="003B64AC">
          <w:rPr>
            <w:rStyle w:val="af0"/>
          </w:rPr>
          <w:t>Main</w:t>
        </w:r>
        <w:proofErr w:type="spellEnd"/>
      </w:hyperlink>
      <w:r>
        <w:rPr>
          <w:rStyle w:val="af0"/>
          <w:lang w:val="en-US"/>
        </w:rPr>
        <w:t>;</w:t>
      </w:r>
    </w:p>
    <w:p w14:paraId="76CAB95F" w14:textId="68C54462" w:rsidR="00824EE4" w:rsidRPr="00824EE4" w:rsidRDefault="003B64AC" w:rsidP="00824EE4">
      <w:pPr>
        <w:pStyle w:val="a1"/>
      </w:pPr>
      <w:r>
        <w:t>п</w:t>
      </w:r>
      <w:r w:rsidR="00824EE4">
        <w:t>ароль</w:t>
      </w:r>
      <w:proofErr w:type="gramStart"/>
      <w:r w:rsidR="00824EE4">
        <w:rPr>
          <w:lang w:val="en-US"/>
        </w:rPr>
        <w:t xml:space="preserve">: </w:t>
      </w:r>
      <w:r w:rsidR="00824EE4">
        <w:t>!</w:t>
      </w:r>
      <w:r w:rsidR="00824EE4">
        <w:rPr>
          <w:lang w:val="en-US"/>
        </w:rPr>
        <w:t>Password</w:t>
      </w:r>
      <w:proofErr w:type="gramEnd"/>
      <w:r w:rsidR="00824EE4">
        <w:rPr>
          <w:lang w:val="en-US"/>
        </w:rPr>
        <w:t>1</w:t>
      </w:r>
      <w:r>
        <w:rPr>
          <w:lang w:val="en-US"/>
        </w:rPr>
        <w:t>.</w:t>
      </w:r>
    </w:p>
    <w:p w14:paraId="24285762" w14:textId="0A364C61" w:rsidR="00824EE4" w:rsidRDefault="00824EE4" w:rsidP="00824EE4">
      <w:pPr>
        <w:pStyle w:val="2"/>
      </w:pPr>
      <w:r>
        <w:t>Инструкция по работе</w:t>
      </w:r>
    </w:p>
    <w:p w14:paraId="335209EE" w14:textId="09BAD999" w:rsidR="00300DEE" w:rsidRDefault="006E0B73" w:rsidP="00300DEE">
      <w:pPr>
        <w:pStyle w:val="a3"/>
      </w:pPr>
      <w:r>
        <w:t xml:space="preserve">При открытии веб-приложения пользователя встречает начальная страница с описанием возможностей </w:t>
      </w:r>
      <w:r w:rsidR="00422509">
        <w:t>платформы</w:t>
      </w:r>
      <w:r w:rsidR="002822A1">
        <w:t xml:space="preserve"> (представлена на рисунке 6)</w:t>
      </w:r>
      <w:r>
        <w:t xml:space="preserve">. Для авторизации требуется нажать </w:t>
      </w:r>
      <w:r w:rsidR="00422509">
        <w:t xml:space="preserve">кнопку «Войти» и </w:t>
      </w:r>
      <w:r w:rsidR="00F40776">
        <w:t>на</w:t>
      </w:r>
      <w:r w:rsidR="00422509">
        <w:t xml:space="preserve"> открывшейся </w:t>
      </w:r>
      <w:r w:rsidR="00422509">
        <w:lastRenderedPageBreak/>
        <w:t xml:space="preserve">странице </w:t>
      </w:r>
      <w:r w:rsidR="003B64AC">
        <w:t>ввести</w:t>
      </w:r>
      <w:r w:rsidR="00A86B3F">
        <w:t xml:space="preserve"> </w:t>
      </w:r>
      <w:r w:rsidR="00422509">
        <w:t>учетны</w:t>
      </w:r>
      <w:r w:rsidR="003B64AC">
        <w:t>е</w:t>
      </w:r>
      <w:r w:rsidR="00422509">
        <w:t xml:space="preserve"> данны</w:t>
      </w:r>
      <w:r w:rsidR="003B64AC">
        <w:t>е для</w:t>
      </w:r>
      <w:r w:rsidR="003B64AC" w:rsidRPr="003B64AC">
        <w:t xml:space="preserve"> </w:t>
      </w:r>
      <w:r w:rsidR="003B64AC">
        <w:t>авторизации</w:t>
      </w:r>
      <w:r w:rsidR="00422509">
        <w:t xml:space="preserve">. </w:t>
      </w:r>
      <w:r w:rsidR="002822A1">
        <w:t>Вид ф</w:t>
      </w:r>
      <w:r w:rsidR="00422509">
        <w:t>орм</w:t>
      </w:r>
      <w:r w:rsidR="002822A1">
        <w:t>ы</w:t>
      </w:r>
      <w:r w:rsidR="00422509">
        <w:t xml:space="preserve"> авторизации представлена на рисунке 7. </w:t>
      </w:r>
    </w:p>
    <w:p w14:paraId="2E895A24" w14:textId="1BE8FA21" w:rsidR="00422509" w:rsidRPr="00422509" w:rsidRDefault="0041010B" w:rsidP="000901A9">
      <w:pPr>
        <w:pStyle w:val="afd"/>
      </w:pPr>
      <w:r w:rsidRPr="0041010B">
        <w:rPr>
          <w:lang w:eastAsia="ru-RU"/>
        </w:rPr>
        <w:drawing>
          <wp:inline distT="0" distB="0" distL="0" distR="0" wp14:anchorId="53D079F0" wp14:editId="28B365DE">
            <wp:extent cx="5939790" cy="2402205"/>
            <wp:effectExtent l="0" t="0" r="3810" b="0"/>
            <wp:docPr id="163492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22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1DE0" w14:textId="7F9E631D" w:rsidR="00422509" w:rsidRDefault="00422509" w:rsidP="00422509">
      <w:pPr>
        <w:pStyle w:val="afe"/>
      </w:pPr>
      <w:r>
        <w:t xml:space="preserve">Рисунок 6 – </w:t>
      </w:r>
      <w:proofErr w:type="spellStart"/>
      <w:r w:rsidR="00D948C6">
        <w:rPr>
          <w:lang w:val="en-US"/>
        </w:rPr>
        <w:t>SmartLang</w:t>
      </w:r>
      <w:proofErr w:type="spellEnd"/>
      <w:r w:rsidR="003B64AC" w:rsidRPr="003B64AC">
        <w:t xml:space="preserve">. </w:t>
      </w:r>
      <w:r>
        <w:t>Вид начальной страницы</w:t>
      </w:r>
    </w:p>
    <w:p w14:paraId="10ED05E2" w14:textId="00B12DF2" w:rsidR="00422509" w:rsidRDefault="00422509" w:rsidP="00422509">
      <w:pPr>
        <w:pStyle w:val="afd"/>
      </w:pPr>
      <w:r w:rsidRPr="00422509">
        <w:rPr>
          <w:lang w:eastAsia="ru-RU"/>
        </w:rPr>
        <w:drawing>
          <wp:inline distT="0" distB="0" distL="0" distR="0" wp14:anchorId="283C3BA3" wp14:editId="238FEA80">
            <wp:extent cx="3983252" cy="3691130"/>
            <wp:effectExtent l="0" t="0" r="0" b="5080"/>
            <wp:docPr id="34847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72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2765" cy="36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ADE7" w14:textId="1B149752" w:rsidR="00422509" w:rsidRPr="003B64AC" w:rsidRDefault="00422509" w:rsidP="00422509">
      <w:pPr>
        <w:pStyle w:val="afe"/>
      </w:pPr>
      <w:r>
        <w:t xml:space="preserve">Рисунок 7 – </w:t>
      </w:r>
      <w:proofErr w:type="spellStart"/>
      <w:r w:rsidR="00D948C6">
        <w:rPr>
          <w:lang w:val="en-US"/>
        </w:rPr>
        <w:t>SmartLang</w:t>
      </w:r>
      <w:proofErr w:type="spellEnd"/>
      <w:r w:rsidR="003B64AC" w:rsidRPr="00D64B2E">
        <w:t xml:space="preserve">. </w:t>
      </w:r>
      <w:r>
        <w:t>Вид формы авторизации</w:t>
      </w:r>
    </w:p>
    <w:p w14:paraId="6B0BECEE" w14:textId="4C444762" w:rsidR="00A86B3F" w:rsidRDefault="00035C31" w:rsidP="00035C31">
      <w:pPr>
        <w:pStyle w:val="a3"/>
      </w:pPr>
      <w:r w:rsidRPr="00035C31">
        <w:lastRenderedPageBreak/>
        <w:t>После успешной авторизации осуществляется перенаправление</w:t>
      </w:r>
      <w:r w:rsidR="002822A1">
        <w:t xml:space="preserve"> </w:t>
      </w:r>
      <w:r w:rsidRPr="00035C31">
        <w:t>на</w:t>
      </w:r>
      <w:r w:rsidR="00F40776">
        <w:t xml:space="preserve"> </w:t>
      </w:r>
      <w:r w:rsidRPr="00035C31">
        <w:t xml:space="preserve">начальную страницу. Интерфейс </w:t>
      </w:r>
      <w:r>
        <w:t>обновляется</w:t>
      </w:r>
      <w:r w:rsidRPr="00035C31">
        <w:t xml:space="preserve"> под </w:t>
      </w:r>
      <w:r>
        <w:t>авторизованного</w:t>
      </w:r>
      <w:r w:rsidRPr="00035C31">
        <w:t xml:space="preserve"> пользователя: становятся доступными кнопки «Перейти к занятиям»</w:t>
      </w:r>
      <w:r>
        <w:t xml:space="preserve"> </w:t>
      </w:r>
      <w:r w:rsidRPr="00035C31">
        <w:t>и «Мой словарь»</w:t>
      </w:r>
      <w:r>
        <w:t xml:space="preserve">. Пользователю </w:t>
      </w:r>
      <w:r w:rsidR="003B64AC">
        <w:t>с</w:t>
      </w:r>
      <w:r>
        <w:t xml:space="preserve"> рол</w:t>
      </w:r>
      <w:r w:rsidR="003B64AC">
        <w:t>ью</w:t>
      </w:r>
      <w:r>
        <w:t xml:space="preserve"> «</w:t>
      </w:r>
      <w:r>
        <w:rPr>
          <w:lang w:val="en-US"/>
        </w:rPr>
        <w:t>Admin</w:t>
      </w:r>
      <w:r>
        <w:t xml:space="preserve">» доступна кнопка «Админ-панель» и видно наименование его роли на панели навигации. </w:t>
      </w:r>
      <w:r w:rsidR="00121379">
        <w:t>Пример в</w:t>
      </w:r>
      <w:r>
        <w:t>ид</w:t>
      </w:r>
      <w:r w:rsidR="00121379">
        <w:t>а</w:t>
      </w:r>
      <w:r>
        <w:t xml:space="preserve"> панели навигации представлен на рисунке 8.</w:t>
      </w:r>
    </w:p>
    <w:p w14:paraId="29CB08F1" w14:textId="752A7C6F" w:rsidR="00035C31" w:rsidRDefault="00035C31" w:rsidP="00035C31">
      <w:pPr>
        <w:pStyle w:val="afd"/>
      </w:pPr>
      <w:r w:rsidRPr="00035C31">
        <w:rPr>
          <w:lang w:eastAsia="ru-RU"/>
        </w:rPr>
        <w:drawing>
          <wp:inline distT="0" distB="0" distL="0" distR="0" wp14:anchorId="79F4A934" wp14:editId="4AC42D92">
            <wp:extent cx="5939790" cy="304165"/>
            <wp:effectExtent l="0" t="0" r="3810" b="635"/>
            <wp:docPr id="819246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61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B4DD" w14:textId="709BF6A8" w:rsidR="00035C31" w:rsidRDefault="00035C31" w:rsidP="00035C31">
      <w:pPr>
        <w:pStyle w:val="afe"/>
      </w:pPr>
      <w:r>
        <w:t xml:space="preserve">Рисунок 9 – </w:t>
      </w:r>
      <w:proofErr w:type="spellStart"/>
      <w:r w:rsidR="00D948C6">
        <w:rPr>
          <w:lang w:val="en-US"/>
        </w:rPr>
        <w:t>SmartLang</w:t>
      </w:r>
      <w:proofErr w:type="spellEnd"/>
      <w:r w:rsidR="00D948C6" w:rsidRPr="00D948C6">
        <w:t xml:space="preserve">. </w:t>
      </w:r>
      <w:r>
        <w:t>Вид панели навигации</w:t>
      </w:r>
    </w:p>
    <w:p w14:paraId="3D09D4FE" w14:textId="5E83C181" w:rsidR="00035C31" w:rsidRDefault="00035C31" w:rsidP="00035C31">
      <w:pPr>
        <w:pStyle w:val="a3"/>
      </w:pPr>
      <w:r>
        <w:t xml:space="preserve">Для перехода к списку </w:t>
      </w:r>
      <w:r w:rsidR="002822A1">
        <w:t>уроков</w:t>
      </w:r>
      <w:r>
        <w:t xml:space="preserve"> требуется нажать на кнопку «Перейти к занятиям», после чего </w:t>
      </w:r>
      <w:r w:rsidR="00DA3454">
        <w:t>по</w:t>
      </w:r>
      <w:r w:rsidR="00F40776">
        <w:t>льзователь перенаправляется на страницу с уроками текущего раздела курса</w:t>
      </w:r>
      <w:r w:rsidR="00121379">
        <w:t xml:space="preserve">, где </w:t>
      </w:r>
      <w:r w:rsidR="002822A1">
        <w:t>отображается</w:t>
      </w:r>
      <w:r w:rsidR="00121379">
        <w:t xml:space="preserve"> название раздела, его содержание и описание текущего урока. Пример внешнего</w:t>
      </w:r>
      <w:r w:rsidR="002822A1">
        <w:t xml:space="preserve"> вида</w:t>
      </w:r>
      <w:r w:rsidR="00121379">
        <w:t xml:space="preserve"> этой страницы представлен на рисунке 10.</w:t>
      </w:r>
    </w:p>
    <w:p w14:paraId="46BF3964" w14:textId="32201D9E" w:rsidR="00121379" w:rsidRDefault="00121379" w:rsidP="00121379">
      <w:pPr>
        <w:pStyle w:val="afd"/>
      </w:pPr>
      <w:r w:rsidRPr="00121379">
        <w:rPr>
          <w:lang w:eastAsia="ru-RU"/>
        </w:rPr>
        <w:drawing>
          <wp:inline distT="0" distB="0" distL="0" distR="0" wp14:anchorId="151CFC16" wp14:editId="34327BA5">
            <wp:extent cx="5939790" cy="2830195"/>
            <wp:effectExtent l="0" t="0" r="3810" b="8255"/>
            <wp:docPr id="201530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95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BC71" w14:textId="09DBD61E" w:rsidR="00121379" w:rsidRDefault="00121379" w:rsidP="00121379">
      <w:pPr>
        <w:pStyle w:val="afe"/>
      </w:pPr>
      <w:r>
        <w:t xml:space="preserve">Рисунок 10 – </w:t>
      </w:r>
      <w:proofErr w:type="spellStart"/>
      <w:r w:rsidR="00D948C6">
        <w:rPr>
          <w:lang w:val="en-US"/>
        </w:rPr>
        <w:t>SmartLang</w:t>
      </w:r>
      <w:proofErr w:type="spellEnd"/>
      <w:r w:rsidR="007E5FBB">
        <w:t xml:space="preserve">. </w:t>
      </w:r>
      <w:r>
        <w:t>Вид страницы со списком уроков</w:t>
      </w:r>
    </w:p>
    <w:p w14:paraId="7C872656" w14:textId="3B4BA169" w:rsidR="00DE2073" w:rsidRPr="00E61A41" w:rsidRDefault="004C5B3B" w:rsidP="005A3DC4">
      <w:pPr>
        <w:pStyle w:val="a3"/>
      </w:pPr>
      <w:r w:rsidRPr="004C5B3B">
        <w:lastRenderedPageBreak/>
        <w:t xml:space="preserve">Для перехода к </w:t>
      </w:r>
      <w:r w:rsidR="00DE2073">
        <w:t xml:space="preserve">прохождению текущего урока </w:t>
      </w:r>
      <w:r w:rsidRPr="004C5B3B">
        <w:t xml:space="preserve">необходимо нажать кнопку «Начать», что инициирует перенаправление на страницу урока. </w:t>
      </w:r>
      <w:r w:rsidR="00DE2073">
        <w:t xml:space="preserve">Генерация учебного материала </w:t>
      </w:r>
      <w:r w:rsidRPr="004C5B3B">
        <w:t xml:space="preserve">осуществляется </w:t>
      </w:r>
      <w:r w:rsidRPr="004C5B3B">
        <w:t>персонализировано</w:t>
      </w:r>
      <w:r w:rsidRPr="004C5B3B">
        <w:t xml:space="preserve"> с использованием технологий искусственного интеллекта: система </w:t>
      </w:r>
      <w:r w:rsidR="00DE2073">
        <w:t>формирует занятие</w:t>
      </w:r>
      <w:r w:rsidRPr="004C5B3B">
        <w:t xml:space="preserve">, опираясь на языковой уровень пользователя, </w:t>
      </w:r>
      <w:r>
        <w:t>его индивидуальны</w:t>
      </w:r>
      <w:r w:rsidR="00DE2073">
        <w:t>е</w:t>
      </w:r>
      <w:r>
        <w:t xml:space="preserve"> особенност</w:t>
      </w:r>
      <w:r w:rsidR="00DE2073">
        <w:t>и</w:t>
      </w:r>
      <w:r w:rsidRPr="004C5B3B">
        <w:t xml:space="preserve"> и актуальное состояние личного словаря. </w:t>
      </w:r>
      <w:r w:rsidR="00DE2073">
        <w:t xml:space="preserve">Урок состоит из набора заданий, включая изучение лекционного материала и выполнение интерактивных упражнений. </w:t>
      </w:r>
      <w:r>
        <w:t>Пример внешнего вида</w:t>
      </w:r>
      <w:r w:rsidRPr="004C5B3B">
        <w:t xml:space="preserve"> страницы прохождения урока </w:t>
      </w:r>
      <w:r>
        <w:t>представлен</w:t>
      </w:r>
      <w:r w:rsidRPr="004C5B3B">
        <w:t xml:space="preserve"> на рисунке</w:t>
      </w:r>
      <w:r>
        <w:t xml:space="preserve"> </w:t>
      </w:r>
      <w:r w:rsidRPr="004C5B3B">
        <w:t>11.</w:t>
      </w:r>
    </w:p>
    <w:p w14:paraId="15CC286E" w14:textId="1E33AE7A" w:rsidR="00D948C6" w:rsidRDefault="00D948C6" w:rsidP="00D948C6">
      <w:pPr>
        <w:pStyle w:val="afd"/>
      </w:pPr>
      <w:r>
        <w:drawing>
          <wp:inline distT="0" distB="0" distL="0" distR="0" wp14:anchorId="3FB934A5" wp14:editId="08D3EBC2">
            <wp:extent cx="6001754" cy="3023334"/>
            <wp:effectExtent l="0" t="0" r="0" b="5715"/>
            <wp:docPr id="1402124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249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3932" cy="30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7E63" w14:textId="1EF246B6" w:rsidR="00D948C6" w:rsidRPr="00D948C6" w:rsidRDefault="00D948C6" w:rsidP="00D948C6">
      <w:pPr>
        <w:pStyle w:val="afe"/>
      </w:pPr>
      <w:r>
        <w:t xml:space="preserve">Рисунок 11 – </w:t>
      </w:r>
      <w:proofErr w:type="spellStart"/>
      <w:r w:rsidRPr="00D948C6">
        <w:rPr>
          <w:lang w:val="en-US"/>
        </w:rPr>
        <w:t>SmartLang</w:t>
      </w:r>
      <w:proofErr w:type="spellEnd"/>
      <w:r>
        <w:t>. Вид страницы прохождения урока</w:t>
      </w:r>
    </w:p>
    <w:p w14:paraId="13AEAC5F" w14:textId="49A1192E" w:rsidR="0041010B" w:rsidRDefault="0041010B" w:rsidP="0041010B">
      <w:pPr>
        <w:pStyle w:val="a3"/>
      </w:pPr>
      <w:r>
        <w:t xml:space="preserve">По мере прохождения уроков личный словарь пользователя автоматически пополняется новой лексикой. Для отслеживания прогресса и </w:t>
      </w:r>
      <w:r w:rsidR="00D563F1">
        <w:t>управления</w:t>
      </w:r>
      <w:r>
        <w:t xml:space="preserve"> слов</w:t>
      </w:r>
      <w:r w:rsidR="00D563F1">
        <w:t>арем</w:t>
      </w:r>
      <w:r>
        <w:t xml:space="preserve"> необходимо нажать на имя пользователя </w:t>
      </w:r>
      <w:r w:rsidR="00D563F1">
        <w:t>в</w:t>
      </w:r>
      <w:r>
        <w:t xml:space="preserve"> панели навигации. После нажатия осуществляется перенаправление </w:t>
      </w:r>
      <w:r w:rsidR="00D563F1">
        <w:t>на страницу</w:t>
      </w:r>
      <w:r>
        <w:t xml:space="preserve"> профил</w:t>
      </w:r>
      <w:r w:rsidR="00D563F1">
        <w:t>я</w:t>
      </w:r>
      <w:r>
        <w:t xml:space="preserve"> пользователя</w:t>
      </w:r>
      <w:r w:rsidR="00D563F1">
        <w:t>. В профиле отображается статистика обучения и</w:t>
      </w:r>
      <w:r>
        <w:t xml:space="preserve"> </w:t>
      </w:r>
      <w:r w:rsidR="00D563F1">
        <w:t xml:space="preserve">список </w:t>
      </w:r>
      <w:r>
        <w:t>выученных слов</w:t>
      </w:r>
      <w:r w:rsidR="00D563F1">
        <w:t>, сгруппированных по датам</w:t>
      </w:r>
      <w:r>
        <w:t xml:space="preserve">. </w:t>
      </w:r>
      <w:r w:rsidR="00505DFA" w:rsidRPr="00505DFA">
        <w:t>Навигация по датам осуществляется с помощью</w:t>
      </w:r>
      <w:r w:rsidR="003B64AC">
        <w:t xml:space="preserve"> стрелок в верхнем правом углу или </w:t>
      </w:r>
      <w:r w:rsidR="00505DFA" w:rsidRPr="00505DFA">
        <w:t xml:space="preserve">путем выбора </w:t>
      </w:r>
      <w:r w:rsidR="00505DFA" w:rsidRPr="00505DFA">
        <w:lastRenderedPageBreak/>
        <w:t xml:space="preserve">конкретного дня через иконку календаря с последующим нажатием кнопки «Показать». </w:t>
      </w:r>
      <w:r>
        <w:t>Пример внешнего вида профиля представлен на рисунке 1</w:t>
      </w:r>
      <w:r w:rsidR="00D948C6">
        <w:t>2</w:t>
      </w:r>
      <w:r>
        <w:t xml:space="preserve">. </w:t>
      </w:r>
    </w:p>
    <w:p w14:paraId="4C52ECCC" w14:textId="0BE4831E" w:rsidR="0041010B" w:rsidRDefault="0041010B" w:rsidP="0041010B">
      <w:pPr>
        <w:pStyle w:val="afd"/>
      </w:pPr>
      <w:r w:rsidRPr="0041010B">
        <w:rPr>
          <w:lang w:eastAsia="ru-RU"/>
        </w:rPr>
        <w:drawing>
          <wp:inline distT="0" distB="0" distL="0" distR="0" wp14:anchorId="5886DFDA" wp14:editId="75ADD604">
            <wp:extent cx="5965669" cy="3620601"/>
            <wp:effectExtent l="0" t="0" r="0" b="0"/>
            <wp:docPr id="1381695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952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6" cy="36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1952" w14:textId="4B552617" w:rsidR="0041010B" w:rsidRDefault="0041010B" w:rsidP="0041010B">
      <w:pPr>
        <w:pStyle w:val="afe"/>
      </w:pPr>
      <w:r>
        <w:t>Рисунок 1</w:t>
      </w:r>
      <w:r w:rsidR="00D948C6">
        <w:t>2</w:t>
      </w:r>
      <w:r w:rsidRPr="00D563F1">
        <w:t xml:space="preserve"> – </w:t>
      </w:r>
      <w:proofErr w:type="spellStart"/>
      <w:r w:rsidR="00D948C6">
        <w:rPr>
          <w:lang w:val="en-US"/>
        </w:rPr>
        <w:t>SmartLang</w:t>
      </w:r>
      <w:proofErr w:type="spellEnd"/>
      <w:r w:rsidR="007E5FBB">
        <w:t xml:space="preserve">. </w:t>
      </w:r>
      <w:r>
        <w:t>Вид страницы профиля пользователя</w:t>
      </w:r>
    </w:p>
    <w:p w14:paraId="6DE61E9A" w14:textId="358EE8BD" w:rsidR="00505DFA" w:rsidRDefault="00505DFA" w:rsidP="00505DFA">
      <w:pPr>
        <w:pStyle w:val="a3"/>
      </w:pPr>
      <w:r w:rsidRPr="00505DFA">
        <w:t>Помимо автоматического пополнения словаря из пройденных уроков в системе предусмотрена возможность ручного добавления лексики. Это позволяет пользователю самостоятельно расширять базу изученных слов для их последующего использования в упражнениях на закрепление.</w:t>
      </w:r>
    </w:p>
    <w:p w14:paraId="6CED0B3A" w14:textId="07B80B51" w:rsidR="003B64AC" w:rsidRPr="00D563F1" w:rsidRDefault="00505DFA" w:rsidP="003B64AC">
      <w:pPr>
        <w:pStyle w:val="a3"/>
      </w:pPr>
      <w:r w:rsidRPr="00505DFA">
        <w:t>Для добавления нового слова необходимо нажать кнопку с пиктограммой «плюс», расположенную справа от фильтра дат. После нажатия открывается модальное окно поиска, представленное на рисунке 1</w:t>
      </w:r>
      <w:r w:rsidR="00D948C6">
        <w:t>3</w:t>
      </w:r>
      <w:r w:rsidRPr="00505DFA">
        <w:t>.</w:t>
      </w:r>
      <w:r w:rsidR="003B64AC">
        <w:t xml:space="preserve"> </w:t>
      </w:r>
      <w:r w:rsidR="003B64AC" w:rsidRPr="00063DBA">
        <w:t xml:space="preserve">В </w:t>
      </w:r>
      <w:r w:rsidR="003B64AC">
        <w:t>этом</w:t>
      </w:r>
      <w:r w:rsidR="003B64AC" w:rsidRPr="00063DBA">
        <w:t xml:space="preserve"> окне пользователю требуется ввести слово или его часть в строку поиска. Система автоматически предложит список подходящих вариантов с указанием транскрипции, перевода и языкового уровня</w:t>
      </w:r>
      <w:r w:rsidR="003B64AC">
        <w:t>. Для добавления записи в словарь необходимо нажать на подходящее слово из списка.</w:t>
      </w:r>
    </w:p>
    <w:p w14:paraId="31861A74" w14:textId="5C19280A" w:rsidR="00505DFA" w:rsidRDefault="00505DFA" w:rsidP="00505DFA">
      <w:pPr>
        <w:pStyle w:val="afd"/>
      </w:pPr>
      <w:r>
        <w:rPr>
          <w:lang w:eastAsia="ru-RU"/>
        </w:rPr>
        <w:lastRenderedPageBreak/>
        <w:drawing>
          <wp:inline distT="0" distB="0" distL="0" distR="0" wp14:anchorId="4C21EA50" wp14:editId="621061C4">
            <wp:extent cx="4384346" cy="5369112"/>
            <wp:effectExtent l="0" t="0" r="0" b="3175"/>
            <wp:docPr id="152319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947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5436" cy="53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7B5F" w14:textId="0E2A19DE" w:rsidR="007C6268" w:rsidRDefault="00505DFA" w:rsidP="00505DFA">
      <w:pPr>
        <w:pStyle w:val="afe"/>
      </w:pPr>
      <w:r>
        <w:t>Рисунок 1</w:t>
      </w:r>
      <w:r w:rsidR="00D948C6">
        <w:t>3</w:t>
      </w:r>
      <w:r>
        <w:t xml:space="preserve"> – </w:t>
      </w:r>
      <w:proofErr w:type="spellStart"/>
      <w:r w:rsidR="00D948C6">
        <w:rPr>
          <w:lang w:val="en-US"/>
        </w:rPr>
        <w:t>SmartLang</w:t>
      </w:r>
      <w:proofErr w:type="spellEnd"/>
      <w:r w:rsidR="007E5FBB">
        <w:t xml:space="preserve">. </w:t>
      </w:r>
      <w:r>
        <w:t>Вид окна поиска слов</w:t>
      </w:r>
    </w:p>
    <w:p w14:paraId="002F19F1" w14:textId="77777777" w:rsidR="007C6268" w:rsidRDefault="007C6268">
      <w:pPr>
        <w:spacing w:after="160" w:line="259" w:lineRule="auto"/>
        <w:jc w:val="left"/>
      </w:pPr>
      <w:r>
        <w:br w:type="page"/>
      </w:r>
    </w:p>
    <w:p w14:paraId="1868F921" w14:textId="7624636B" w:rsidR="007C6268" w:rsidRDefault="007C6268" w:rsidP="007C6268">
      <w:pPr>
        <w:pStyle w:val="af8"/>
      </w:pPr>
      <w:r>
        <w:lastRenderedPageBreak/>
        <w:t>Заключение</w:t>
      </w:r>
    </w:p>
    <w:p w14:paraId="6D06F881" w14:textId="77777777" w:rsidR="007C6268" w:rsidRDefault="007C6268">
      <w:pPr>
        <w:spacing w:after="160" w:line="259" w:lineRule="auto"/>
        <w:jc w:val="left"/>
        <w:rPr>
          <w:rFonts w:eastAsiaTheme="majorEastAsia" w:cstheme="majorBidi"/>
          <w:b/>
          <w:caps/>
          <w:spacing w:val="-10"/>
          <w:kern w:val="28"/>
          <w:sz w:val="32"/>
          <w:szCs w:val="56"/>
        </w:rPr>
      </w:pPr>
      <w:r>
        <w:br w:type="page"/>
      </w:r>
    </w:p>
    <w:p w14:paraId="6A7C5E2C" w14:textId="0A004495" w:rsidR="0078386D" w:rsidRPr="0078386D" w:rsidRDefault="007C6268" w:rsidP="0078386D">
      <w:pPr>
        <w:pStyle w:val="af8"/>
      </w:pPr>
      <w:r>
        <w:lastRenderedPageBreak/>
        <w:t>Список использованых источников</w:t>
      </w:r>
    </w:p>
    <w:p w14:paraId="3E8CC7FD" w14:textId="3BC71D42" w:rsidR="0078386D" w:rsidRDefault="0078386D" w:rsidP="008F20CD">
      <w:pPr>
        <w:pStyle w:val="a3"/>
        <w:numPr>
          <w:ilvl w:val="0"/>
          <w:numId w:val="6"/>
        </w:numPr>
      </w:pPr>
      <w:r w:rsidRPr="0078386D">
        <w:t>Бек, К. Экстремальное программирование: разработка через тестирование. – Санкт-</w:t>
      </w:r>
      <w:proofErr w:type="gramStart"/>
      <w:r w:rsidRPr="0078386D">
        <w:t>Петербург :</w:t>
      </w:r>
      <w:proofErr w:type="gramEnd"/>
      <w:r w:rsidRPr="0078386D">
        <w:t xml:space="preserve"> Питер, 2021. – 224 с. – URL: </w:t>
      </w:r>
      <w:hyperlink r:id="rId21" w:history="1">
        <w:r w:rsidRPr="0078386D">
          <w:t>https://</w:t>
        </w:r>
      </w:hyperlink>
      <w:hyperlink r:id="rId22" w:history="1">
        <w:r w:rsidRPr="0078386D">
          <w:t>ibooks.ru/bookshelf/376974/reading</w:t>
        </w:r>
      </w:hyperlink>
      <w:r w:rsidRPr="0078386D">
        <w:t xml:space="preserve"> (дата обращения: </w:t>
      </w:r>
      <w:r w:rsidR="00FC1C7C">
        <w:t>27</w:t>
      </w:r>
      <w:r w:rsidRPr="0078386D">
        <w:t xml:space="preserve">.11.2025). – Режим доступа: для </w:t>
      </w:r>
      <w:proofErr w:type="spellStart"/>
      <w:r w:rsidRPr="0078386D">
        <w:t>зарегистрир</w:t>
      </w:r>
      <w:proofErr w:type="spellEnd"/>
      <w:r w:rsidRPr="0078386D">
        <w:t>. пользователей. – Текст: электронный.</w:t>
      </w:r>
    </w:p>
    <w:p w14:paraId="372F4863" w14:textId="31C994B3" w:rsidR="0078386D" w:rsidRDefault="0078386D" w:rsidP="00276F41">
      <w:pPr>
        <w:pStyle w:val="a3"/>
        <w:numPr>
          <w:ilvl w:val="0"/>
          <w:numId w:val="6"/>
        </w:numPr>
      </w:pPr>
      <w:r w:rsidRPr="0078386D">
        <w:t xml:space="preserve">Гагарина, Л. Г. Технология разработки программного </w:t>
      </w:r>
      <w:proofErr w:type="gramStart"/>
      <w:r w:rsidRPr="0078386D">
        <w:t>обеспечения :</w:t>
      </w:r>
      <w:proofErr w:type="gramEnd"/>
      <w:r w:rsidRPr="0078386D">
        <w:t xml:space="preserve"> учебное пособие / Л. Г. Гагарина, Е. В. Кокорева, Б. Д. Сидорова-</w:t>
      </w:r>
      <w:proofErr w:type="spellStart"/>
      <w:proofErr w:type="gramStart"/>
      <w:r w:rsidRPr="0078386D">
        <w:t>Виснадул</w:t>
      </w:r>
      <w:proofErr w:type="spellEnd"/>
      <w:r w:rsidRPr="0078386D">
        <w:t xml:space="preserve"> ;</w:t>
      </w:r>
      <w:proofErr w:type="gramEnd"/>
      <w:r w:rsidRPr="0078386D">
        <w:t xml:space="preserve"> под ред. Л. Г. Гагариной. – </w:t>
      </w:r>
      <w:proofErr w:type="gramStart"/>
      <w:r w:rsidRPr="0078386D">
        <w:t>Москва :</w:t>
      </w:r>
      <w:proofErr w:type="gramEnd"/>
      <w:r w:rsidRPr="0078386D">
        <w:t xml:space="preserve"> </w:t>
      </w:r>
      <w:proofErr w:type="gramStart"/>
      <w:r w:rsidRPr="0078386D">
        <w:t>ФОРУМ :</w:t>
      </w:r>
      <w:proofErr w:type="gramEnd"/>
      <w:r w:rsidRPr="0078386D">
        <w:t xml:space="preserve"> ИНФРА-М, 2025. – 400 с. – URL: </w:t>
      </w:r>
      <w:hyperlink r:id="rId23" w:history="1">
        <w:r w:rsidRPr="0078386D">
          <w:rPr>
            <w:rStyle w:val="af7"/>
            <w:color w:val="auto"/>
            <w:u w:val="none"/>
          </w:rPr>
          <w:t>https://</w:t>
        </w:r>
      </w:hyperlink>
      <w:hyperlink r:id="rId24" w:history="1">
        <w:r w:rsidRPr="0078386D">
          <w:rPr>
            <w:rStyle w:val="af7"/>
            <w:color w:val="auto"/>
            <w:u w:val="none"/>
          </w:rPr>
          <w:t>znanium.ru/catalog/product/2178802</w:t>
        </w:r>
      </w:hyperlink>
      <w:r w:rsidRPr="0078386D">
        <w:t xml:space="preserve"> (дата обращения: </w:t>
      </w:r>
      <w:r w:rsidR="00FC1C7C">
        <w:t>10</w:t>
      </w:r>
      <w:r w:rsidRPr="0078386D">
        <w:t xml:space="preserve">.11.2025). – Режим доступа: по подписке. – </w:t>
      </w:r>
      <w:proofErr w:type="gramStart"/>
      <w:r w:rsidRPr="0078386D">
        <w:t>Текст :</w:t>
      </w:r>
      <w:proofErr w:type="gramEnd"/>
      <w:r w:rsidRPr="0078386D">
        <w:t xml:space="preserve"> электронный.</w:t>
      </w:r>
    </w:p>
    <w:p w14:paraId="33580FA8" w14:textId="1DC97E2F" w:rsidR="0078386D" w:rsidRDefault="0078386D" w:rsidP="006759E2">
      <w:pPr>
        <w:pStyle w:val="a3"/>
        <w:numPr>
          <w:ilvl w:val="0"/>
          <w:numId w:val="6"/>
        </w:numPr>
      </w:pPr>
      <w:proofErr w:type="spellStart"/>
      <w:r w:rsidRPr="0078386D">
        <w:t>Мартишин</w:t>
      </w:r>
      <w:proofErr w:type="spellEnd"/>
      <w:r w:rsidRPr="0078386D">
        <w:t xml:space="preserve">, С. А. Базы данных. Практическое применение СУБД SQL и </w:t>
      </w:r>
      <w:proofErr w:type="spellStart"/>
      <w:r w:rsidRPr="0078386D">
        <w:t>NoSQL</w:t>
      </w:r>
      <w:proofErr w:type="spellEnd"/>
      <w:r w:rsidRPr="0078386D">
        <w:t xml:space="preserve">-типа для проектирования информационных </w:t>
      </w:r>
      <w:proofErr w:type="gramStart"/>
      <w:r w:rsidRPr="0078386D">
        <w:t>систем :</w:t>
      </w:r>
      <w:proofErr w:type="gramEnd"/>
      <w:r w:rsidRPr="0078386D">
        <w:t xml:space="preserve"> учебное пособие / С. А. </w:t>
      </w:r>
      <w:proofErr w:type="spellStart"/>
      <w:r w:rsidRPr="0078386D">
        <w:t>Мартишин</w:t>
      </w:r>
      <w:proofErr w:type="spellEnd"/>
      <w:r w:rsidRPr="0078386D">
        <w:t xml:space="preserve">, В. Л. Симонов, М. В. Храпченко. – </w:t>
      </w:r>
      <w:proofErr w:type="gramStart"/>
      <w:r w:rsidRPr="0078386D">
        <w:t>Москва :</w:t>
      </w:r>
      <w:proofErr w:type="gramEnd"/>
      <w:r w:rsidRPr="0078386D">
        <w:t xml:space="preserve"> </w:t>
      </w:r>
      <w:proofErr w:type="gramStart"/>
      <w:r w:rsidRPr="0078386D">
        <w:t>ФОРУМ :</w:t>
      </w:r>
      <w:proofErr w:type="gramEnd"/>
      <w:r w:rsidRPr="0078386D">
        <w:t xml:space="preserve"> ИНФРА-М, 2024. – 368 с. – </w:t>
      </w:r>
      <w:proofErr w:type="gramStart"/>
      <w:r w:rsidRPr="0078386D">
        <w:t>Текст :</w:t>
      </w:r>
      <w:proofErr w:type="gramEnd"/>
      <w:r w:rsidRPr="0078386D">
        <w:t xml:space="preserve"> электронный. – URL: </w:t>
      </w:r>
      <w:hyperlink r:id="rId25" w:history="1">
        <w:r w:rsidRPr="0078386D">
          <w:rPr>
            <w:rStyle w:val="af7"/>
            <w:color w:val="auto"/>
            <w:u w:val="none"/>
          </w:rPr>
          <w:t>https://</w:t>
        </w:r>
      </w:hyperlink>
      <w:hyperlink r:id="rId26" w:history="1">
        <w:r w:rsidRPr="0078386D">
          <w:rPr>
            <w:rStyle w:val="af7"/>
            <w:color w:val="auto"/>
            <w:u w:val="none"/>
          </w:rPr>
          <w:t>znanium.ru/catalog/product/2096940</w:t>
        </w:r>
      </w:hyperlink>
      <w:r w:rsidRPr="0078386D">
        <w:t xml:space="preserve"> (дата обращения: </w:t>
      </w:r>
      <w:r w:rsidR="00FC1C7C">
        <w:t>3</w:t>
      </w:r>
      <w:r w:rsidRPr="0078386D">
        <w:t>.11.2025). – Режим доступа: по подписке.</w:t>
      </w:r>
    </w:p>
    <w:p w14:paraId="5E3E535C" w14:textId="7F752337" w:rsidR="0078386D" w:rsidRDefault="0078386D" w:rsidP="001D5D04">
      <w:pPr>
        <w:pStyle w:val="a3"/>
        <w:numPr>
          <w:ilvl w:val="0"/>
          <w:numId w:val="6"/>
        </w:numPr>
      </w:pPr>
      <w:proofErr w:type="spellStart"/>
      <w:r w:rsidRPr="0078386D">
        <w:t>Тидвелл</w:t>
      </w:r>
      <w:proofErr w:type="spellEnd"/>
      <w:r w:rsidRPr="0078386D">
        <w:t>, Д. Разработка интерфейсов. Паттерны проектирования. 3-е изд. – Санкт-</w:t>
      </w:r>
      <w:proofErr w:type="gramStart"/>
      <w:r w:rsidRPr="0078386D">
        <w:t>Петербург :</w:t>
      </w:r>
      <w:proofErr w:type="gramEnd"/>
      <w:r w:rsidRPr="0078386D">
        <w:t xml:space="preserve"> Питер, 2022. – 560 с. – </w:t>
      </w:r>
      <w:proofErr w:type="gramStart"/>
      <w:r w:rsidRPr="0078386D">
        <w:t>Текст :</w:t>
      </w:r>
      <w:proofErr w:type="gramEnd"/>
      <w:r w:rsidRPr="0078386D">
        <w:t xml:space="preserve"> электронный. – URL: </w:t>
      </w:r>
      <w:hyperlink r:id="rId27" w:history="1">
        <w:r w:rsidRPr="0078386D">
          <w:rPr>
            <w:rStyle w:val="af7"/>
            <w:color w:val="auto"/>
            <w:u w:val="none"/>
          </w:rPr>
          <w:t>https://</w:t>
        </w:r>
      </w:hyperlink>
      <w:hyperlink r:id="rId28" w:history="1">
        <w:r w:rsidRPr="0078386D">
          <w:rPr>
            <w:rStyle w:val="af7"/>
            <w:color w:val="auto"/>
            <w:u w:val="none"/>
          </w:rPr>
          <w:t>ibooks.ru/bookshelf/386796/reading</w:t>
        </w:r>
      </w:hyperlink>
      <w:r w:rsidRPr="0078386D">
        <w:t xml:space="preserve"> (дата обращения: </w:t>
      </w:r>
      <w:r w:rsidR="00FC1C7C">
        <w:t>10</w:t>
      </w:r>
      <w:r w:rsidRPr="0078386D">
        <w:t xml:space="preserve">.11.2025). – Режим доступа: для </w:t>
      </w:r>
      <w:proofErr w:type="spellStart"/>
      <w:r w:rsidRPr="0078386D">
        <w:t>зарегистрир</w:t>
      </w:r>
      <w:proofErr w:type="spellEnd"/>
      <w:r w:rsidRPr="0078386D">
        <w:t>. пользователей.</w:t>
      </w:r>
    </w:p>
    <w:p w14:paraId="03939BFD" w14:textId="2EBE50C2" w:rsidR="0078386D" w:rsidRPr="0078386D" w:rsidRDefault="0078386D" w:rsidP="001D5D04">
      <w:pPr>
        <w:pStyle w:val="a3"/>
        <w:numPr>
          <w:ilvl w:val="0"/>
          <w:numId w:val="6"/>
        </w:numPr>
      </w:pPr>
      <w:r w:rsidRPr="0078386D">
        <w:t xml:space="preserve">Федорова, Г. Н. Разработка, внедрение и адаптация программного обеспечения отраслевой </w:t>
      </w:r>
      <w:proofErr w:type="gramStart"/>
      <w:r w:rsidRPr="0078386D">
        <w:t>направленности :</w:t>
      </w:r>
      <w:proofErr w:type="gramEnd"/>
      <w:r w:rsidRPr="0078386D">
        <w:t xml:space="preserve"> учебное пособие. — </w:t>
      </w:r>
      <w:proofErr w:type="gramStart"/>
      <w:r w:rsidRPr="0078386D">
        <w:t>Москва :</w:t>
      </w:r>
      <w:proofErr w:type="gramEnd"/>
      <w:r w:rsidRPr="0078386D">
        <w:t xml:space="preserve"> </w:t>
      </w:r>
      <w:proofErr w:type="gramStart"/>
      <w:r w:rsidRPr="0078386D">
        <w:t>КУРС :</w:t>
      </w:r>
      <w:proofErr w:type="gramEnd"/>
      <w:r w:rsidRPr="0078386D">
        <w:t xml:space="preserve"> ИНФРА-М, 2024. — 336 с. – URL: </w:t>
      </w:r>
      <w:hyperlink r:id="rId29" w:history="1">
        <w:r w:rsidRPr="0078386D">
          <w:rPr>
            <w:rStyle w:val="af7"/>
            <w:color w:val="auto"/>
            <w:u w:val="none"/>
          </w:rPr>
          <w:t>https://</w:t>
        </w:r>
      </w:hyperlink>
      <w:hyperlink r:id="rId30" w:history="1">
        <w:r w:rsidRPr="0078386D">
          <w:rPr>
            <w:rStyle w:val="af7"/>
            <w:color w:val="auto"/>
            <w:u w:val="none"/>
          </w:rPr>
          <w:t>znanium.ru/catalog/product/2083407</w:t>
        </w:r>
      </w:hyperlink>
      <w:r w:rsidRPr="0078386D">
        <w:t xml:space="preserve"> (дата обращения: </w:t>
      </w:r>
      <w:r w:rsidR="00E87B74">
        <w:t>15</w:t>
      </w:r>
      <w:r w:rsidRPr="0078386D">
        <w:t xml:space="preserve">.11.2025). – Режим доступа: по подписке. – </w:t>
      </w:r>
      <w:proofErr w:type="gramStart"/>
      <w:r w:rsidRPr="0078386D">
        <w:t>Текст :</w:t>
      </w:r>
      <w:proofErr w:type="gramEnd"/>
      <w:r w:rsidRPr="0078386D">
        <w:t xml:space="preserve"> электронный.</w:t>
      </w:r>
    </w:p>
    <w:p w14:paraId="0C251BBD" w14:textId="77777777" w:rsidR="007C6268" w:rsidRPr="007C6268" w:rsidRDefault="007C6268" w:rsidP="007C6268">
      <w:pPr>
        <w:pStyle w:val="a3"/>
      </w:pPr>
    </w:p>
    <w:sectPr w:rsidR="007C6268" w:rsidRPr="007C6268" w:rsidSect="007B1296">
      <w:footerReference w:type="default" r:id="rId31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A1C00B" w14:textId="77777777" w:rsidR="0016446C" w:rsidRDefault="0016446C" w:rsidP="007B1296">
      <w:r>
        <w:separator/>
      </w:r>
    </w:p>
  </w:endnote>
  <w:endnote w:type="continuationSeparator" w:id="0">
    <w:p w14:paraId="23B3DC41" w14:textId="77777777" w:rsidR="0016446C" w:rsidRDefault="0016446C" w:rsidP="007B1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4545592-6CF6-4915-B45E-0C06BD51F9A1}"/>
    <w:embedBold r:id="rId2" w:fontKey="{14E0F24D-B893-4612-B67F-A993C9CF5A9F}"/>
    <w:embedItalic r:id="rId3" w:fontKey="{95E45B5F-9D81-42AC-947D-036326BD8D46}"/>
    <w:embedBoldItalic r:id="rId4" w:fontKey="{DEF3FCF1-5F71-4B86-80F9-ABA07329CF8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D5FB52FD-1949-4148-A737-002022010EF4}"/>
    <w:embedBold r:id="rId6" w:fontKey="{9A5A5E1F-4542-469F-9F2E-7481FAC3048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851F588C-1346-4E37-85E0-982BB625453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53752B9A-0B12-48FE-8904-A96B22365AFF}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9" w:fontKey="{0E49753B-E5E4-4FE3-93FC-9363B0208087}"/>
  </w:font>
  <w:font w:name="GOST type B">
    <w:altName w:val="Bahnschrift Light"/>
    <w:charset w:val="00"/>
    <w:family w:val="swiss"/>
    <w:pitch w:val="variable"/>
    <w:sig w:usb0="00000001" w:usb1="00000000" w:usb2="00000000" w:usb3="00000000" w:csb0="00000005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3229897"/>
      <w:docPartObj>
        <w:docPartGallery w:val="Page Numbers (Bottom of Page)"/>
        <w:docPartUnique/>
      </w:docPartObj>
    </w:sdtPr>
    <w:sdtContent>
      <w:p w14:paraId="04480A76" w14:textId="52F4887C" w:rsidR="007B1296" w:rsidRDefault="007B1296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5FBB">
          <w:rPr>
            <w:noProof/>
          </w:rPr>
          <w:t>19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B9D7B8" w14:textId="77777777" w:rsidR="0016446C" w:rsidRDefault="0016446C" w:rsidP="007B1296">
      <w:r>
        <w:separator/>
      </w:r>
    </w:p>
  </w:footnote>
  <w:footnote w:type="continuationSeparator" w:id="0">
    <w:p w14:paraId="20301105" w14:textId="77777777" w:rsidR="0016446C" w:rsidRDefault="0016446C" w:rsidP="007B12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8275C"/>
    <w:multiLevelType w:val="hybridMultilevel"/>
    <w:tmpl w:val="7E528298"/>
    <w:lvl w:ilvl="0" w:tplc="A914EC76">
      <w:start w:val="1"/>
      <w:numFmt w:val="decimal"/>
      <w:pStyle w:val="a"/>
      <w:lvlText w:val="%1)"/>
      <w:lvlJc w:val="left"/>
      <w:pPr>
        <w:tabs>
          <w:tab w:val="num" w:pos="992"/>
        </w:tabs>
        <w:ind w:left="0" w:firstLine="709"/>
      </w:pPr>
      <w:rPr>
        <w:rFonts w:ascii="Times New Roman" w:hAnsi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238BA"/>
    <w:multiLevelType w:val="hybridMultilevel"/>
    <w:tmpl w:val="65DC2650"/>
    <w:lvl w:ilvl="0" w:tplc="0F5EC5D8">
      <w:start w:val="1"/>
      <w:numFmt w:val="russianLower"/>
      <w:pStyle w:val="a0"/>
      <w:lvlText w:val="%1)"/>
      <w:lvlJc w:val="left"/>
      <w:pPr>
        <w:tabs>
          <w:tab w:val="num" w:pos="992"/>
        </w:tabs>
        <w:ind w:left="0" w:firstLine="709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429F7"/>
    <w:multiLevelType w:val="hybridMultilevel"/>
    <w:tmpl w:val="6520F6EC"/>
    <w:lvl w:ilvl="0" w:tplc="678AABE4">
      <w:start w:val="1"/>
      <w:numFmt w:val="bullet"/>
      <w:pStyle w:val="a1"/>
      <w:lvlText w:val="-"/>
      <w:lvlJc w:val="left"/>
      <w:pPr>
        <w:tabs>
          <w:tab w:val="num" w:pos="992"/>
        </w:tabs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9114E36"/>
    <w:multiLevelType w:val="hybridMultilevel"/>
    <w:tmpl w:val="7780E906"/>
    <w:lvl w:ilvl="0" w:tplc="2A6A6B6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5C684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06C9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6084AF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7867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0703DC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F656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DB27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E0402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6B49CC"/>
    <w:multiLevelType w:val="multilevel"/>
    <w:tmpl w:val="AC5CC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90626E"/>
    <w:multiLevelType w:val="hybridMultilevel"/>
    <w:tmpl w:val="D1869C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4811E2B"/>
    <w:multiLevelType w:val="hybridMultilevel"/>
    <w:tmpl w:val="BDD41120"/>
    <w:lvl w:ilvl="0" w:tplc="0E4AB33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82975A0"/>
    <w:multiLevelType w:val="multilevel"/>
    <w:tmpl w:val="9092D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1FA6CCF"/>
    <w:multiLevelType w:val="multilevel"/>
    <w:tmpl w:val="5F026790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</w:abstractNum>
  <w:abstractNum w:abstractNumId="9" w15:restartNumberingAfterBreak="0">
    <w:nsid w:val="72266AFB"/>
    <w:multiLevelType w:val="multilevel"/>
    <w:tmpl w:val="DECE3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04542908">
    <w:abstractNumId w:val="8"/>
  </w:num>
  <w:num w:numId="2" w16cid:durableId="449249333">
    <w:abstractNumId w:val="4"/>
  </w:num>
  <w:num w:numId="3" w16cid:durableId="1196380797">
    <w:abstractNumId w:val="2"/>
  </w:num>
  <w:num w:numId="4" w16cid:durableId="1351639914">
    <w:abstractNumId w:val="2"/>
    <w:lvlOverride w:ilvl="0">
      <w:startOverride w:val="1"/>
    </w:lvlOverride>
  </w:num>
  <w:num w:numId="5" w16cid:durableId="1571190175">
    <w:abstractNumId w:val="2"/>
    <w:lvlOverride w:ilvl="0">
      <w:startOverride w:val="1"/>
    </w:lvlOverride>
  </w:num>
  <w:num w:numId="6" w16cid:durableId="1994870156">
    <w:abstractNumId w:val="6"/>
  </w:num>
  <w:num w:numId="7" w16cid:durableId="458885761">
    <w:abstractNumId w:val="7"/>
  </w:num>
  <w:num w:numId="8" w16cid:durableId="139349898">
    <w:abstractNumId w:val="1"/>
  </w:num>
  <w:num w:numId="9" w16cid:durableId="27920618">
    <w:abstractNumId w:val="0"/>
  </w:num>
  <w:num w:numId="10" w16cid:durableId="1701857306">
    <w:abstractNumId w:val="9"/>
  </w:num>
  <w:num w:numId="11" w16cid:durableId="92584654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0604310">
    <w:abstractNumId w:val="3"/>
  </w:num>
  <w:num w:numId="13" w16cid:durableId="19497756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embedSystemFonts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CC3"/>
    <w:rsid w:val="00001E6F"/>
    <w:rsid w:val="0000368A"/>
    <w:rsid w:val="000039BB"/>
    <w:rsid w:val="00006D8A"/>
    <w:rsid w:val="00022EAD"/>
    <w:rsid w:val="00035C31"/>
    <w:rsid w:val="00046A82"/>
    <w:rsid w:val="000547B5"/>
    <w:rsid w:val="00063DBA"/>
    <w:rsid w:val="00064167"/>
    <w:rsid w:val="00070444"/>
    <w:rsid w:val="00071534"/>
    <w:rsid w:val="00074D04"/>
    <w:rsid w:val="000840CC"/>
    <w:rsid w:val="00084431"/>
    <w:rsid w:val="000901A9"/>
    <w:rsid w:val="000B2040"/>
    <w:rsid w:val="000C03D0"/>
    <w:rsid w:val="000C31F5"/>
    <w:rsid w:val="000C7F9F"/>
    <w:rsid w:val="000E4C8D"/>
    <w:rsid w:val="000F7898"/>
    <w:rsid w:val="001104F5"/>
    <w:rsid w:val="00121379"/>
    <w:rsid w:val="00122DF6"/>
    <w:rsid w:val="00126FE5"/>
    <w:rsid w:val="00135AB1"/>
    <w:rsid w:val="00137873"/>
    <w:rsid w:val="001522C7"/>
    <w:rsid w:val="00154AC6"/>
    <w:rsid w:val="00157D07"/>
    <w:rsid w:val="001639E9"/>
    <w:rsid w:val="0016446C"/>
    <w:rsid w:val="0018210A"/>
    <w:rsid w:val="00197EED"/>
    <w:rsid w:val="001A1E72"/>
    <w:rsid w:val="001B17C1"/>
    <w:rsid w:val="001B5082"/>
    <w:rsid w:val="001B5A61"/>
    <w:rsid w:val="001C1E5C"/>
    <w:rsid w:val="001D07EE"/>
    <w:rsid w:val="001E253F"/>
    <w:rsid w:val="001E4406"/>
    <w:rsid w:val="002037EC"/>
    <w:rsid w:val="002167E2"/>
    <w:rsid w:val="0022213E"/>
    <w:rsid w:val="0022470A"/>
    <w:rsid w:val="00225A27"/>
    <w:rsid w:val="0022612A"/>
    <w:rsid w:val="00230654"/>
    <w:rsid w:val="00234EB9"/>
    <w:rsid w:val="00244503"/>
    <w:rsid w:val="00250EB8"/>
    <w:rsid w:val="00266F5D"/>
    <w:rsid w:val="00267E9D"/>
    <w:rsid w:val="002705A3"/>
    <w:rsid w:val="002822A1"/>
    <w:rsid w:val="00284AF0"/>
    <w:rsid w:val="0029075A"/>
    <w:rsid w:val="0029217B"/>
    <w:rsid w:val="002A3F37"/>
    <w:rsid w:val="002A71BB"/>
    <w:rsid w:val="002D1B40"/>
    <w:rsid w:val="002D5F2F"/>
    <w:rsid w:val="002E075F"/>
    <w:rsid w:val="002E1075"/>
    <w:rsid w:val="002E11F8"/>
    <w:rsid w:val="002F1F23"/>
    <w:rsid w:val="00300DEE"/>
    <w:rsid w:val="00303DF6"/>
    <w:rsid w:val="00313BD4"/>
    <w:rsid w:val="003140F3"/>
    <w:rsid w:val="00315D15"/>
    <w:rsid w:val="003239B5"/>
    <w:rsid w:val="00333DDD"/>
    <w:rsid w:val="00341A5A"/>
    <w:rsid w:val="00346A86"/>
    <w:rsid w:val="00350DEC"/>
    <w:rsid w:val="00357A82"/>
    <w:rsid w:val="003616AA"/>
    <w:rsid w:val="00362590"/>
    <w:rsid w:val="00365EB4"/>
    <w:rsid w:val="00367CF2"/>
    <w:rsid w:val="00390F2E"/>
    <w:rsid w:val="003A2ADA"/>
    <w:rsid w:val="003A40F8"/>
    <w:rsid w:val="003A6D6C"/>
    <w:rsid w:val="003B3DD0"/>
    <w:rsid w:val="003B6462"/>
    <w:rsid w:val="003B64AC"/>
    <w:rsid w:val="003F696A"/>
    <w:rsid w:val="004070DB"/>
    <w:rsid w:val="0041010B"/>
    <w:rsid w:val="00422509"/>
    <w:rsid w:val="004447A6"/>
    <w:rsid w:val="00446D2F"/>
    <w:rsid w:val="00447F16"/>
    <w:rsid w:val="00461AA3"/>
    <w:rsid w:val="00473C53"/>
    <w:rsid w:val="00474AB6"/>
    <w:rsid w:val="0047761D"/>
    <w:rsid w:val="00480C36"/>
    <w:rsid w:val="00485388"/>
    <w:rsid w:val="00495B14"/>
    <w:rsid w:val="004A02A0"/>
    <w:rsid w:val="004B2703"/>
    <w:rsid w:val="004C30FE"/>
    <w:rsid w:val="004C4106"/>
    <w:rsid w:val="004C5B3B"/>
    <w:rsid w:val="004D1C92"/>
    <w:rsid w:val="004D1D4C"/>
    <w:rsid w:val="004D2CE9"/>
    <w:rsid w:val="004F5BE7"/>
    <w:rsid w:val="00505DFA"/>
    <w:rsid w:val="00522D22"/>
    <w:rsid w:val="00531F90"/>
    <w:rsid w:val="00537277"/>
    <w:rsid w:val="00540F99"/>
    <w:rsid w:val="00547AB8"/>
    <w:rsid w:val="005728C6"/>
    <w:rsid w:val="00573D2B"/>
    <w:rsid w:val="00574740"/>
    <w:rsid w:val="00577D63"/>
    <w:rsid w:val="005842D8"/>
    <w:rsid w:val="005976D6"/>
    <w:rsid w:val="005A3DC4"/>
    <w:rsid w:val="005C6335"/>
    <w:rsid w:val="005C657B"/>
    <w:rsid w:val="005D0FDF"/>
    <w:rsid w:val="005D10F9"/>
    <w:rsid w:val="005D1D5C"/>
    <w:rsid w:val="005D68D5"/>
    <w:rsid w:val="005E77ED"/>
    <w:rsid w:val="005F6192"/>
    <w:rsid w:val="005F7540"/>
    <w:rsid w:val="005F7A93"/>
    <w:rsid w:val="00606490"/>
    <w:rsid w:val="00624757"/>
    <w:rsid w:val="0064207D"/>
    <w:rsid w:val="00654CC3"/>
    <w:rsid w:val="00662132"/>
    <w:rsid w:val="006668A6"/>
    <w:rsid w:val="0066761E"/>
    <w:rsid w:val="00667BC4"/>
    <w:rsid w:val="00670A29"/>
    <w:rsid w:val="00682EC2"/>
    <w:rsid w:val="00685504"/>
    <w:rsid w:val="00692470"/>
    <w:rsid w:val="006947D9"/>
    <w:rsid w:val="00696817"/>
    <w:rsid w:val="006A008C"/>
    <w:rsid w:val="006B2761"/>
    <w:rsid w:val="006B2E38"/>
    <w:rsid w:val="006B30CE"/>
    <w:rsid w:val="006D0C39"/>
    <w:rsid w:val="006E0B73"/>
    <w:rsid w:val="006E4F2B"/>
    <w:rsid w:val="00701393"/>
    <w:rsid w:val="00711564"/>
    <w:rsid w:val="00715B4C"/>
    <w:rsid w:val="0074222E"/>
    <w:rsid w:val="007608EC"/>
    <w:rsid w:val="00762B94"/>
    <w:rsid w:val="007652AB"/>
    <w:rsid w:val="00775943"/>
    <w:rsid w:val="0078386D"/>
    <w:rsid w:val="007A5DB5"/>
    <w:rsid w:val="007B1296"/>
    <w:rsid w:val="007B43F3"/>
    <w:rsid w:val="007C6268"/>
    <w:rsid w:val="007E5FBB"/>
    <w:rsid w:val="00800364"/>
    <w:rsid w:val="00810637"/>
    <w:rsid w:val="008156AB"/>
    <w:rsid w:val="00824EE4"/>
    <w:rsid w:val="0083534A"/>
    <w:rsid w:val="008407F6"/>
    <w:rsid w:val="0084608B"/>
    <w:rsid w:val="008532F7"/>
    <w:rsid w:val="00855AF4"/>
    <w:rsid w:val="00856ED6"/>
    <w:rsid w:val="00871F21"/>
    <w:rsid w:val="008721A0"/>
    <w:rsid w:val="008900FC"/>
    <w:rsid w:val="00891E1F"/>
    <w:rsid w:val="008976F7"/>
    <w:rsid w:val="00897E41"/>
    <w:rsid w:val="008A3D99"/>
    <w:rsid w:val="008A7779"/>
    <w:rsid w:val="008B4E3D"/>
    <w:rsid w:val="008C031B"/>
    <w:rsid w:val="008C6246"/>
    <w:rsid w:val="008E661E"/>
    <w:rsid w:val="00902AC4"/>
    <w:rsid w:val="00907A2C"/>
    <w:rsid w:val="009171D5"/>
    <w:rsid w:val="00923717"/>
    <w:rsid w:val="00927D29"/>
    <w:rsid w:val="0093087F"/>
    <w:rsid w:val="009422C4"/>
    <w:rsid w:val="009500FD"/>
    <w:rsid w:val="009532B6"/>
    <w:rsid w:val="00954F6D"/>
    <w:rsid w:val="00956C0C"/>
    <w:rsid w:val="0096340A"/>
    <w:rsid w:val="009700B0"/>
    <w:rsid w:val="009713CA"/>
    <w:rsid w:val="00992033"/>
    <w:rsid w:val="00994951"/>
    <w:rsid w:val="009A5998"/>
    <w:rsid w:val="009B4C8C"/>
    <w:rsid w:val="009C2CFE"/>
    <w:rsid w:val="009C61C2"/>
    <w:rsid w:val="009D558D"/>
    <w:rsid w:val="009F1D7B"/>
    <w:rsid w:val="00A04600"/>
    <w:rsid w:val="00A05672"/>
    <w:rsid w:val="00A109BE"/>
    <w:rsid w:val="00A15409"/>
    <w:rsid w:val="00A23795"/>
    <w:rsid w:val="00A40830"/>
    <w:rsid w:val="00A41878"/>
    <w:rsid w:val="00A57474"/>
    <w:rsid w:val="00A86B3F"/>
    <w:rsid w:val="00A9702A"/>
    <w:rsid w:val="00AA47EF"/>
    <w:rsid w:val="00AB3172"/>
    <w:rsid w:val="00AB4C12"/>
    <w:rsid w:val="00AC7CE6"/>
    <w:rsid w:val="00AD175B"/>
    <w:rsid w:val="00B1423E"/>
    <w:rsid w:val="00B25B13"/>
    <w:rsid w:val="00B3257C"/>
    <w:rsid w:val="00B44A6D"/>
    <w:rsid w:val="00B47F75"/>
    <w:rsid w:val="00B64EC5"/>
    <w:rsid w:val="00B73778"/>
    <w:rsid w:val="00B747BA"/>
    <w:rsid w:val="00B76BAC"/>
    <w:rsid w:val="00B861DF"/>
    <w:rsid w:val="00BA3E9B"/>
    <w:rsid w:val="00BB22C1"/>
    <w:rsid w:val="00BC3AE1"/>
    <w:rsid w:val="00BE104D"/>
    <w:rsid w:val="00BE2E89"/>
    <w:rsid w:val="00BF661F"/>
    <w:rsid w:val="00C02CA6"/>
    <w:rsid w:val="00C108CA"/>
    <w:rsid w:val="00C446ED"/>
    <w:rsid w:val="00C459FD"/>
    <w:rsid w:val="00C53B8E"/>
    <w:rsid w:val="00C67004"/>
    <w:rsid w:val="00C706EA"/>
    <w:rsid w:val="00C86745"/>
    <w:rsid w:val="00C871DC"/>
    <w:rsid w:val="00C934F9"/>
    <w:rsid w:val="00C95175"/>
    <w:rsid w:val="00CA1B9F"/>
    <w:rsid w:val="00CA55AD"/>
    <w:rsid w:val="00CB5F04"/>
    <w:rsid w:val="00CB6B93"/>
    <w:rsid w:val="00CC1311"/>
    <w:rsid w:val="00CC3301"/>
    <w:rsid w:val="00CC5B4D"/>
    <w:rsid w:val="00CD37A5"/>
    <w:rsid w:val="00CE3B5E"/>
    <w:rsid w:val="00CE58C3"/>
    <w:rsid w:val="00CE777F"/>
    <w:rsid w:val="00D12440"/>
    <w:rsid w:val="00D160AE"/>
    <w:rsid w:val="00D236B6"/>
    <w:rsid w:val="00D25504"/>
    <w:rsid w:val="00D51EAF"/>
    <w:rsid w:val="00D563F1"/>
    <w:rsid w:val="00D56F33"/>
    <w:rsid w:val="00D64B2E"/>
    <w:rsid w:val="00D90A3D"/>
    <w:rsid w:val="00D92486"/>
    <w:rsid w:val="00D935E3"/>
    <w:rsid w:val="00D948C6"/>
    <w:rsid w:val="00D96D59"/>
    <w:rsid w:val="00DA3454"/>
    <w:rsid w:val="00DC29AC"/>
    <w:rsid w:val="00DD2A97"/>
    <w:rsid w:val="00DD2D10"/>
    <w:rsid w:val="00DD2E9E"/>
    <w:rsid w:val="00DD5D17"/>
    <w:rsid w:val="00DE2073"/>
    <w:rsid w:val="00DE4438"/>
    <w:rsid w:val="00DE463A"/>
    <w:rsid w:val="00DE5325"/>
    <w:rsid w:val="00E137A7"/>
    <w:rsid w:val="00E2560D"/>
    <w:rsid w:val="00E427F5"/>
    <w:rsid w:val="00E43794"/>
    <w:rsid w:val="00E44A6F"/>
    <w:rsid w:val="00E46B85"/>
    <w:rsid w:val="00E60BAE"/>
    <w:rsid w:val="00E61A41"/>
    <w:rsid w:val="00E80D39"/>
    <w:rsid w:val="00E86806"/>
    <w:rsid w:val="00E87B74"/>
    <w:rsid w:val="00E93448"/>
    <w:rsid w:val="00EA7FC6"/>
    <w:rsid w:val="00EB3237"/>
    <w:rsid w:val="00EB7269"/>
    <w:rsid w:val="00ED2643"/>
    <w:rsid w:val="00EE2660"/>
    <w:rsid w:val="00EE295B"/>
    <w:rsid w:val="00EF7DD9"/>
    <w:rsid w:val="00F06056"/>
    <w:rsid w:val="00F075BD"/>
    <w:rsid w:val="00F1068B"/>
    <w:rsid w:val="00F116CE"/>
    <w:rsid w:val="00F13E61"/>
    <w:rsid w:val="00F20FD9"/>
    <w:rsid w:val="00F27805"/>
    <w:rsid w:val="00F31BF1"/>
    <w:rsid w:val="00F359E2"/>
    <w:rsid w:val="00F40776"/>
    <w:rsid w:val="00F44D11"/>
    <w:rsid w:val="00F46525"/>
    <w:rsid w:val="00F64E2E"/>
    <w:rsid w:val="00F67F8E"/>
    <w:rsid w:val="00F73B87"/>
    <w:rsid w:val="00F919E9"/>
    <w:rsid w:val="00F965C9"/>
    <w:rsid w:val="00FC1C7C"/>
    <w:rsid w:val="00FE06EC"/>
    <w:rsid w:val="00FE3FB4"/>
    <w:rsid w:val="00FF1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44EF6"/>
  <w15:chartTrackingRefBased/>
  <w15:docId w15:val="{99DEDA35-C9CD-4459-9659-804A0E191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313BD4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3"/>
    <w:link w:val="10"/>
    <w:uiPriority w:val="9"/>
    <w:qFormat/>
    <w:rsid w:val="005C6335"/>
    <w:pPr>
      <w:keepNext/>
      <w:keepLines/>
      <w:pageBreakBefore/>
      <w:numPr>
        <w:numId w:val="1"/>
      </w:numPr>
      <w:spacing w:after="482" w:line="360" w:lineRule="auto"/>
      <w:jc w:val="left"/>
      <w:outlineLvl w:val="0"/>
    </w:pPr>
    <w:rPr>
      <w:rFonts w:eastAsiaTheme="majorEastAsia" w:cstheme="majorBidi"/>
      <w:b/>
      <w:sz w:val="32"/>
      <w:szCs w:val="40"/>
    </w:rPr>
  </w:style>
  <w:style w:type="paragraph" w:styleId="2">
    <w:name w:val="heading 2"/>
    <w:basedOn w:val="1"/>
    <w:next w:val="a3"/>
    <w:link w:val="20"/>
    <w:uiPriority w:val="9"/>
    <w:unhideWhenUsed/>
    <w:qFormat/>
    <w:rsid w:val="007B1296"/>
    <w:pPr>
      <w:pageBreakBefore w:val="0"/>
      <w:numPr>
        <w:ilvl w:val="1"/>
      </w:numPr>
      <w:spacing w:before="482"/>
      <w:outlineLvl w:val="1"/>
    </w:pPr>
    <w:rPr>
      <w:sz w:val="28"/>
      <w:szCs w:val="32"/>
    </w:rPr>
  </w:style>
  <w:style w:type="paragraph" w:styleId="3">
    <w:name w:val="heading 3"/>
    <w:basedOn w:val="2"/>
    <w:next w:val="a3"/>
    <w:link w:val="30"/>
    <w:uiPriority w:val="9"/>
    <w:unhideWhenUsed/>
    <w:qFormat/>
    <w:rsid w:val="00135AB1"/>
    <w:pPr>
      <w:numPr>
        <w:ilvl w:val="2"/>
      </w:numPr>
      <w:outlineLvl w:val="2"/>
    </w:pPr>
    <w:rPr>
      <w:szCs w:val="28"/>
    </w:rPr>
  </w:style>
  <w:style w:type="paragraph" w:styleId="4">
    <w:name w:val="heading 4"/>
    <w:basedOn w:val="a2"/>
    <w:next w:val="a2"/>
    <w:link w:val="40"/>
    <w:uiPriority w:val="9"/>
    <w:semiHidden/>
    <w:unhideWhenUsed/>
    <w:rsid w:val="00313BD4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313BD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313BD4"/>
    <w:pPr>
      <w:keepNext/>
      <w:keepLines/>
      <w:numPr>
        <w:ilvl w:val="5"/>
        <w:numId w:val="1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313BD4"/>
    <w:pPr>
      <w:keepNext/>
      <w:keepLines/>
      <w:numPr>
        <w:ilvl w:val="6"/>
        <w:numId w:val="1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313BD4"/>
    <w:pPr>
      <w:keepNext/>
      <w:keepLines/>
      <w:numPr>
        <w:ilvl w:val="7"/>
        <w:numId w:val="1"/>
      </w:numPr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313BD4"/>
    <w:pPr>
      <w:keepNext/>
      <w:keepLines/>
      <w:numPr>
        <w:ilvl w:val="8"/>
        <w:numId w:val="1"/>
      </w:numPr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5C6335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20">
    <w:name w:val="Заголовок 2 Знак"/>
    <w:basedOn w:val="a4"/>
    <w:link w:val="2"/>
    <w:uiPriority w:val="9"/>
    <w:rsid w:val="007B129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30">
    <w:name w:val="Заголовок 3 Знак"/>
    <w:basedOn w:val="a4"/>
    <w:link w:val="3"/>
    <w:uiPriority w:val="9"/>
    <w:rsid w:val="00135AB1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40">
    <w:name w:val="Заголовок 4 Знак"/>
    <w:basedOn w:val="a4"/>
    <w:link w:val="4"/>
    <w:uiPriority w:val="9"/>
    <w:semiHidden/>
    <w:rsid w:val="00313BD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4"/>
    <w:link w:val="5"/>
    <w:uiPriority w:val="9"/>
    <w:semiHidden/>
    <w:rsid w:val="00313BD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4"/>
    <w:link w:val="6"/>
    <w:uiPriority w:val="9"/>
    <w:semiHidden/>
    <w:rsid w:val="00313BD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4"/>
    <w:link w:val="7"/>
    <w:uiPriority w:val="9"/>
    <w:semiHidden/>
    <w:rsid w:val="00313BD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4"/>
    <w:link w:val="8"/>
    <w:uiPriority w:val="9"/>
    <w:semiHidden/>
    <w:rsid w:val="00313BD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4"/>
    <w:link w:val="9"/>
    <w:uiPriority w:val="9"/>
    <w:semiHidden/>
    <w:rsid w:val="00313BD4"/>
    <w:rPr>
      <w:rFonts w:eastAsiaTheme="majorEastAsia" w:cstheme="majorBidi"/>
      <w:color w:val="272727" w:themeColor="text1" w:themeTint="D8"/>
    </w:rPr>
  </w:style>
  <w:style w:type="paragraph" w:styleId="a7">
    <w:name w:val="Title"/>
    <w:basedOn w:val="a2"/>
    <w:next w:val="a3"/>
    <w:link w:val="a8"/>
    <w:uiPriority w:val="10"/>
    <w:qFormat/>
    <w:rsid w:val="008532F7"/>
    <w:pPr>
      <w:pageBreakBefore/>
      <w:spacing w:after="482"/>
      <w:contextualSpacing/>
      <w:jc w:val="center"/>
    </w:pPr>
    <w:rPr>
      <w:rFonts w:eastAsiaTheme="majorEastAsia" w:cstheme="majorBidi"/>
      <w:b/>
      <w:caps/>
      <w:spacing w:val="-10"/>
      <w:kern w:val="28"/>
      <w:sz w:val="32"/>
      <w:szCs w:val="56"/>
    </w:rPr>
  </w:style>
  <w:style w:type="character" w:customStyle="1" w:styleId="a8">
    <w:name w:val="Заголовок Знак"/>
    <w:basedOn w:val="a4"/>
    <w:link w:val="a7"/>
    <w:uiPriority w:val="10"/>
    <w:rsid w:val="008532F7"/>
    <w:rPr>
      <w:rFonts w:ascii="Times New Roman" w:eastAsiaTheme="majorEastAsia" w:hAnsi="Times New Roman" w:cstheme="majorBidi"/>
      <w:b/>
      <w:caps/>
      <w:spacing w:val="-10"/>
      <w:kern w:val="28"/>
      <w:sz w:val="32"/>
      <w:szCs w:val="56"/>
    </w:rPr>
  </w:style>
  <w:style w:type="paragraph" w:styleId="a9">
    <w:name w:val="Subtitle"/>
    <w:basedOn w:val="a2"/>
    <w:next w:val="a2"/>
    <w:link w:val="aa"/>
    <w:uiPriority w:val="11"/>
    <w:qFormat/>
    <w:rsid w:val="00313B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a">
    <w:name w:val="Подзаголовок Знак"/>
    <w:basedOn w:val="a4"/>
    <w:link w:val="a9"/>
    <w:uiPriority w:val="11"/>
    <w:rsid w:val="00313B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2"/>
    <w:next w:val="a2"/>
    <w:link w:val="22"/>
    <w:uiPriority w:val="29"/>
    <w:qFormat/>
    <w:rsid w:val="00313B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4"/>
    <w:link w:val="21"/>
    <w:uiPriority w:val="29"/>
    <w:rsid w:val="00313BD4"/>
    <w:rPr>
      <w:i/>
      <w:iCs/>
      <w:color w:val="404040" w:themeColor="text1" w:themeTint="BF"/>
    </w:rPr>
  </w:style>
  <w:style w:type="paragraph" w:styleId="ab">
    <w:name w:val="List Paragraph"/>
    <w:basedOn w:val="a2"/>
    <w:uiPriority w:val="34"/>
    <w:qFormat/>
    <w:rsid w:val="00313BD4"/>
    <w:pPr>
      <w:ind w:left="720"/>
      <w:contextualSpacing/>
    </w:pPr>
  </w:style>
  <w:style w:type="character" w:styleId="ac">
    <w:name w:val="Intense Emphasis"/>
    <w:basedOn w:val="a4"/>
    <w:uiPriority w:val="21"/>
    <w:qFormat/>
    <w:rsid w:val="00313BD4"/>
    <w:rPr>
      <w:i/>
      <w:iCs/>
      <w:color w:val="0F4761" w:themeColor="accent1" w:themeShade="BF"/>
    </w:rPr>
  </w:style>
  <w:style w:type="paragraph" w:styleId="ad">
    <w:name w:val="Intense Quote"/>
    <w:basedOn w:val="a2"/>
    <w:next w:val="a2"/>
    <w:link w:val="ae"/>
    <w:uiPriority w:val="30"/>
    <w:qFormat/>
    <w:rsid w:val="00313B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Выделенная цитата Знак"/>
    <w:basedOn w:val="a4"/>
    <w:link w:val="ad"/>
    <w:uiPriority w:val="30"/>
    <w:rsid w:val="00313BD4"/>
    <w:rPr>
      <w:i/>
      <w:iCs/>
      <w:color w:val="0F4761" w:themeColor="accent1" w:themeShade="BF"/>
    </w:rPr>
  </w:style>
  <w:style w:type="character" w:styleId="af">
    <w:name w:val="Intense Reference"/>
    <w:basedOn w:val="a4"/>
    <w:uiPriority w:val="32"/>
    <w:qFormat/>
    <w:rsid w:val="00313BD4"/>
    <w:rPr>
      <w:b/>
      <w:bCs/>
      <w:smallCaps/>
      <w:color w:val="0F4761" w:themeColor="accent1" w:themeShade="BF"/>
      <w:spacing w:val="5"/>
    </w:rPr>
  </w:style>
  <w:style w:type="paragraph" w:customStyle="1" w:styleId="a3">
    <w:name w:val="Основной"/>
    <w:basedOn w:val="a2"/>
    <w:link w:val="af0"/>
    <w:qFormat/>
    <w:rsid w:val="00F31BF1"/>
    <w:pPr>
      <w:spacing w:line="360" w:lineRule="auto"/>
      <w:ind w:firstLine="709"/>
    </w:pPr>
  </w:style>
  <w:style w:type="character" w:customStyle="1" w:styleId="af0">
    <w:name w:val="Основной Знак"/>
    <w:basedOn w:val="a4"/>
    <w:link w:val="a3"/>
    <w:rsid w:val="00F31BF1"/>
    <w:rPr>
      <w:rFonts w:ascii="Times New Roman" w:hAnsi="Times New Roman"/>
      <w:sz w:val="28"/>
    </w:rPr>
  </w:style>
  <w:style w:type="table" w:styleId="af1">
    <w:name w:val="Table Grid"/>
    <w:basedOn w:val="a5"/>
    <w:uiPriority w:val="39"/>
    <w:rsid w:val="00157D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header"/>
    <w:basedOn w:val="a2"/>
    <w:link w:val="af3"/>
    <w:uiPriority w:val="99"/>
    <w:unhideWhenUsed/>
    <w:rsid w:val="007B1296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4"/>
    <w:link w:val="af2"/>
    <w:uiPriority w:val="99"/>
    <w:rsid w:val="007B1296"/>
    <w:rPr>
      <w:rFonts w:ascii="Times New Roman" w:hAnsi="Times New Roman"/>
      <w:sz w:val="28"/>
    </w:rPr>
  </w:style>
  <w:style w:type="paragraph" w:styleId="af4">
    <w:name w:val="footer"/>
    <w:basedOn w:val="a2"/>
    <w:link w:val="af5"/>
    <w:uiPriority w:val="99"/>
    <w:unhideWhenUsed/>
    <w:rsid w:val="007B1296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4"/>
    <w:link w:val="af4"/>
    <w:uiPriority w:val="99"/>
    <w:rsid w:val="007B1296"/>
    <w:rPr>
      <w:rFonts w:ascii="Times New Roman" w:hAnsi="Times New Roman"/>
      <w:sz w:val="28"/>
    </w:rPr>
  </w:style>
  <w:style w:type="paragraph" w:customStyle="1" w:styleId="a1">
    <w:name w:val="Список маркированный"/>
    <w:basedOn w:val="a3"/>
    <w:link w:val="af6"/>
    <w:qFormat/>
    <w:rsid w:val="006B2E38"/>
    <w:pPr>
      <w:numPr>
        <w:numId w:val="3"/>
      </w:numPr>
    </w:pPr>
  </w:style>
  <w:style w:type="character" w:customStyle="1" w:styleId="af6">
    <w:name w:val="Список маркированный Знак"/>
    <w:basedOn w:val="af0"/>
    <w:link w:val="a1"/>
    <w:rsid w:val="006B2E38"/>
    <w:rPr>
      <w:rFonts w:ascii="Times New Roman" w:hAnsi="Times New Roman"/>
      <w:sz w:val="28"/>
    </w:rPr>
  </w:style>
  <w:style w:type="paragraph" w:styleId="41">
    <w:name w:val="toc 4"/>
    <w:basedOn w:val="a2"/>
    <w:next w:val="a2"/>
    <w:autoRedefine/>
    <w:uiPriority w:val="39"/>
    <w:semiHidden/>
    <w:unhideWhenUsed/>
    <w:rsid w:val="00C02CA6"/>
    <w:pPr>
      <w:spacing w:after="100"/>
      <w:ind w:left="840"/>
    </w:pPr>
  </w:style>
  <w:style w:type="paragraph" w:styleId="11">
    <w:name w:val="toc 1"/>
    <w:basedOn w:val="a2"/>
    <w:next w:val="a2"/>
    <w:autoRedefine/>
    <w:uiPriority w:val="39"/>
    <w:unhideWhenUsed/>
    <w:rsid w:val="00C02CA6"/>
    <w:pPr>
      <w:spacing w:line="360" w:lineRule="auto"/>
      <w:ind w:left="709" w:right="284"/>
    </w:pPr>
  </w:style>
  <w:style w:type="paragraph" w:styleId="23">
    <w:name w:val="toc 2"/>
    <w:basedOn w:val="11"/>
    <w:next w:val="a2"/>
    <w:autoRedefine/>
    <w:uiPriority w:val="39"/>
    <w:unhideWhenUsed/>
    <w:rsid w:val="00C02CA6"/>
    <w:pPr>
      <w:tabs>
        <w:tab w:val="right" w:leader="dot" w:pos="9344"/>
      </w:tabs>
      <w:ind w:left="992"/>
    </w:pPr>
  </w:style>
  <w:style w:type="paragraph" w:styleId="31">
    <w:name w:val="toc 3"/>
    <w:basedOn w:val="23"/>
    <w:next w:val="a2"/>
    <w:autoRedefine/>
    <w:uiPriority w:val="39"/>
    <w:unhideWhenUsed/>
    <w:rsid w:val="00C02CA6"/>
    <w:pPr>
      <w:ind w:left="1276"/>
    </w:pPr>
  </w:style>
  <w:style w:type="character" w:styleId="af7">
    <w:name w:val="Hyperlink"/>
    <w:basedOn w:val="a4"/>
    <w:uiPriority w:val="99"/>
    <w:unhideWhenUsed/>
    <w:rsid w:val="00C02CA6"/>
    <w:rPr>
      <w:color w:val="467886" w:themeColor="hyperlink"/>
      <w:u w:val="single"/>
    </w:rPr>
  </w:style>
  <w:style w:type="paragraph" w:customStyle="1" w:styleId="af8">
    <w:name w:val="Заголовок Содержание"/>
    <w:basedOn w:val="a7"/>
    <w:link w:val="af9"/>
    <w:qFormat/>
    <w:rsid w:val="00C02CA6"/>
  </w:style>
  <w:style w:type="character" w:customStyle="1" w:styleId="af9">
    <w:name w:val="Заголовок Содержание Знак"/>
    <w:basedOn w:val="a8"/>
    <w:link w:val="af8"/>
    <w:rsid w:val="00C02CA6"/>
    <w:rPr>
      <w:rFonts w:ascii="Times New Roman" w:eastAsiaTheme="majorEastAsia" w:hAnsi="Times New Roman" w:cstheme="majorBidi"/>
      <w:b/>
      <w:caps/>
      <w:spacing w:val="-10"/>
      <w:kern w:val="28"/>
      <w:sz w:val="32"/>
      <w:szCs w:val="56"/>
    </w:rPr>
  </w:style>
  <w:style w:type="paragraph" w:styleId="afa">
    <w:name w:val="Normal (Web)"/>
    <w:basedOn w:val="a2"/>
    <w:uiPriority w:val="99"/>
    <w:semiHidden/>
    <w:unhideWhenUsed/>
    <w:rsid w:val="0022213E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a0">
    <w:name w:val="Список буквенный"/>
    <w:basedOn w:val="a3"/>
    <w:link w:val="afb"/>
    <w:qFormat/>
    <w:rsid w:val="00A57474"/>
    <w:pPr>
      <w:numPr>
        <w:numId w:val="8"/>
      </w:numPr>
    </w:pPr>
  </w:style>
  <w:style w:type="character" w:customStyle="1" w:styleId="afb">
    <w:name w:val="Список буквенный Знак"/>
    <w:basedOn w:val="af0"/>
    <w:link w:val="a0"/>
    <w:rsid w:val="00A57474"/>
    <w:rPr>
      <w:rFonts w:ascii="Times New Roman" w:hAnsi="Times New Roman"/>
      <w:sz w:val="28"/>
    </w:rPr>
  </w:style>
  <w:style w:type="paragraph" w:customStyle="1" w:styleId="a">
    <w:name w:val="Список нумерованный"/>
    <w:basedOn w:val="a3"/>
    <w:link w:val="afc"/>
    <w:qFormat/>
    <w:rsid w:val="00F44D11"/>
    <w:pPr>
      <w:numPr>
        <w:numId w:val="9"/>
      </w:numPr>
    </w:pPr>
  </w:style>
  <w:style w:type="character" w:customStyle="1" w:styleId="afc">
    <w:name w:val="Список нумерованный Знак"/>
    <w:basedOn w:val="af0"/>
    <w:link w:val="a"/>
    <w:rsid w:val="00F44D11"/>
    <w:rPr>
      <w:rFonts w:ascii="Times New Roman" w:hAnsi="Times New Roman"/>
      <w:sz w:val="28"/>
    </w:rPr>
  </w:style>
  <w:style w:type="paragraph" w:customStyle="1" w:styleId="afd">
    <w:name w:val="Рисунок"/>
    <w:basedOn w:val="a2"/>
    <w:next w:val="a2"/>
    <w:qFormat/>
    <w:rsid w:val="00D160AE"/>
    <w:pPr>
      <w:keepNext/>
      <w:spacing w:before="482" w:after="642"/>
      <w:jc w:val="center"/>
    </w:pPr>
    <w:rPr>
      <w:noProof/>
      <w:color w:val="000000"/>
      <w:szCs w:val="28"/>
    </w:rPr>
  </w:style>
  <w:style w:type="paragraph" w:customStyle="1" w:styleId="afe">
    <w:name w:val="Подпись рисунка"/>
    <w:basedOn w:val="a2"/>
    <w:next w:val="a3"/>
    <w:link w:val="aff"/>
    <w:qFormat/>
    <w:rsid w:val="00CB5F04"/>
    <w:pPr>
      <w:spacing w:before="642" w:after="642"/>
      <w:jc w:val="center"/>
    </w:pPr>
  </w:style>
  <w:style w:type="character" w:customStyle="1" w:styleId="aff">
    <w:name w:val="Подпись рисунка Знак"/>
    <w:basedOn w:val="a4"/>
    <w:link w:val="afe"/>
    <w:rsid w:val="00CB5F04"/>
    <w:rPr>
      <w:rFonts w:ascii="Times New Roman" w:hAnsi="Times New Roman"/>
      <w:sz w:val="28"/>
    </w:rPr>
  </w:style>
  <w:style w:type="paragraph" w:customStyle="1" w:styleId="aff0">
    <w:name w:val="Листинг"/>
    <w:basedOn w:val="a2"/>
    <w:link w:val="aff1"/>
    <w:qFormat/>
    <w:rsid w:val="00D51EAF"/>
    <w:pPr>
      <w:spacing w:before="482" w:after="482"/>
      <w:contextualSpacing/>
      <w:jc w:val="left"/>
    </w:pPr>
    <w:rPr>
      <w:rFonts w:ascii="Courier New" w:hAnsi="Courier New" w:cs="Courier New"/>
      <w:sz w:val="24"/>
      <w:szCs w:val="20"/>
    </w:rPr>
  </w:style>
  <w:style w:type="character" w:customStyle="1" w:styleId="aff1">
    <w:name w:val="Листинг Знак"/>
    <w:basedOn w:val="a4"/>
    <w:link w:val="aff0"/>
    <w:rsid w:val="00D51EAF"/>
    <w:rPr>
      <w:rFonts w:ascii="Courier New" w:hAnsi="Courier New" w:cs="Courier New"/>
      <w:sz w:val="24"/>
      <w:szCs w:val="20"/>
    </w:rPr>
  </w:style>
  <w:style w:type="paragraph" w:customStyle="1" w:styleId="aff2">
    <w:name w:val="Подпись элемента"/>
    <w:basedOn w:val="a2"/>
    <w:qFormat/>
    <w:rsid w:val="00D160AE"/>
    <w:pPr>
      <w:spacing w:before="482" w:after="642"/>
    </w:pPr>
  </w:style>
  <w:style w:type="character" w:customStyle="1" w:styleId="docdata">
    <w:name w:val="docdata"/>
    <w:aliases w:val="docy,v5,1907,bqiaagaaeyqcaaagiaiaaapabgaabeggaaaaaaaaaaaaaaaaaaaaaaaaaaaaaaaaaaaaaaaaaaaaaaaaaaaaaaaaaaaaaaaaaaaaaaaaaaaaaaaaaaaaaaaaaaaaaaaaaaaaaaaaaaaaaaaaaaaaaaaaaaaaaaaaaaaaaaaaaaaaaaaaaaaaaaaaaaaaaaaaaaaaaaaaaaaaaaaaaaaaaaaaaaaaaaaaaaaaaaaa"/>
    <w:basedOn w:val="a4"/>
    <w:rsid w:val="000C03D0"/>
  </w:style>
  <w:style w:type="paragraph" w:styleId="aff3">
    <w:name w:val="Balloon Text"/>
    <w:basedOn w:val="a2"/>
    <w:link w:val="aff4"/>
    <w:uiPriority w:val="99"/>
    <w:semiHidden/>
    <w:unhideWhenUsed/>
    <w:rsid w:val="00AC7CE6"/>
    <w:rPr>
      <w:rFonts w:ascii="Segoe UI" w:hAnsi="Segoe UI" w:cs="Segoe UI"/>
      <w:sz w:val="18"/>
      <w:szCs w:val="18"/>
    </w:rPr>
  </w:style>
  <w:style w:type="character" w:customStyle="1" w:styleId="aff4">
    <w:name w:val="Текст выноски Знак"/>
    <w:basedOn w:val="a4"/>
    <w:link w:val="aff3"/>
    <w:uiPriority w:val="99"/>
    <w:semiHidden/>
    <w:rsid w:val="00AC7CE6"/>
    <w:rPr>
      <w:rFonts w:ascii="Segoe UI" w:hAnsi="Segoe UI" w:cs="Segoe UI"/>
      <w:sz w:val="18"/>
      <w:szCs w:val="18"/>
    </w:rPr>
  </w:style>
  <w:style w:type="paragraph" w:customStyle="1" w:styleId="ng-star-inserted">
    <w:name w:val="ng-star-inserted"/>
    <w:basedOn w:val="a2"/>
    <w:rsid w:val="00D12440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ng-star-inserted1">
    <w:name w:val="ng-star-inserted1"/>
    <w:basedOn w:val="a4"/>
    <w:rsid w:val="00D12440"/>
  </w:style>
  <w:style w:type="character" w:customStyle="1" w:styleId="inline-code">
    <w:name w:val="inline-code"/>
    <w:basedOn w:val="a4"/>
    <w:rsid w:val="00D12440"/>
  </w:style>
  <w:style w:type="character" w:styleId="aff5">
    <w:name w:val="Unresolved Mention"/>
    <w:basedOn w:val="a4"/>
    <w:uiPriority w:val="99"/>
    <w:semiHidden/>
    <w:unhideWhenUsed/>
    <w:rsid w:val="007838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9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profile@mail.com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s://znanium.ru/catalog/product/2096940" TargetMode="External"/><Relationship Id="rId3" Type="http://schemas.openxmlformats.org/officeDocument/2006/relationships/styles" Target="styles.xml"/><Relationship Id="rId21" Type="http://schemas.openxmlformats.org/officeDocument/2006/relationships/hyperlink" Target="https://ibooks.ru/bookshelf/376974/read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znanium.ru/catalog/product/2096940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znanium.ru/catalog/product/208340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znanium.ru/catalog/product/2178802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znanium.ru/catalog/product/2178802" TargetMode="External"/><Relationship Id="rId28" Type="http://schemas.openxmlformats.org/officeDocument/2006/relationships/hyperlink" Target="https://ibooks.ru/bookshelf/386796/read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ibooks.ru/bookshelf/376974/reading" TargetMode="External"/><Relationship Id="rId27" Type="http://schemas.openxmlformats.org/officeDocument/2006/relationships/hyperlink" Target="https://ibooks.ru/bookshelf/386796/reading" TargetMode="External"/><Relationship Id="rId30" Type="http://schemas.openxmlformats.org/officeDocument/2006/relationships/hyperlink" Target="https://znanium.ru/catalog/product/2083407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0109-14\Downloads\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8DB6E6-1A55-4792-B917-FFED1BA4F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2094</TotalTime>
  <Pages>30</Pages>
  <Words>4425</Words>
  <Characters>25229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0109-14</dc:creator>
  <cp:keywords/>
  <dc:description/>
  <cp:lastModifiedBy>Максим Хом</cp:lastModifiedBy>
  <cp:revision>147</cp:revision>
  <cp:lastPrinted>2025-10-29T08:40:00Z</cp:lastPrinted>
  <dcterms:created xsi:type="dcterms:W3CDTF">2025-10-28T05:32:00Z</dcterms:created>
  <dcterms:modified xsi:type="dcterms:W3CDTF">2025-12-04T18:30:00Z</dcterms:modified>
</cp:coreProperties>
</file>